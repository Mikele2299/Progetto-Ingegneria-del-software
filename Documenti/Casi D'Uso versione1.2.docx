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082075FD" w:rsidR="00D077E9" w:rsidRDefault="00BC34FF" w:rsidP="00AB02A7">
            <w:pPr>
              <w:rPr>
                <w:noProof/>
              </w:rPr>
            </w:pPr>
            <w:r>
              <w:pict w14:anchorId="1C2D12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1279BFDC" w14:textId="3520FDB4" w:rsidR="006A562B" w:rsidRPr="006A562B" w:rsidRDefault="006A562B" w:rsidP="00D077E9">
                        <w:pPr>
                          <w:pStyle w:val="Titolo"/>
                          <w:spacing w:after="0"/>
                          <w:rPr>
                            <w:sz w:val="100"/>
                            <w:szCs w:val="100"/>
                            <w:lang w:bidi="it-IT"/>
                          </w:rPr>
                        </w:pPr>
                        <w:r w:rsidRPr="006A562B">
                          <w:rPr>
                            <w:sz w:val="100"/>
                            <w:szCs w:val="100"/>
                            <w:lang w:bidi="it-IT"/>
                          </w:rPr>
                          <w:t>Casi D’uso</w:t>
                        </w:r>
                      </w:p>
                      <w:p w14:paraId="4DB1C140" w14:textId="77777777" w:rsidR="006A562B" w:rsidRDefault="006A562B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</w:p>
                      <w:p w14:paraId="1AD49BA8" w14:textId="400B744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1403BAEB" w:rsidR="00D077E9" w:rsidRDefault="00BC34FF" w:rsidP="00AB02A7">
            <w:pPr>
              <w:rPr>
                <w:noProof/>
              </w:rPr>
            </w:pPr>
            <w:r>
              <w:pict w14:anchorId="6A4C8128">
                <v:line id="Connettore diritto 5" o:spid="_x0000_s2054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.05pt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546E8780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4FF">
              <w:rPr>
                <w:noProof/>
              </w:rPr>
              <w:pict w14:anchorId="1481D900">
                <v:rect id="Rettangolo 3" o:spid="_x0000_s2052" alt="rettangolo bianco per il testo sul frontespizio" style="position:absolute;margin-left:-.4pt;margin-top:-181.75pt;width:310.8pt;height:726pt;z-index:-25165568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<w10:wrap anchory="page"/>
                </v:rect>
              </w:pic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BC34FF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33C09E02" w:rsidR="00D077E9" w:rsidRDefault="00BC34FF" w:rsidP="00AB02A7">
            <w:pPr>
              <w:rPr>
                <w:noProof/>
                <w:sz w:val="10"/>
                <w:szCs w:val="10"/>
              </w:rPr>
            </w:pPr>
            <w:r>
              <w:pict w14:anchorId="594E813B">
                <v:line id="Connettore diritto 6" o:spid="_x0000_s2053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.05pt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ADF94DE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4FF">
        <w:rPr>
          <w:noProof/>
        </w:rPr>
        <w:pict w14:anchorId="32E4716A">
          <v:rect id="Rettangolo 2" o:spid="_x0000_s2050" alt="rettangolo colorato" style="position:absolute;margin-left:0;margin-top:0;width:611.1pt;height:316.5pt;z-index:-251663872;visibility:visible;mso-position-horizontal:center;mso-position-horizontal-relative:margin;mso-position-vertical:bottom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<w10:wrap anchorx="margin" anchory="page"/>
          </v:rect>
        </w:pic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58811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004E3EBC">
            <w:rPr>
              <w:sz w:val="44"/>
              <w:szCs w:val="44"/>
            </w:rPr>
            <w:t>Sommario</w:t>
          </w:r>
        </w:p>
        <w:p w14:paraId="62FD0F7B" w14:textId="0C9D36B0" w:rsidR="00125491" w:rsidRPr="00125491" w:rsidRDefault="007F1045" w:rsidP="00125491">
          <w:pPr>
            <w:pStyle w:val="Sommario1"/>
            <w:rPr>
              <w:color w:val="auto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9387" w:history="1">
            <w:r w:rsidR="00125491" w:rsidRPr="00125491">
              <w:rPr>
                <w:rStyle w:val="Collegamentoipertestuale"/>
                <w:b w:val="0"/>
                <w:bCs/>
              </w:rPr>
              <w:t>Casi d’uso</w:t>
            </w:r>
            <w:r w:rsidR="00125491" w:rsidRPr="00125491">
              <w:rPr>
                <w:webHidden/>
              </w:rPr>
              <w:tab/>
            </w:r>
            <w:r w:rsidR="00125491" w:rsidRPr="00125491">
              <w:rPr>
                <w:webHidden/>
              </w:rPr>
              <w:fldChar w:fldCharType="begin"/>
            </w:r>
            <w:r w:rsidR="00125491" w:rsidRPr="00125491">
              <w:rPr>
                <w:webHidden/>
              </w:rPr>
              <w:instrText xml:space="preserve"> PAGEREF _Toc87439387 \h </w:instrText>
            </w:r>
            <w:r w:rsidR="00125491" w:rsidRPr="00125491">
              <w:rPr>
                <w:webHidden/>
              </w:rPr>
            </w:r>
            <w:r w:rsidR="00125491" w:rsidRPr="00125491">
              <w:rPr>
                <w:webHidden/>
              </w:rPr>
              <w:fldChar w:fldCharType="separate"/>
            </w:r>
            <w:r w:rsidR="0011764E">
              <w:rPr>
                <w:webHidden/>
              </w:rPr>
              <w:t>3</w:t>
            </w:r>
            <w:r w:rsidR="00125491" w:rsidRPr="00125491">
              <w:rPr>
                <w:webHidden/>
              </w:rPr>
              <w:fldChar w:fldCharType="end"/>
            </w:r>
          </w:hyperlink>
        </w:p>
        <w:p w14:paraId="2147C9C3" w14:textId="10B296F3" w:rsidR="00125491" w:rsidRPr="00A84550" w:rsidRDefault="00A84550">
          <w:pPr>
            <w:pStyle w:val="Sommario2"/>
            <w:tabs>
              <w:tab w:val="right" w:leader="dot" w:pos="10024"/>
            </w:tabs>
            <w:rPr>
              <w:rStyle w:val="Collegamentoipertestuale"/>
              <w:b w:val="0"/>
              <w:bCs/>
              <w:noProof/>
              <w:sz w:val="30"/>
              <w:szCs w:val="30"/>
              <w:lang w:eastAsia="it-IT"/>
            </w:rPr>
          </w:pPr>
          <w:r>
            <w:rPr>
              <w:b w:val="0"/>
              <w:bCs/>
              <w:noProof/>
              <w:sz w:val="30"/>
              <w:szCs w:val="30"/>
            </w:rPr>
            <w:fldChar w:fldCharType="begin"/>
          </w:r>
          <w:r>
            <w:rPr>
              <w:b w:val="0"/>
              <w:bCs/>
              <w:noProof/>
              <w:sz w:val="30"/>
              <w:szCs w:val="30"/>
            </w:rPr>
            <w:instrText xml:space="preserve"> HYPERLINK  \l "_UC_1._Registrazione_cliente" </w:instrText>
          </w:r>
          <w:r>
            <w:rPr>
              <w:b w:val="0"/>
              <w:bCs/>
              <w:noProof/>
              <w:sz w:val="30"/>
              <w:szCs w:val="30"/>
            </w:rPr>
          </w:r>
          <w:r>
            <w:rPr>
              <w:b w:val="0"/>
              <w:bCs/>
              <w:noProof/>
              <w:sz w:val="30"/>
              <w:szCs w:val="30"/>
            </w:rPr>
            <w:fldChar w:fldCharType="separate"/>
          </w:r>
          <w:r w:rsidR="00125491" w:rsidRPr="00A84550">
            <w:rPr>
              <w:rStyle w:val="Collegamentoipertestuale"/>
              <w:b w:val="0"/>
              <w:bCs/>
              <w:noProof/>
              <w:sz w:val="30"/>
              <w:szCs w:val="30"/>
            </w:rPr>
            <w:t>UC_1. Registrazione cliente</w:t>
          </w:r>
          <w:r w:rsidR="00125491" w:rsidRPr="00A84550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  <w:tab/>
          </w:r>
          <w:r w:rsidR="00125491" w:rsidRPr="00A84550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  <w:fldChar w:fldCharType="begin"/>
          </w:r>
          <w:r w:rsidR="00125491" w:rsidRPr="00A84550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  <w:instrText xml:space="preserve"> PAGEREF _Toc87439388 \h </w:instrText>
          </w:r>
          <w:r w:rsidR="00125491" w:rsidRPr="00A84550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</w:r>
          <w:r w:rsidR="00125491" w:rsidRPr="00A84550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  <w:fldChar w:fldCharType="separate"/>
          </w:r>
          <w:r w:rsidR="0011764E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  <w:t>3</w:t>
          </w:r>
          <w:r w:rsidR="00125491" w:rsidRPr="00A84550">
            <w:rPr>
              <w:rStyle w:val="Collegamentoipertestuale"/>
              <w:b w:val="0"/>
              <w:bCs/>
              <w:noProof/>
              <w:webHidden/>
              <w:sz w:val="30"/>
              <w:szCs w:val="30"/>
            </w:rPr>
            <w:fldChar w:fldCharType="end"/>
          </w:r>
        </w:p>
        <w:p w14:paraId="5A13FCC7" w14:textId="27B1F0DA" w:rsidR="00125491" w:rsidRPr="00125491" w:rsidRDefault="00A8455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r>
            <w:rPr>
              <w:b w:val="0"/>
              <w:bCs/>
              <w:noProof/>
              <w:sz w:val="30"/>
              <w:szCs w:val="30"/>
            </w:rPr>
            <w:fldChar w:fldCharType="end"/>
          </w:r>
          <w:hyperlink w:anchor="_Toc87439389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UC_2. Login cliente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_Toc87439389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4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D54E4F" w14:textId="53FEBA2B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0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UC_3. Cerca auto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_Toc87439390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12A1BBE" w14:textId="15755679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1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UC_4 Cerca moto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_Toc87439391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7772934" w14:textId="30C62A5F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2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UC_5 Log-out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_Toc87439392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74A049" w14:textId="657E2102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3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UC_6 Informazioni auto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_Toc87439393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35D5AE" w14:textId="509EBB96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4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UC_7 Informazioni moto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_Toc87439394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65340CA" w14:textId="3A360199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5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UC_8 Eliminazione auto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_Toc87439395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2E95149" w14:textId="19820CA2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6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UC_9 Eliminazione moto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_Toc87439396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E0376F" w14:textId="73425EAF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7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UC_10 Inserimento carrello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_Toc87439397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3BB75F7" w14:textId="69FDB713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8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UC_11 Visualizza carrello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_Toc87439398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A959FF" w14:textId="586A233C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399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UC_12 Acquisto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_Toc87439399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EE8099" w14:textId="14503335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0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UC_13 Visualizza ordini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_Toc87439400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C85C2D" w14:textId="3B094F4A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1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UC_14 Visualizza Informazioni Utente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_Toc87439401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850815" w14:textId="2D056BE5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2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UC_15 Inserimento carta di credito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_Toc87439402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F93F063" w14:textId="284038AF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3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UC_16 Visualizza Dipendenti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_Toc87439403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79C8E0" w14:textId="110CD15F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4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UC_17 Visualizza ordini Admin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_Toc87439404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01C1B15" w14:textId="3E9B8782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5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UC_18 Visualizza stato spedizione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_Toc87439405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47C913" w14:textId="7833E6D3" w:rsidR="00125491" w:rsidRPr="00125491" w:rsidRDefault="00BC34F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439406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UC_19 Modifica profilo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_Toc87439406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9F9AC93" w14:textId="64A12819" w:rsidR="00125491" w:rsidRDefault="00BC34F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7439407" w:history="1">
            <w:r w:rsidR="00125491" w:rsidRPr="00125491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UC_20 Eliminazione articoli dal carrello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_Toc87439407 \h </w:instrTex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11764E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="00125491" w:rsidRPr="00125491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226318" w14:textId="7A5E78F6" w:rsidR="007F1045" w:rsidRDefault="007F1045">
          <w:r>
            <w:rPr>
              <w:bCs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176FC478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87439387"/>
      <w:r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391E3778" w:rsidR="00974F0A" w:rsidRPr="00FD2C1A" w:rsidRDefault="00974F0A" w:rsidP="00AC03B2">
      <w:pPr>
        <w:pStyle w:val="Titolo2"/>
        <w:spacing w:after="0"/>
        <w:rPr>
          <w:b/>
          <w:bCs/>
          <w:szCs w:val="28"/>
        </w:rPr>
      </w:pPr>
      <w:bookmarkStart w:id="1" w:name="_Toc87439388"/>
      <w:bookmarkStart w:id="2" w:name="_UC_1._Registrazione_cliente"/>
      <w:bookmarkEnd w:id="2"/>
      <w:r w:rsidRPr="00FD2C1A">
        <w:rPr>
          <w:b/>
          <w:bCs/>
          <w:szCs w:val="28"/>
        </w:rPr>
        <w:t>UC</w:t>
      </w:r>
      <w:r w:rsidR="00364D2C">
        <w:rPr>
          <w:b/>
          <w:bCs/>
          <w:szCs w:val="28"/>
        </w:rPr>
        <w:t>_</w:t>
      </w:r>
      <w:r w:rsidRPr="00FD2C1A">
        <w:rPr>
          <w:b/>
          <w:bCs/>
          <w:szCs w:val="28"/>
        </w:rPr>
        <w:t>1. Registrazione cliente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85C8428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>Attore: Utente</w:t>
      </w:r>
      <w:r w:rsidR="002B3958">
        <w:rPr>
          <w:szCs w:val="28"/>
        </w:rPr>
        <w:t>.</w:t>
      </w:r>
    </w:p>
    <w:p w14:paraId="13E1DB7C" w14:textId="6F4F02F0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>ondition: L’utente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seleziona la funzionalità di registrazione.</w:t>
      </w:r>
    </w:p>
    <w:p w14:paraId="1B6745AA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479E02B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Codice Fiscale</w:t>
      </w:r>
    </w:p>
    <w:p w14:paraId="1EE92B8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18ABD131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77777777" w:rsidR="00974F0A" w:rsidRPr="00FD2C1A" w:rsidRDefault="00974F0A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140CF842" w14:textId="77777777" w:rsidR="00974F0A" w:rsidRPr="00FD2C1A" w:rsidRDefault="00974F0A" w:rsidP="00E8757E">
      <w:pPr>
        <w:pStyle w:val="Paragrafoelenco"/>
        <w:numPr>
          <w:ilvl w:val="0"/>
          <w:numId w:val="14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7777777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>Exit Condition: L’utente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77777777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>così che l’utente non può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698ACA76" w14:textId="4FC2CD13" w:rsidR="00974F0A" w:rsidRPr="00FD2C1A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24E032E2" w14:textId="52BC5C93" w:rsidR="000425D4" w:rsidRDefault="000425D4" w:rsidP="00AC03B2">
      <w:pPr>
        <w:rPr>
          <w:szCs w:val="28"/>
        </w:rPr>
      </w:pP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00AC03B2">
      <w:pPr>
        <w:pStyle w:val="Titolo2"/>
        <w:spacing w:after="0"/>
        <w:rPr>
          <w:b/>
          <w:bCs/>
          <w:szCs w:val="28"/>
        </w:rPr>
      </w:pPr>
      <w:bookmarkStart w:id="3" w:name="_Toc87439389"/>
      <w:r w:rsidRPr="00364D2C">
        <w:rPr>
          <w:b/>
          <w:bCs/>
          <w:szCs w:val="28"/>
        </w:rPr>
        <w:lastRenderedPageBreak/>
        <w:t>UC</w:t>
      </w:r>
      <w:r w:rsidR="00364D2C" w:rsidRPr="00364D2C">
        <w:rPr>
          <w:b/>
          <w:bCs/>
          <w:szCs w:val="28"/>
        </w:rPr>
        <w:t>_</w:t>
      </w:r>
      <w:r w:rsidRPr="00364D2C">
        <w:rPr>
          <w:b/>
          <w:bCs/>
          <w:szCs w:val="28"/>
        </w:rPr>
        <w:t>2. Login cliente</w:t>
      </w:r>
      <w:bookmarkEnd w:id="3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2046BE49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>Attore: Utente</w:t>
      </w:r>
      <w:r w:rsidR="002B3958">
        <w:rPr>
          <w:szCs w:val="28"/>
        </w:rPr>
        <w:t>.</w:t>
      </w:r>
    </w:p>
    <w:p w14:paraId="3C6B6552" w14:textId="45FC4675" w:rsidR="007650A0" w:rsidRDefault="007650A0" w:rsidP="00AC03B2">
      <w:pPr>
        <w:rPr>
          <w:szCs w:val="28"/>
        </w:rPr>
      </w:pPr>
      <w:r w:rsidRPr="00E8757E">
        <w:rPr>
          <w:szCs w:val="28"/>
        </w:rPr>
        <w:t>Entry Condition: L’utente si ridireziona sulla funzionalità login</w:t>
      </w:r>
      <w:r w:rsidR="00E8757E">
        <w:rPr>
          <w:szCs w:val="28"/>
        </w:rPr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0039C259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L’utene inserisce le credenziali:</w:t>
      </w:r>
    </w:p>
    <w:p w14:paraId="42E18F6C" w14:textId="70F4FF9E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9EDE9DE" w:rsidR="007650A0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verifica la correttezza dei dati e se l’utente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03382BF4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 xml:space="preserve">Exit Condition: L’utente </w:t>
      </w:r>
      <w:r w:rsidR="00EC097E" w:rsidRPr="00E8757E">
        <w:rPr>
          <w:szCs w:val="28"/>
        </w:rPr>
        <w:t>è autenticato dal sistema</w:t>
      </w:r>
      <w:r w:rsidRPr="00E8757E">
        <w:rPr>
          <w:szCs w:val="28"/>
        </w:rP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7777777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l’utente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5DE1C3B7" w:rsidR="00EC097E" w:rsidRPr="00364D2C" w:rsidRDefault="00EC097E" w:rsidP="00AC03B2">
      <w:pPr>
        <w:pStyle w:val="Titolo2"/>
        <w:spacing w:after="0"/>
        <w:rPr>
          <w:b/>
          <w:bCs/>
          <w:noProof/>
          <w:szCs w:val="28"/>
        </w:rPr>
      </w:pPr>
      <w:bookmarkStart w:id="4" w:name="_Toc87439390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 xml:space="preserve">3. </w:t>
      </w:r>
      <w:r w:rsidR="004E618D" w:rsidRPr="00364D2C">
        <w:rPr>
          <w:b/>
          <w:bCs/>
          <w:noProof/>
          <w:szCs w:val="28"/>
        </w:rPr>
        <w:t xml:space="preserve">Cerca </w:t>
      </w:r>
      <w:r w:rsidR="0041475E" w:rsidRPr="00364D2C">
        <w:rPr>
          <w:b/>
          <w:bCs/>
          <w:noProof/>
          <w:szCs w:val="28"/>
        </w:rPr>
        <w:t>auto</w:t>
      </w:r>
      <w:bookmarkEnd w:id="4"/>
    </w:p>
    <w:p w14:paraId="1B4FB1E4" w14:textId="77777777" w:rsidR="00364D2C" w:rsidRPr="00364D2C" w:rsidRDefault="00364D2C" w:rsidP="00364D2C"/>
    <w:p w14:paraId="4B4245A3" w14:textId="2B24B33B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487668EA" w14:textId="2D47BD59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 xml:space="preserve">Entry Condition: L’utente / Amministratore / Impiegato si </w:t>
      </w:r>
      <w:r w:rsidR="00055F84" w:rsidRPr="00DF7A84">
        <w:rPr>
          <w:szCs w:val="28"/>
        </w:rPr>
        <w:t>trova sulla sua homepage</w:t>
      </w:r>
      <w:r w:rsidR="00DF7A84" w:rsidRPr="00DF7A84">
        <w:rPr>
          <w:szCs w:val="28"/>
        </w:rPr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2ABCD01D" w:rsidR="0041475E" w:rsidRPr="00364D2C" w:rsidRDefault="0041475E" w:rsidP="00AC03B2">
      <w:pPr>
        <w:pStyle w:val="Paragrafoelenco"/>
        <w:numPr>
          <w:ilvl w:val="0"/>
          <w:numId w:val="2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</w:t>
      </w:r>
      <w:r w:rsidR="00055F84" w:rsidRPr="00364D2C">
        <w:rPr>
          <w:b w:val="0"/>
          <w:bCs/>
          <w:noProof/>
          <w:szCs w:val="28"/>
        </w:rPr>
        <w:t xml:space="preserve">la funzionalita </w:t>
      </w:r>
      <w:r w:rsidRPr="00364D2C">
        <w:rPr>
          <w:b w:val="0"/>
          <w:bCs/>
          <w:noProof/>
          <w:szCs w:val="28"/>
        </w:rPr>
        <w:t>elenco auto disponibili</w:t>
      </w:r>
      <w:r w:rsidR="00DF7A84">
        <w:rPr>
          <w:b w:val="0"/>
          <w:bCs/>
          <w:noProof/>
          <w:szCs w:val="28"/>
        </w:rPr>
        <w:t>.</w:t>
      </w:r>
    </w:p>
    <w:p w14:paraId="6D7A3660" w14:textId="31126BC2" w:rsidR="00DF7A84" w:rsidRPr="00DF7A84" w:rsidRDefault="00055F84" w:rsidP="00DF7A84">
      <w:pPr>
        <w:pStyle w:val="Paragrafoelenco"/>
        <w:numPr>
          <w:ilvl w:val="0"/>
          <w:numId w:val="21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F7A84">
        <w:rPr>
          <w:b w:val="0"/>
          <w:bCs/>
          <w:noProof/>
          <w:szCs w:val="28"/>
        </w:rPr>
        <w:t>.</w:t>
      </w:r>
    </w:p>
    <w:p w14:paraId="0F3F4E4B" w14:textId="0F44B3DA" w:rsidR="0041475E" w:rsidRDefault="0041475E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</w:t>
      </w:r>
      <w:r w:rsidR="00055F84" w:rsidRPr="00DF7A84">
        <w:rPr>
          <w:szCs w:val="28"/>
        </w:rPr>
        <w:t>: L’utente / Amministratore / Impiegato hanno visualizzato le auto disponibili</w:t>
      </w:r>
      <w:r w:rsidR="00DF7A84" w:rsidRPr="00DF7A84">
        <w:rPr>
          <w:szCs w:val="28"/>
        </w:rPr>
        <w:t>.</w:t>
      </w:r>
    </w:p>
    <w:p w14:paraId="59B47A80" w14:textId="7BCC6533" w:rsidR="00DF7A84" w:rsidRDefault="00DF7A84" w:rsidP="00DF7A84">
      <w:pPr>
        <w:spacing w:line="240" w:lineRule="auto"/>
        <w:rPr>
          <w:szCs w:val="28"/>
        </w:rPr>
      </w:pPr>
    </w:p>
    <w:p w14:paraId="6B535A86" w14:textId="77777777" w:rsidR="00DF7A84" w:rsidRPr="00DF7A84" w:rsidRDefault="00DF7A84" w:rsidP="00DF7A84">
      <w:pPr>
        <w:spacing w:line="240" w:lineRule="auto"/>
        <w:rPr>
          <w:szCs w:val="28"/>
        </w:rPr>
      </w:pPr>
    </w:p>
    <w:p w14:paraId="45B29145" w14:textId="6E7BCD7E" w:rsidR="00055F84" w:rsidRPr="00364D2C" w:rsidRDefault="00055F84" w:rsidP="00AC03B2">
      <w:pPr>
        <w:rPr>
          <w:b w:val="0"/>
          <w:bCs/>
          <w:szCs w:val="28"/>
        </w:rPr>
      </w:pPr>
    </w:p>
    <w:p w14:paraId="49C57A0D" w14:textId="31025EE6" w:rsidR="00055F84" w:rsidRPr="00DF7A84" w:rsidRDefault="00055F84" w:rsidP="00DF7A84">
      <w:pPr>
        <w:pStyle w:val="Titolo2"/>
        <w:rPr>
          <w:b/>
          <w:bCs/>
          <w:noProof/>
          <w:szCs w:val="36"/>
        </w:rPr>
      </w:pPr>
      <w:bookmarkStart w:id="5" w:name="_Toc87439391"/>
      <w:r w:rsidRPr="00DF7A84">
        <w:rPr>
          <w:b/>
          <w:bCs/>
          <w:noProof/>
          <w:szCs w:val="36"/>
        </w:rPr>
        <w:t>UC</w:t>
      </w:r>
      <w:r w:rsidR="005B7160">
        <w:rPr>
          <w:b/>
          <w:bCs/>
          <w:noProof/>
          <w:szCs w:val="36"/>
        </w:rPr>
        <w:t>_4</w:t>
      </w:r>
      <w:r w:rsidRPr="00DF7A84">
        <w:rPr>
          <w:b/>
          <w:bCs/>
          <w:noProof/>
          <w:szCs w:val="36"/>
        </w:rPr>
        <w:t xml:space="preserve"> </w:t>
      </w:r>
      <w:r w:rsidR="004E618D" w:rsidRPr="00DF7A84">
        <w:rPr>
          <w:b/>
          <w:bCs/>
          <w:noProof/>
          <w:szCs w:val="36"/>
        </w:rPr>
        <w:t>Cerca</w:t>
      </w:r>
      <w:r w:rsidRPr="00DF7A84">
        <w:rPr>
          <w:b/>
          <w:bCs/>
          <w:noProof/>
          <w:szCs w:val="36"/>
        </w:rPr>
        <w:t xml:space="preserve"> moto</w:t>
      </w:r>
      <w:bookmarkEnd w:id="5"/>
    </w:p>
    <w:p w14:paraId="37E81499" w14:textId="1E34757A" w:rsidR="00055F84" w:rsidRPr="00DF7A84" w:rsidRDefault="00055F84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5D6AFD2F" w14:textId="54FEC27F" w:rsidR="00055F84" w:rsidRDefault="00055F84" w:rsidP="00AC03B2">
      <w:pPr>
        <w:rPr>
          <w:szCs w:val="28"/>
        </w:rPr>
      </w:pPr>
      <w:r w:rsidRPr="00DF7A84">
        <w:rPr>
          <w:szCs w:val="28"/>
        </w:rPr>
        <w:t>Entry Condition: L’utente / Amministratore / Impiegato si trova sulla sua homepage</w:t>
      </w:r>
      <w:r w:rsidR="00DF7A84" w:rsidRPr="00DF7A84">
        <w:rPr>
          <w:szCs w:val="28"/>
        </w:rPr>
        <w:t>.</w:t>
      </w:r>
    </w:p>
    <w:p w14:paraId="4C786305" w14:textId="77777777" w:rsidR="002B3958" w:rsidRPr="00DF7A84" w:rsidRDefault="002B3958" w:rsidP="00AC03B2">
      <w:pPr>
        <w:rPr>
          <w:szCs w:val="28"/>
        </w:rPr>
      </w:pPr>
    </w:p>
    <w:p w14:paraId="6C7FD87A" w14:textId="77777777" w:rsidR="00055F84" w:rsidRPr="00364D2C" w:rsidRDefault="00055F84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FA0A971" w14:textId="4D19BA71" w:rsidR="00055F84" w:rsidRPr="00364D2C" w:rsidRDefault="00055F84" w:rsidP="00AC03B2">
      <w:pPr>
        <w:pStyle w:val="Paragrafoelenco"/>
        <w:numPr>
          <w:ilvl w:val="0"/>
          <w:numId w:val="2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la funzionalita elenco moto disponibili</w:t>
      </w:r>
      <w:r w:rsidR="00DF7A84">
        <w:rPr>
          <w:b w:val="0"/>
          <w:bCs/>
          <w:noProof/>
          <w:szCs w:val="28"/>
        </w:rPr>
        <w:t>.</w:t>
      </w:r>
    </w:p>
    <w:p w14:paraId="51914E42" w14:textId="6F126501" w:rsidR="00055F84" w:rsidRPr="00364D2C" w:rsidRDefault="00055F84" w:rsidP="00DF7A84">
      <w:pPr>
        <w:pStyle w:val="Paragrafoelenco"/>
        <w:numPr>
          <w:ilvl w:val="0"/>
          <w:numId w:val="22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F7A84">
        <w:rPr>
          <w:b w:val="0"/>
          <w:bCs/>
          <w:noProof/>
          <w:szCs w:val="28"/>
        </w:rPr>
        <w:t>.</w:t>
      </w:r>
    </w:p>
    <w:p w14:paraId="4E741DB5" w14:textId="5AD0972E" w:rsidR="00055F84" w:rsidRPr="00DF7A84" w:rsidRDefault="00055F84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Condition: L’utente / Amministratore / Impiegato hanno visualizzato le moto disponibili</w:t>
      </w:r>
      <w:r w:rsidR="00DF7A84">
        <w:rPr>
          <w:szCs w:val="28"/>
        </w:rPr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2F1B0B58" w14:textId="26E25989" w:rsidR="004E618D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5BAC5BE" w14:textId="5CB9B931" w:rsidR="004E618D" w:rsidRPr="00A84550" w:rsidRDefault="004E618D" w:rsidP="00AC03B2">
      <w:pPr>
        <w:pStyle w:val="Titolo2"/>
        <w:spacing w:after="0"/>
        <w:rPr>
          <w:b/>
          <w:bCs/>
          <w:noProof/>
          <w:szCs w:val="28"/>
          <w:lang w:val="en-GB"/>
        </w:rPr>
      </w:pPr>
      <w:bookmarkStart w:id="6" w:name="_Toc87439392"/>
      <w:r w:rsidRPr="00A84550">
        <w:rPr>
          <w:b/>
          <w:bCs/>
          <w:noProof/>
          <w:szCs w:val="28"/>
          <w:lang w:val="en-GB"/>
        </w:rPr>
        <w:lastRenderedPageBreak/>
        <w:t>UC</w:t>
      </w:r>
      <w:r w:rsidR="00B731E6" w:rsidRPr="00A84550">
        <w:rPr>
          <w:b/>
          <w:bCs/>
          <w:noProof/>
          <w:szCs w:val="28"/>
          <w:lang w:val="en-GB"/>
        </w:rPr>
        <w:t>_</w:t>
      </w:r>
      <w:r w:rsidR="005B7160" w:rsidRPr="00A84550">
        <w:rPr>
          <w:b/>
          <w:bCs/>
          <w:noProof/>
          <w:szCs w:val="28"/>
          <w:lang w:val="en-GB"/>
        </w:rPr>
        <w:t>5</w:t>
      </w:r>
      <w:r w:rsidRPr="00A84550">
        <w:rPr>
          <w:b/>
          <w:bCs/>
          <w:noProof/>
          <w:szCs w:val="28"/>
          <w:lang w:val="en-GB"/>
        </w:rPr>
        <w:t xml:space="preserve"> Log-out</w:t>
      </w:r>
      <w:bookmarkEnd w:id="6"/>
    </w:p>
    <w:p w14:paraId="00445B5D" w14:textId="77777777" w:rsidR="00364D2C" w:rsidRPr="00A84550" w:rsidRDefault="00364D2C" w:rsidP="00364D2C">
      <w:pPr>
        <w:rPr>
          <w:lang w:val="en-GB"/>
        </w:rPr>
      </w:pPr>
    </w:p>
    <w:p w14:paraId="494100EF" w14:textId="2D585D31" w:rsidR="004E618D" w:rsidRPr="00A84550" w:rsidRDefault="004E618D" w:rsidP="00AC03B2">
      <w:pPr>
        <w:rPr>
          <w:szCs w:val="28"/>
          <w:lang w:val="en-GB"/>
        </w:rPr>
      </w:pPr>
      <w:r w:rsidRPr="00A84550">
        <w:rPr>
          <w:szCs w:val="28"/>
          <w:lang w:val="en-GB"/>
        </w:rPr>
        <w:t>Attore:</w:t>
      </w:r>
      <w:r w:rsidR="00322BC0">
        <w:rPr>
          <w:szCs w:val="28"/>
          <w:lang w:val="en-GB"/>
        </w:rPr>
        <w:t xml:space="preserve"> </w:t>
      </w:r>
      <w:r w:rsidRPr="00A84550">
        <w:rPr>
          <w:szCs w:val="28"/>
          <w:lang w:val="en-GB"/>
        </w:rPr>
        <w:t>Utente</w:t>
      </w:r>
      <w:r w:rsidR="00DF7A84" w:rsidRPr="00A84550">
        <w:rPr>
          <w:szCs w:val="28"/>
          <w:lang w:val="en-GB"/>
        </w:rPr>
        <w:t>.</w:t>
      </w:r>
    </w:p>
    <w:p w14:paraId="5DCDB4C7" w14:textId="3E91761F" w:rsidR="004E618D" w:rsidRPr="00D77D2D" w:rsidRDefault="004E618D" w:rsidP="00AC03B2">
      <w:pPr>
        <w:rPr>
          <w:szCs w:val="28"/>
        </w:rPr>
      </w:pPr>
      <w:r w:rsidRPr="00D77D2D">
        <w:rPr>
          <w:szCs w:val="28"/>
        </w:rPr>
        <w:t xml:space="preserve">Entry Condition: </w:t>
      </w:r>
      <w:r w:rsidR="00464A1A" w:rsidRPr="00D77D2D">
        <w:rPr>
          <w:szCs w:val="28"/>
        </w:rPr>
        <w:t xml:space="preserve">L’Utente deve aver eseguito il </w:t>
      </w:r>
      <w:r w:rsidR="00E24E1A">
        <w:rPr>
          <w:szCs w:val="28"/>
        </w:rPr>
        <w:t>l</w:t>
      </w:r>
      <w:r w:rsidR="00464A1A" w:rsidRPr="00D77D2D">
        <w:rPr>
          <w:szCs w:val="28"/>
        </w:rPr>
        <w:t>og-in</w:t>
      </w:r>
      <w:r w:rsidR="00DF7A84" w:rsidRPr="00D77D2D">
        <w:rPr>
          <w:szCs w:val="28"/>
        </w:rPr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3E55F29A" w:rsidR="004E618D" w:rsidRPr="00364D2C" w:rsidRDefault="004E618D" w:rsidP="00AC03B2">
      <w:pPr>
        <w:pStyle w:val="Paragrafoelenco"/>
        <w:numPr>
          <w:ilvl w:val="0"/>
          <w:numId w:val="2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DF7A84">
      <w:pPr>
        <w:pStyle w:val="Paragrafoelenco"/>
        <w:numPr>
          <w:ilvl w:val="0"/>
          <w:numId w:val="23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77777777" w:rsidR="004E618D" w:rsidRPr="00364D2C" w:rsidRDefault="004E618D" w:rsidP="00AC03B2">
      <w:pPr>
        <w:rPr>
          <w:b w:val="0"/>
          <w:bCs/>
          <w:szCs w:val="28"/>
        </w:rPr>
      </w:pPr>
    </w:p>
    <w:p w14:paraId="4262DB81" w14:textId="658BAB91" w:rsidR="00055F84" w:rsidRPr="00364D2C" w:rsidRDefault="00055F84" w:rsidP="00AC03B2">
      <w:pPr>
        <w:rPr>
          <w:b w:val="0"/>
          <w:bCs/>
          <w:szCs w:val="28"/>
        </w:rPr>
      </w:pPr>
    </w:p>
    <w:p w14:paraId="3A41D35C" w14:textId="64AC7EE9" w:rsidR="00055F84" w:rsidRPr="00364D2C" w:rsidRDefault="00055F84" w:rsidP="00AC03B2">
      <w:pPr>
        <w:rPr>
          <w:b w:val="0"/>
          <w:bCs/>
          <w:noProof/>
          <w:szCs w:val="28"/>
        </w:rPr>
      </w:pPr>
    </w:p>
    <w:p w14:paraId="7CF1BB95" w14:textId="4CD5CC9E" w:rsidR="00464A1A" w:rsidRPr="00D77D2D" w:rsidRDefault="00464A1A" w:rsidP="00D77D2D">
      <w:pPr>
        <w:pStyle w:val="Titolo2"/>
        <w:rPr>
          <w:b/>
          <w:bCs/>
          <w:noProof/>
          <w:szCs w:val="36"/>
        </w:rPr>
      </w:pPr>
      <w:bookmarkStart w:id="7" w:name="_Toc87439393"/>
      <w:r w:rsidRPr="00D77D2D">
        <w:rPr>
          <w:b/>
          <w:bCs/>
          <w:noProof/>
          <w:szCs w:val="36"/>
        </w:rPr>
        <w:t>UC</w:t>
      </w:r>
      <w:r w:rsidR="00D77D2D" w:rsidRPr="00D77D2D">
        <w:rPr>
          <w:b/>
          <w:bCs/>
          <w:noProof/>
          <w:szCs w:val="36"/>
        </w:rPr>
        <w:t>_</w:t>
      </w:r>
      <w:r w:rsidR="005B7160">
        <w:rPr>
          <w:b/>
          <w:bCs/>
          <w:noProof/>
          <w:szCs w:val="36"/>
        </w:rPr>
        <w:t>6</w:t>
      </w:r>
      <w:r w:rsidRPr="00D77D2D">
        <w:rPr>
          <w:b/>
          <w:bCs/>
          <w:noProof/>
          <w:szCs w:val="36"/>
        </w:rPr>
        <w:t xml:space="preserve"> Informazioni auto</w:t>
      </w:r>
      <w:bookmarkEnd w:id="7"/>
    </w:p>
    <w:p w14:paraId="60B63013" w14:textId="4C05319C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85F26F0" w14:textId="32EECDF5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0E5FFE15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6EFA5DAB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auto disponibili</w:t>
      </w:r>
      <w:r w:rsidR="00D77D2D">
        <w:rPr>
          <w:b w:val="0"/>
          <w:bCs/>
          <w:noProof/>
          <w:szCs w:val="28"/>
        </w:rPr>
        <w:t>.</w:t>
      </w:r>
    </w:p>
    <w:p w14:paraId="5678E4AA" w14:textId="1800DA4A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73C30400" w:rsidR="00464A1A" w:rsidRPr="00364D2C" w:rsidRDefault="00464A1A" w:rsidP="00D77D2D">
      <w:pPr>
        <w:pStyle w:val="Paragrafoelenco"/>
        <w:numPr>
          <w:ilvl w:val="0"/>
          <w:numId w:val="24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auto</w:t>
      </w:r>
      <w:r w:rsidR="00D77D2D">
        <w:rPr>
          <w:b w:val="0"/>
          <w:bCs/>
          <w:noProof/>
          <w:szCs w:val="28"/>
        </w:rPr>
        <w:t>.</w:t>
      </w:r>
    </w:p>
    <w:p w14:paraId="76E93A7A" w14:textId="1B7D59E8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dell’auto</w:t>
      </w:r>
      <w:r w:rsidR="00D77D2D" w:rsidRPr="00D77D2D">
        <w:rPr>
          <w:szCs w:val="28"/>
        </w:rPr>
        <w:t>.</w:t>
      </w:r>
    </w:p>
    <w:p w14:paraId="232962CE" w14:textId="228A1E0B" w:rsidR="00464A1A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1B9ACA6" w14:textId="6BBB9A25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8" w:name="_Toc8743939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7</w:t>
      </w:r>
      <w:r w:rsidRPr="00364D2C">
        <w:rPr>
          <w:b/>
          <w:bCs/>
          <w:noProof/>
          <w:szCs w:val="28"/>
        </w:rPr>
        <w:t xml:space="preserve"> Informazioni moto</w:t>
      </w:r>
      <w:bookmarkEnd w:id="8"/>
    </w:p>
    <w:p w14:paraId="7B20D6E1" w14:textId="77777777" w:rsidR="00364D2C" w:rsidRPr="00364D2C" w:rsidRDefault="00364D2C" w:rsidP="00364D2C"/>
    <w:p w14:paraId="4B210CB5" w14:textId="559B8988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DF162A2" w14:textId="417B8B56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3B9D37E3" w14:textId="77777777" w:rsidR="002B3958" w:rsidRPr="00D77D2D" w:rsidRDefault="002B3958" w:rsidP="00AC03B2">
      <w:pPr>
        <w:rPr>
          <w:szCs w:val="28"/>
        </w:rPr>
      </w:pPr>
    </w:p>
    <w:p w14:paraId="4061BA64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0386A7F" w14:textId="2989E767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moto disponibili</w:t>
      </w:r>
      <w:r w:rsidR="00D77D2D">
        <w:rPr>
          <w:b w:val="0"/>
          <w:bCs/>
          <w:noProof/>
          <w:szCs w:val="28"/>
        </w:rPr>
        <w:t>.</w:t>
      </w:r>
    </w:p>
    <w:p w14:paraId="0F5A274A" w14:textId="2A7F1E61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77D2D">
        <w:rPr>
          <w:b w:val="0"/>
          <w:bCs/>
          <w:noProof/>
          <w:szCs w:val="28"/>
        </w:rPr>
        <w:t>.</w:t>
      </w:r>
    </w:p>
    <w:p w14:paraId="10A1E840" w14:textId="69BD3F69" w:rsidR="00464A1A" w:rsidRPr="00364D2C" w:rsidRDefault="00464A1A" w:rsidP="00D77D2D">
      <w:pPr>
        <w:pStyle w:val="Paragrafoelenco"/>
        <w:numPr>
          <w:ilvl w:val="0"/>
          <w:numId w:val="25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moto</w:t>
      </w:r>
      <w:r w:rsidR="00D77D2D">
        <w:rPr>
          <w:b w:val="0"/>
          <w:bCs/>
          <w:noProof/>
          <w:szCs w:val="28"/>
        </w:rPr>
        <w:t>.</w:t>
      </w:r>
    </w:p>
    <w:p w14:paraId="72CBEA71" w14:textId="1C36869F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della moto</w:t>
      </w:r>
      <w:r w:rsidR="00D77D2D" w:rsidRPr="00D77D2D">
        <w:rPr>
          <w:szCs w:val="28"/>
        </w:rPr>
        <w:t>.</w:t>
      </w:r>
    </w:p>
    <w:p w14:paraId="5D9394A0" w14:textId="4B592863" w:rsidR="00464A1A" w:rsidRDefault="00464A1A" w:rsidP="00AC03B2">
      <w:pPr>
        <w:rPr>
          <w:noProof/>
          <w:szCs w:val="28"/>
        </w:rPr>
      </w:pPr>
    </w:p>
    <w:p w14:paraId="366F3063" w14:textId="62A0184F" w:rsidR="00464A1A" w:rsidRDefault="00464A1A" w:rsidP="00AC03B2">
      <w:pPr>
        <w:rPr>
          <w:noProof/>
          <w:szCs w:val="28"/>
        </w:rPr>
      </w:pPr>
    </w:p>
    <w:p w14:paraId="7DEB9DF3" w14:textId="77777777" w:rsidR="00364D2C" w:rsidRDefault="00364D2C" w:rsidP="00AC03B2">
      <w:pPr>
        <w:rPr>
          <w:noProof/>
          <w:szCs w:val="28"/>
        </w:rPr>
      </w:pPr>
    </w:p>
    <w:p w14:paraId="2BC606FB" w14:textId="2CC188DD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9" w:name="_Toc87439395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8</w:t>
      </w:r>
      <w:r w:rsidR="0002366D" w:rsidRPr="00364D2C">
        <w:rPr>
          <w:b/>
          <w:bCs/>
          <w:noProof/>
          <w:szCs w:val="28"/>
        </w:rPr>
        <w:t xml:space="preserve"> Eliminazione auto</w:t>
      </w:r>
      <w:bookmarkEnd w:id="9"/>
    </w:p>
    <w:p w14:paraId="4396BFF3" w14:textId="77777777" w:rsidR="00364D2C" w:rsidRPr="00364D2C" w:rsidRDefault="00364D2C" w:rsidP="00364D2C"/>
    <w:p w14:paraId="67068C25" w14:textId="3783A574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 xml:space="preserve">Attore: </w:t>
      </w:r>
      <w:r w:rsidR="0002366D" w:rsidRPr="00D77D2D">
        <w:rPr>
          <w:szCs w:val="28"/>
        </w:rPr>
        <w:t>L’Admin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Impiegato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013B53CB" w14:textId="5F36FB33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 w:rsidRPr="00D77D2D">
        <w:rPr>
          <w:szCs w:val="28"/>
        </w:rPr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7A64EAD6" w:rsidR="00464A1A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selezionano la funzionalità elimina auto</w:t>
      </w:r>
      <w:r w:rsidR="00D77D2D">
        <w:rPr>
          <w:b w:val="0"/>
          <w:bCs/>
          <w:noProof/>
          <w:szCs w:val="28"/>
        </w:rPr>
        <w:t>.</w:t>
      </w:r>
    </w:p>
    <w:p w14:paraId="49030C74" w14:textId="1E79F44D" w:rsidR="0002366D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>dove vengono inserite le informazioni dell’auto da eliminare</w:t>
      </w:r>
      <w:r w:rsidR="00D77D2D">
        <w:rPr>
          <w:b w:val="0"/>
          <w:bCs/>
          <w:noProof/>
          <w:szCs w:val="28"/>
        </w:rPr>
        <w:t>:</w:t>
      </w:r>
    </w:p>
    <w:p w14:paraId="29D4884A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224D38D" w14:textId="4C492AD3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42DAD7D" w14:textId="57D821E8" w:rsidR="0002366D" w:rsidRPr="00364D2C" w:rsidRDefault="0002366D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</w:t>
      </w:r>
      <w:r w:rsidR="00445E71" w:rsidRPr="00364D2C">
        <w:rPr>
          <w:b w:val="0"/>
          <w:bCs/>
          <w:noProof/>
          <w:szCs w:val="28"/>
        </w:rPr>
        <w:t>inseriscono</w:t>
      </w:r>
      <w:r w:rsidRPr="00364D2C">
        <w:rPr>
          <w:b w:val="0"/>
          <w:bCs/>
          <w:noProof/>
          <w:szCs w:val="28"/>
        </w:rPr>
        <w:t xml:space="preserve"> le informazioni e confermano</w:t>
      </w:r>
      <w:r w:rsidR="00D77D2D">
        <w:rPr>
          <w:b w:val="0"/>
          <w:bCs/>
          <w:noProof/>
          <w:szCs w:val="28"/>
        </w:rPr>
        <w:t>.</w:t>
      </w:r>
    </w:p>
    <w:p w14:paraId="1218DA64" w14:textId="1C13B14E" w:rsidR="0002366D" w:rsidRDefault="0002366D" w:rsidP="00D77D2D">
      <w:pPr>
        <w:pStyle w:val="Paragrafoelenco"/>
        <w:numPr>
          <w:ilvl w:val="0"/>
          <w:numId w:val="26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 w:rsidR="00D77D2D">
        <w:rPr>
          <w:b w:val="0"/>
          <w:bCs/>
          <w:noProof/>
          <w:szCs w:val="28"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357EDED2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 viene eliminata</w:t>
      </w:r>
      <w:r w:rsidR="00D77D2D" w:rsidRPr="00D77D2D">
        <w:rPr>
          <w:szCs w:val="28"/>
        </w:rPr>
        <w:t>.</w:t>
      </w:r>
    </w:p>
    <w:p w14:paraId="126913DE" w14:textId="27939116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71BABA2B" w14:textId="4A862215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10" w:name="_Toc87439396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9</w:t>
      </w:r>
      <w:r w:rsidRPr="00364D2C">
        <w:rPr>
          <w:b/>
          <w:bCs/>
          <w:noProof/>
          <w:szCs w:val="28"/>
        </w:rPr>
        <w:t xml:space="preserve"> Eliminazione moto</w:t>
      </w:r>
      <w:bookmarkEnd w:id="10"/>
    </w:p>
    <w:p w14:paraId="27713276" w14:textId="77777777" w:rsidR="00364D2C" w:rsidRPr="00364D2C" w:rsidRDefault="00364D2C" w:rsidP="00364D2C"/>
    <w:p w14:paraId="2384EBC6" w14:textId="6528A532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Attore: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</w:t>
      </w:r>
      <w:r w:rsid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3D55D0FD" w14:textId="511D87B9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/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>
        <w:rPr>
          <w:szCs w:val="28"/>
        </w:rPr>
        <w:t>.</w:t>
      </w:r>
    </w:p>
    <w:p w14:paraId="24F34B83" w14:textId="77777777" w:rsidR="00D174F1" w:rsidRDefault="00D174F1" w:rsidP="00AC03B2">
      <w:pPr>
        <w:rPr>
          <w:b w:val="0"/>
          <w:bCs/>
          <w:szCs w:val="28"/>
        </w:rPr>
      </w:pPr>
    </w:p>
    <w:p w14:paraId="203F4D62" w14:textId="11C746C9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788696A" w14:textId="3023AE88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</w:t>
      </w:r>
      <w:r w:rsidR="00D77D2D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77D2D">
        <w:rPr>
          <w:b w:val="0"/>
          <w:bCs/>
          <w:noProof/>
          <w:szCs w:val="28"/>
        </w:rPr>
        <w:t xml:space="preserve">  </w:t>
      </w:r>
      <w:r w:rsidRPr="00364D2C">
        <w:rPr>
          <w:b w:val="0"/>
          <w:bCs/>
          <w:noProof/>
          <w:szCs w:val="28"/>
        </w:rPr>
        <w:t>Impiegato selezionano la funzionalità elimina moto</w:t>
      </w:r>
      <w:r w:rsidR="00D77D2D">
        <w:rPr>
          <w:b w:val="0"/>
          <w:bCs/>
          <w:noProof/>
          <w:szCs w:val="28"/>
        </w:rPr>
        <w:t>.</w:t>
      </w:r>
    </w:p>
    <w:p w14:paraId="0740E5EC" w14:textId="576D71B3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della moto da eliminare</w:t>
      </w:r>
      <w:r w:rsidR="00D77D2D">
        <w:rPr>
          <w:b w:val="0"/>
          <w:bCs/>
          <w:noProof/>
          <w:szCs w:val="28"/>
        </w:rPr>
        <w:t>:</w:t>
      </w:r>
    </w:p>
    <w:p w14:paraId="5FC13D1D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3526C16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5C0946B5" w14:textId="63EB5D76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</w:t>
      </w:r>
      <w:r w:rsidR="00445E71" w:rsidRPr="00364D2C">
        <w:rPr>
          <w:b w:val="0"/>
          <w:bCs/>
          <w:noProof/>
          <w:szCs w:val="28"/>
        </w:rPr>
        <w:t>r</w:t>
      </w:r>
      <w:r w:rsidRPr="00364D2C">
        <w:rPr>
          <w:b w:val="0"/>
          <w:bCs/>
          <w:noProof/>
          <w:szCs w:val="28"/>
        </w:rPr>
        <w:t>iscono le informazioni e confermano</w:t>
      </w:r>
      <w:r w:rsidR="00D77D2D">
        <w:rPr>
          <w:b w:val="0"/>
          <w:bCs/>
          <w:noProof/>
          <w:szCs w:val="28"/>
        </w:rPr>
        <w:t>.</w:t>
      </w:r>
    </w:p>
    <w:p w14:paraId="5B9FC184" w14:textId="1975CA8C" w:rsidR="00D174F1" w:rsidRDefault="0002366D" w:rsidP="00D174F1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Impiegato alla sua Home</w:t>
      </w:r>
      <w:r w:rsidR="00D174F1">
        <w:rPr>
          <w:b w:val="0"/>
          <w:bCs/>
          <w:noProof/>
          <w:szCs w:val="28"/>
        </w:rPr>
        <w:t>.</w:t>
      </w:r>
    </w:p>
    <w:p w14:paraId="56E8107C" w14:textId="77777777" w:rsidR="002B3958" w:rsidRPr="00D174F1" w:rsidRDefault="002B3958" w:rsidP="002B3958">
      <w:pPr>
        <w:pStyle w:val="Paragrafoelenco"/>
        <w:ind w:left="1500"/>
        <w:rPr>
          <w:b w:val="0"/>
          <w:bCs/>
          <w:noProof/>
          <w:szCs w:val="28"/>
        </w:rPr>
      </w:pPr>
    </w:p>
    <w:p w14:paraId="3DC5E1B1" w14:textId="04772C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Exit Condition: La moto viene eliminata</w:t>
      </w:r>
      <w:r w:rsidR="00D77D2D" w:rsidRPr="00D174F1">
        <w:rPr>
          <w:szCs w:val="28"/>
        </w:rPr>
        <w:t>.</w:t>
      </w:r>
    </w:p>
    <w:p w14:paraId="6B70236E" w14:textId="77777777" w:rsidR="0002366D" w:rsidRPr="007650A0" w:rsidRDefault="0002366D" w:rsidP="00AC03B2">
      <w:pPr>
        <w:rPr>
          <w:noProof/>
          <w:szCs w:val="28"/>
        </w:rPr>
      </w:pPr>
    </w:p>
    <w:p w14:paraId="2A0A8C72" w14:textId="7496D10A" w:rsidR="0002366D" w:rsidRDefault="0002366D" w:rsidP="00AC03B2">
      <w:pPr>
        <w:rPr>
          <w:noProof/>
          <w:szCs w:val="28"/>
        </w:rPr>
      </w:pP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D7C882B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11" w:name="_Toc87439397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10</w:t>
      </w:r>
      <w:r w:rsidRPr="00364D2C">
        <w:rPr>
          <w:b/>
          <w:bCs/>
          <w:noProof/>
          <w:szCs w:val="28"/>
        </w:rPr>
        <w:t xml:space="preserve"> </w:t>
      </w:r>
      <w:r w:rsidR="00662A10" w:rsidRPr="00364D2C">
        <w:rPr>
          <w:b/>
          <w:bCs/>
          <w:noProof/>
          <w:szCs w:val="28"/>
        </w:rPr>
        <w:t>Inserimento carrello</w:t>
      </w:r>
      <w:bookmarkEnd w:id="11"/>
    </w:p>
    <w:p w14:paraId="553C7B4C" w14:textId="77777777" w:rsidR="00364D2C" w:rsidRPr="00364D2C" w:rsidRDefault="00364D2C" w:rsidP="00364D2C"/>
    <w:p w14:paraId="75EB9AB4" w14:textId="6D01F24F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6A9ADB08" w14:textId="65DBB9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834BF" w:rsidRPr="00D174F1">
        <w:rPr>
          <w:szCs w:val="28"/>
        </w:rPr>
        <w:t>lista delle auto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/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moto disponibili</w:t>
      </w:r>
      <w:r w:rsidR="00D174F1" w:rsidRPr="00D174F1">
        <w:rPr>
          <w:szCs w:val="28"/>
        </w:rPr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50262201" w:rsidR="0002366D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successivamente utilizza la funzionalita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informazioni 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6A79B771" w14:textId="61F34F56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4E378150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aggiungi al carrello</w:t>
      </w:r>
      <w:r w:rsidR="00D174F1">
        <w:rPr>
          <w:b w:val="0"/>
          <w:bCs/>
          <w:noProof/>
          <w:szCs w:val="28"/>
        </w:rPr>
        <w:t>.</w:t>
      </w:r>
    </w:p>
    <w:p w14:paraId="43429BCF" w14:textId="49093137" w:rsidR="00662A10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l’Utente all Home</w:t>
      </w:r>
      <w:r w:rsidR="00D174F1">
        <w:rPr>
          <w:b w:val="0"/>
          <w:bCs/>
          <w:noProof/>
          <w:szCs w:val="28"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5889C6B2" w14:textId="38D7A213" w:rsidR="00662A10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454B868C" w14:textId="3062A5BB" w:rsidR="00662A10" w:rsidRPr="00364D2C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2" w:name="_Toc87439398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1</w:t>
      </w:r>
      <w:r w:rsidRPr="00364D2C">
        <w:rPr>
          <w:b/>
          <w:bCs/>
          <w:noProof/>
          <w:szCs w:val="28"/>
        </w:rPr>
        <w:t xml:space="preserve"> Visualizza carrello</w:t>
      </w:r>
      <w:bookmarkEnd w:id="12"/>
    </w:p>
    <w:p w14:paraId="59587C95" w14:textId="77777777" w:rsidR="00364D2C" w:rsidRPr="00364D2C" w:rsidRDefault="00364D2C" w:rsidP="00364D2C"/>
    <w:p w14:paraId="7D75829F" w14:textId="680ABF2C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020FED5" w14:textId="0ED6E354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5DBB03A4" w:rsidR="00662A10" w:rsidRPr="00364D2C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7B2BD95A" w14:textId="6F56C75B" w:rsidR="00662A10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5C3E4E86" w14:textId="0B09B7A5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Exit Condition: L’Utente visualizza il carrello</w:t>
      </w:r>
      <w:r w:rsidR="00D174F1" w:rsidRPr="00D174F1">
        <w:rPr>
          <w:szCs w:val="28"/>
        </w:rPr>
        <w:t>.</w:t>
      </w:r>
    </w:p>
    <w:p w14:paraId="58688483" w14:textId="3CB067C9" w:rsidR="00662A10" w:rsidRDefault="00662A10" w:rsidP="00AC03B2">
      <w:pPr>
        <w:rPr>
          <w:szCs w:val="28"/>
        </w:rPr>
      </w:pPr>
    </w:p>
    <w:p w14:paraId="568A6DD3" w14:textId="17A40F65" w:rsidR="00662A10" w:rsidRDefault="00662A10" w:rsidP="00AC03B2">
      <w:pPr>
        <w:rPr>
          <w:szCs w:val="28"/>
        </w:rPr>
      </w:pPr>
    </w:p>
    <w:p w14:paraId="79DEB9DD" w14:textId="76876BEB" w:rsidR="00662A10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3" w:name="_Toc87439399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2</w:t>
      </w:r>
      <w:r w:rsidRPr="00364D2C">
        <w:rPr>
          <w:b/>
          <w:bCs/>
          <w:noProof/>
          <w:szCs w:val="28"/>
        </w:rPr>
        <w:t xml:space="preserve"> Acquisto</w:t>
      </w:r>
      <w:bookmarkEnd w:id="13"/>
    </w:p>
    <w:p w14:paraId="0C38EC18" w14:textId="77777777" w:rsidR="00364D2C" w:rsidRPr="00364D2C" w:rsidRDefault="00364D2C" w:rsidP="00364D2C"/>
    <w:p w14:paraId="708D3D62" w14:textId="700B3131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>
        <w:rPr>
          <w:szCs w:val="28"/>
        </w:rPr>
        <w:t>.</w:t>
      </w:r>
    </w:p>
    <w:p w14:paraId="2A428643" w14:textId="59CA5721" w:rsidR="00C27803" w:rsidRPr="00D174F1" w:rsidRDefault="00662A10" w:rsidP="00AC03B2">
      <w:pPr>
        <w:rPr>
          <w:szCs w:val="28"/>
        </w:rPr>
      </w:pPr>
      <w:r w:rsidRPr="00D174F1">
        <w:rPr>
          <w:szCs w:val="28"/>
        </w:rPr>
        <w:t>Entry Condition: L’Utente ha aggiunto un elemento nel carrello</w:t>
      </w:r>
      <w:r w:rsidR="00C27803" w:rsidRPr="00D174F1">
        <w:rPr>
          <w:szCs w:val="28"/>
        </w:rPr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5ED63095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4F40F2BD" w14:textId="5A12BF62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1C450B17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viene ridirezionato alla pagina del carrello</w:t>
      </w:r>
      <w:r w:rsidR="00D174F1">
        <w:rPr>
          <w:b w:val="0"/>
          <w:bCs/>
          <w:noProof/>
          <w:szCs w:val="28"/>
        </w:rPr>
        <w:t>.</w:t>
      </w:r>
    </w:p>
    <w:p w14:paraId="0B865FBD" w14:textId="40B18C0E" w:rsidR="00C27803" w:rsidRPr="00364D2C" w:rsidRDefault="00C27803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inserisce il codice della proprio carta di credito e conferma il pagamento.</w:t>
      </w:r>
    </w:p>
    <w:p w14:paraId="0F795552" w14:textId="364FCBE1" w:rsidR="00662A10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Successivamente </w:t>
      </w:r>
      <w:r w:rsidR="00F12E0C" w:rsidRPr="00364D2C">
        <w:rPr>
          <w:b w:val="0"/>
          <w:bCs/>
          <w:noProof/>
          <w:szCs w:val="28"/>
        </w:rPr>
        <w:t>utilizza la funzionalità acquista</w:t>
      </w:r>
      <w:r w:rsidR="00D174F1">
        <w:rPr>
          <w:b w:val="0"/>
          <w:bCs/>
          <w:noProof/>
          <w:szCs w:val="28"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6552E3DE" w:rsidR="00662A10" w:rsidRPr="00364D2C" w:rsidRDefault="00662A10" w:rsidP="00AC03B2">
      <w:pPr>
        <w:rPr>
          <w:b w:val="0"/>
          <w:bCs/>
          <w:szCs w:val="28"/>
        </w:rPr>
      </w:pPr>
      <w:r w:rsidRPr="00D174F1">
        <w:rPr>
          <w:szCs w:val="28"/>
        </w:rPr>
        <w:t xml:space="preserve">Exit Condition: </w:t>
      </w:r>
      <w:r w:rsidR="00F12E0C" w:rsidRPr="00D174F1">
        <w:rPr>
          <w:szCs w:val="28"/>
        </w:rPr>
        <w:t>L’utente visualizza un messaggio di ringraziamento per l’acquisto</w:t>
      </w:r>
      <w:r w:rsidR="00D174F1">
        <w:rPr>
          <w:b w:val="0"/>
          <w:bCs/>
          <w:szCs w:val="28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3211CDA6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5 il sistema rileva che l’Utente abbia effettuato il log-in in caso contrario non viene visualizzata la funzionalità acquista</w:t>
      </w:r>
      <w:r w:rsidR="00D174F1">
        <w:rPr>
          <w:b w:val="0"/>
          <w:bCs/>
          <w:szCs w:val="28"/>
        </w:rPr>
        <w:t>.</w:t>
      </w:r>
      <w:r w:rsidR="004C0147" w:rsidRPr="00364D2C">
        <w:rPr>
          <w:b w:val="0"/>
          <w:bCs/>
          <w:szCs w:val="28"/>
        </w:rPr>
        <w:t xml:space="preserve"> </w:t>
      </w:r>
    </w:p>
    <w:p w14:paraId="34ABED9D" w14:textId="37FCBA5A" w:rsidR="005D5BFA" w:rsidRPr="00D174F1" w:rsidRDefault="00BA2A5D" w:rsidP="00AC03B2">
      <w:pPr>
        <w:rPr>
          <w:szCs w:val="28"/>
        </w:rPr>
      </w:pPr>
      <w:r w:rsidRPr="00D174F1">
        <w:rPr>
          <w:szCs w:val="28"/>
        </w:rPr>
        <w:t xml:space="preserve">(UC 11.1 </w:t>
      </w:r>
      <w:r w:rsidR="004C0147" w:rsidRPr="00D174F1">
        <w:rPr>
          <w:szCs w:val="28"/>
        </w:rPr>
        <w:t>login non eseguito per l’</w:t>
      </w:r>
      <w:r w:rsidR="004C0147" w:rsidRPr="00D174F1">
        <w:rPr>
          <w:noProof/>
          <w:szCs w:val="28"/>
        </w:rPr>
        <w:t>acquisto</w:t>
      </w:r>
      <w:r w:rsidRPr="00D174F1">
        <w:rPr>
          <w:szCs w:val="28"/>
        </w:rPr>
        <w:t>)</w:t>
      </w:r>
      <w:r w:rsidR="005D5BFA" w:rsidRPr="00D174F1">
        <w:rPr>
          <w:szCs w:val="28"/>
        </w:rPr>
        <w:t>.</w:t>
      </w: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0CA1242" w:rsidR="005D5BFA" w:rsidRPr="00364D2C" w:rsidRDefault="005D5BFA" w:rsidP="00AC03B2">
      <w:pPr>
        <w:pStyle w:val="Titolo2"/>
        <w:spacing w:after="0"/>
        <w:rPr>
          <w:b/>
          <w:bCs/>
          <w:noProof/>
          <w:szCs w:val="28"/>
        </w:rPr>
      </w:pPr>
      <w:bookmarkStart w:id="14" w:name="_Toc87439400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3</w:t>
      </w:r>
      <w:r w:rsidRPr="00364D2C">
        <w:rPr>
          <w:b/>
          <w:bCs/>
          <w:noProof/>
          <w:szCs w:val="28"/>
        </w:rPr>
        <w:t xml:space="preserve"> Visualizza ordini</w:t>
      </w:r>
      <w:bookmarkEnd w:id="14"/>
    </w:p>
    <w:p w14:paraId="106B7E5D" w14:textId="77777777" w:rsidR="00364D2C" w:rsidRPr="00364D2C" w:rsidRDefault="00364D2C" w:rsidP="00364D2C"/>
    <w:p w14:paraId="5CADAC74" w14:textId="786B2779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DBDC4F2" w14:textId="5418FE20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6583B770" w:rsidR="00292922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6178DF08" w14:textId="09213AC1" w:rsidR="005D5BFA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>leziona la funzionalità visualizza ordini</w:t>
      </w:r>
      <w:r w:rsidR="00D174F1">
        <w:rPr>
          <w:b w:val="0"/>
          <w:bCs/>
          <w:noProof/>
          <w:szCs w:val="28"/>
        </w:rPr>
        <w:t>.</w:t>
      </w:r>
    </w:p>
    <w:p w14:paraId="6F42CA7A" w14:textId="139806C7" w:rsidR="005D5BFA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5AD7A347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</w:t>
      </w:r>
      <w:r w:rsidR="00292922" w:rsidRPr="00D174F1">
        <w:rPr>
          <w:szCs w:val="28"/>
        </w:rPr>
        <w:t>una lista con gli ordini effettuati</w:t>
      </w:r>
      <w:r w:rsidR="00D174F1" w:rsidRPr="00D174F1">
        <w:rPr>
          <w:szCs w:val="28"/>
        </w:rPr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136B7652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l’Utente abbia effettuato il log-in in caso contrario non </w:t>
      </w:r>
      <w:r w:rsidR="00292922" w:rsidRPr="00364D2C">
        <w:rPr>
          <w:b w:val="0"/>
          <w:bCs/>
          <w:szCs w:val="28"/>
        </w:rPr>
        <w:t>ha la possibilità di visualizzare la sua area personale dove è presente la funzionalità visualizza ordini</w:t>
      </w:r>
      <w:r w:rsidR="00D174F1">
        <w:rPr>
          <w:b w:val="0"/>
          <w:bCs/>
          <w:szCs w:val="28"/>
        </w:rPr>
        <w:t>.</w:t>
      </w:r>
    </w:p>
    <w:p w14:paraId="0B93406E" w14:textId="662D11CF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12.1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078CDDE1" w:rsidR="00292922" w:rsidRPr="00364D2C" w:rsidRDefault="00292922" w:rsidP="00AC03B2">
      <w:pPr>
        <w:pStyle w:val="Titolo2"/>
        <w:spacing w:after="0"/>
        <w:rPr>
          <w:b/>
          <w:bCs/>
          <w:noProof/>
          <w:szCs w:val="28"/>
        </w:rPr>
      </w:pPr>
      <w:bookmarkStart w:id="15" w:name="_Toc87439401"/>
      <w:r w:rsidRPr="00364D2C">
        <w:rPr>
          <w:b/>
          <w:bCs/>
          <w:noProof/>
          <w:szCs w:val="28"/>
        </w:rPr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4</w:t>
      </w:r>
      <w:r w:rsidRPr="00364D2C">
        <w:rPr>
          <w:b/>
          <w:bCs/>
          <w:noProof/>
          <w:szCs w:val="28"/>
        </w:rPr>
        <w:t xml:space="preserve"> Visualizza Informazioni Utente</w:t>
      </w:r>
      <w:bookmarkEnd w:id="15"/>
    </w:p>
    <w:p w14:paraId="29650C65" w14:textId="77777777" w:rsidR="00364D2C" w:rsidRPr="00364D2C" w:rsidRDefault="00364D2C" w:rsidP="00364D2C"/>
    <w:p w14:paraId="6067B9BA" w14:textId="1CA6D4D3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64CFB27" w14:textId="34DD13FF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64CC56AA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2D282E1F" w14:textId="0E25B27E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 xml:space="preserve">leziona la funzionalità visualizza </w:t>
      </w:r>
      <w:r w:rsidR="00A73AFF" w:rsidRPr="00364D2C">
        <w:rPr>
          <w:b w:val="0"/>
          <w:bCs/>
          <w:noProof/>
          <w:szCs w:val="28"/>
        </w:rPr>
        <w:t>dati personali</w:t>
      </w:r>
      <w:r w:rsidR="00D174F1">
        <w:rPr>
          <w:b w:val="0"/>
          <w:bCs/>
          <w:noProof/>
          <w:szCs w:val="28"/>
        </w:rPr>
        <w:t>.</w:t>
      </w:r>
    </w:p>
    <w:p w14:paraId="797E3626" w14:textId="750F5F4D" w:rsidR="00292922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66B86900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una lista con </w:t>
      </w:r>
      <w:r w:rsidR="00A73AFF" w:rsidRPr="00D174F1">
        <w:rPr>
          <w:szCs w:val="28"/>
        </w:rPr>
        <w:t>i suoi dati personali</w:t>
      </w:r>
      <w:r w:rsidR="00D174F1" w:rsidRPr="00D174F1">
        <w:rPr>
          <w:szCs w:val="28"/>
        </w:rPr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4527DA6F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1 il sistema rileva che l’Utente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utente</w:t>
      </w:r>
      <w:r w:rsidR="00D174F1">
        <w:rPr>
          <w:b w:val="0"/>
          <w:bCs/>
          <w:szCs w:val="28"/>
        </w:rPr>
        <w:t>.</w:t>
      </w:r>
    </w:p>
    <w:p w14:paraId="79BAF805" w14:textId="4BA1249A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13.1 utente non autenticato)</w:t>
      </w:r>
      <w:r w:rsidR="00292922" w:rsidRPr="00D174F1">
        <w:rPr>
          <w:szCs w:val="28"/>
        </w:rPr>
        <w:t>.</w:t>
      </w:r>
    </w:p>
    <w:p w14:paraId="3A275896" w14:textId="2D3B24EF" w:rsidR="00AC03B2" w:rsidRPr="00364D2C" w:rsidRDefault="00AC03B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br w:type="page"/>
      </w:r>
    </w:p>
    <w:p w14:paraId="14AA63AD" w14:textId="2F5FAA9A" w:rsidR="00A73AFF" w:rsidRPr="00364D2C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6" w:name="_Toc87439402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5</w:t>
      </w:r>
      <w:r w:rsidRPr="00364D2C">
        <w:rPr>
          <w:b/>
          <w:bCs/>
          <w:noProof/>
          <w:szCs w:val="28"/>
        </w:rPr>
        <w:t xml:space="preserve"> Inserimento carta di credito</w:t>
      </w:r>
      <w:bookmarkEnd w:id="16"/>
    </w:p>
    <w:p w14:paraId="032C9C45" w14:textId="77777777" w:rsidR="00364D2C" w:rsidRPr="00364D2C" w:rsidRDefault="00364D2C" w:rsidP="00364D2C"/>
    <w:p w14:paraId="67BEA329" w14:textId="24F3BAE7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44BB4E5" w14:textId="254F77FC" w:rsidR="00D174F1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08152D" w:rsidRPr="00D174F1">
        <w:rPr>
          <w:szCs w:val="28"/>
        </w:rPr>
        <w:t>L’utente si trova nella sua area personale</w:t>
      </w:r>
      <w:r w:rsidR="00D174F1" w:rsidRPr="00D174F1">
        <w:rPr>
          <w:szCs w:val="28"/>
        </w:rPr>
        <w:t>.</w:t>
      </w:r>
    </w:p>
    <w:p w14:paraId="74BAC49A" w14:textId="77777777" w:rsidR="00D174F1" w:rsidRPr="00B731E6" w:rsidRDefault="00D174F1" w:rsidP="00AC03B2">
      <w:pPr>
        <w:rPr>
          <w:b w:val="0"/>
          <w:bCs/>
          <w:szCs w:val="28"/>
        </w:rPr>
      </w:pPr>
    </w:p>
    <w:p w14:paraId="1593FEC5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2DBF3C2A" w14:textId="3C1541C7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inserisci carta di credito</w:t>
      </w:r>
      <w:r w:rsidR="00D174F1">
        <w:rPr>
          <w:b w:val="0"/>
          <w:bCs/>
          <w:noProof/>
          <w:szCs w:val="28"/>
        </w:rPr>
        <w:t>.</w:t>
      </w:r>
    </w:p>
    <w:p w14:paraId="1C73DB4C" w14:textId="1689569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3B0A364" w14:textId="2DCCD7B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L’Utente inserisce i dati relativi alla carta </w:t>
      </w:r>
      <w:r w:rsidR="00064C1A" w:rsidRPr="00B731E6">
        <w:rPr>
          <w:b w:val="0"/>
          <w:bCs/>
          <w:noProof/>
          <w:szCs w:val="28"/>
        </w:rPr>
        <w:t>d</w:t>
      </w:r>
      <w:r w:rsidRPr="00B731E6">
        <w:rPr>
          <w:b w:val="0"/>
          <w:bCs/>
          <w:noProof/>
          <w:szCs w:val="28"/>
        </w:rPr>
        <w:t>i credito e salva</w:t>
      </w:r>
      <w:r w:rsidR="00D174F1">
        <w:rPr>
          <w:b w:val="0"/>
          <w:bCs/>
          <w:noProof/>
          <w:szCs w:val="28"/>
        </w:rPr>
        <w:t>.</w:t>
      </w:r>
    </w:p>
    <w:p w14:paraId="69A18842" w14:textId="267D86E4" w:rsidR="00A73AFF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064C1A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D174F1">
        <w:rPr>
          <w:b w:val="0"/>
          <w:bCs/>
          <w:noProof/>
          <w:szCs w:val="28"/>
        </w:rPr>
        <w:t>.</w:t>
      </w:r>
    </w:p>
    <w:p w14:paraId="7C764C0F" w14:textId="5C946800" w:rsidR="00A73AFF" w:rsidRPr="00B731E6" w:rsidRDefault="00A73AFF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6150D7C1" w14:textId="1685C005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08152D" w:rsidRPr="00D174F1">
        <w:rPr>
          <w:szCs w:val="28"/>
        </w:rPr>
        <w:t>L’Utente visualizza la sua carta come metodo di pagamento</w:t>
      </w:r>
    </w:p>
    <w:p w14:paraId="7571EE23" w14:textId="77777777" w:rsidR="00A73AFF" w:rsidRPr="00B731E6" w:rsidRDefault="00A73AFF" w:rsidP="00AC03B2">
      <w:pPr>
        <w:rPr>
          <w:b w:val="0"/>
          <w:bCs/>
          <w:szCs w:val="28"/>
        </w:rPr>
      </w:pPr>
    </w:p>
    <w:p w14:paraId="5ACA415A" w14:textId="77777777" w:rsidR="00D174F1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08152D" w:rsidRPr="00B731E6">
        <w:rPr>
          <w:b w:val="0"/>
          <w:bCs/>
          <w:szCs w:val="28"/>
        </w:rPr>
        <w:t xml:space="preserve"> Al passo 4 il sistema rileva che l’Utente non ha inserito correttamente i dati della carta di credito, il sistema mostrerà un messaggio di errore (campi mancanti o sbagliati) così che l’utente non può andare avanti finché non inserisce correttamente i dati</w:t>
      </w:r>
      <w:r w:rsidR="00D174F1">
        <w:rPr>
          <w:b w:val="0"/>
          <w:bCs/>
          <w:szCs w:val="28"/>
        </w:rPr>
        <w:t>.</w:t>
      </w:r>
      <w:r w:rsidR="0008152D" w:rsidRPr="00B731E6">
        <w:rPr>
          <w:b w:val="0"/>
          <w:bCs/>
          <w:szCs w:val="28"/>
        </w:rPr>
        <w:t xml:space="preserve"> </w:t>
      </w:r>
    </w:p>
    <w:p w14:paraId="2EC9AB8D" w14:textId="0BE7E85F" w:rsidR="00A73AFF" w:rsidRPr="00B12707" w:rsidRDefault="0008152D" w:rsidP="00AC03B2">
      <w:pPr>
        <w:rPr>
          <w:szCs w:val="28"/>
        </w:rPr>
      </w:pPr>
      <w:r w:rsidRPr="00B12707">
        <w:rPr>
          <w:szCs w:val="28"/>
        </w:rPr>
        <w:t>(UC 14.1 inserimento carta di credito non eseguito).</w:t>
      </w:r>
    </w:p>
    <w:p w14:paraId="3519DF59" w14:textId="3C9A34AC" w:rsidR="00A73AFF" w:rsidRDefault="00A73AFF" w:rsidP="00AC03B2">
      <w:pPr>
        <w:rPr>
          <w:szCs w:val="28"/>
        </w:rPr>
      </w:pPr>
    </w:p>
    <w:p w14:paraId="02E36E13" w14:textId="575D3675" w:rsidR="00A73AFF" w:rsidRDefault="00A73AFF" w:rsidP="00AC03B2">
      <w:pPr>
        <w:rPr>
          <w:szCs w:val="28"/>
        </w:rPr>
      </w:pPr>
    </w:p>
    <w:p w14:paraId="2DFF10FA" w14:textId="77777777" w:rsidR="00AC03B2" w:rsidRDefault="00AC03B2" w:rsidP="00AC03B2">
      <w:pPr>
        <w:rPr>
          <w:szCs w:val="28"/>
        </w:rPr>
      </w:pPr>
    </w:p>
    <w:p w14:paraId="44DFB401" w14:textId="71F6A6DE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7" w:name="_Toc87439403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6</w:t>
      </w:r>
      <w:r w:rsidRPr="00B731E6">
        <w:rPr>
          <w:b/>
          <w:bCs/>
          <w:noProof/>
          <w:szCs w:val="28"/>
        </w:rPr>
        <w:t xml:space="preserve"> Visualizza Dipendenti</w:t>
      </w:r>
      <w:bookmarkEnd w:id="17"/>
    </w:p>
    <w:p w14:paraId="2E880BAC" w14:textId="77777777" w:rsidR="00364D2C" w:rsidRPr="00B731E6" w:rsidRDefault="00364D2C" w:rsidP="00364D2C">
      <w:pPr>
        <w:rPr>
          <w:b w:val="0"/>
          <w:bCs/>
        </w:rPr>
      </w:pPr>
    </w:p>
    <w:p w14:paraId="55095750" w14:textId="664CA542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626786CE" w14:textId="5644908B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1F6A1052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8AB7882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60BF55AF" w14:textId="13000229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si trova alla sua homepage</w:t>
      </w:r>
      <w:r w:rsidR="00B12707">
        <w:rPr>
          <w:b w:val="0"/>
          <w:bCs/>
          <w:noProof/>
          <w:szCs w:val="28"/>
        </w:rPr>
        <w:t>.</w:t>
      </w:r>
    </w:p>
    <w:p w14:paraId="0DE9FD6E" w14:textId="025F93F3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Seleziona la funzionalità visualizza dipendenti</w:t>
      </w:r>
      <w:r w:rsidR="00B12707">
        <w:rPr>
          <w:b w:val="0"/>
          <w:bCs/>
          <w:noProof/>
          <w:szCs w:val="28"/>
        </w:rPr>
        <w:t>.</w:t>
      </w:r>
    </w:p>
    <w:p w14:paraId="0C6B4D61" w14:textId="5D964C2B" w:rsidR="00A73AFF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69F4FAB7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83AF6C1" w14:textId="76432A4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L’Admin visualizza una lista con le informazioni dei dipendenti</w:t>
      </w:r>
      <w:r w:rsidR="00B12707">
        <w:rPr>
          <w:szCs w:val="28"/>
        </w:rPr>
        <w:t>.</w:t>
      </w:r>
    </w:p>
    <w:p w14:paraId="0BEF6412" w14:textId="51049DB2" w:rsidR="00662A10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BAF9577" w14:textId="41BB7B73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8" w:name="_Toc87439404"/>
      <w:r w:rsidRPr="00B731E6">
        <w:rPr>
          <w:b/>
          <w:bCs/>
          <w:noProof/>
          <w:szCs w:val="28"/>
        </w:rPr>
        <w:lastRenderedPageBreak/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7</w:t>
      </w:r>
      <w:r w:rsidRPr="00B731E6">
        <w:rPr>
          <w:b/>
          <w:bCs/>
          <w:noProof/>
          <w:szCs w:val="28"/>
        </w:rPr>
        <w:t xml:space="preserve"> Visualizza ordini Admin</w:t>
      </w:r>
      <w:bookmarkEnd w:id="18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0286F0BD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utilizza la funzionalità visualizza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288DED2" w14:textId="33DC6E07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37D9016C" w14:textId="77777777" w:rsidR="00A73AFF" w:rsidRDefault="00A73AFF" w:rsidP="00AC03B2">
      <w:pPr>
        <w:rPr>
          <w:szCs w:val="28"/>
        </w:rPr>
      </w:pPr>
    </w:p>
    <w:p w14:paraId="4D7AB65C" w14:textId="5B421E5D" w:rsidR="00662A10" w:rsidRDefault="00662A10" w:rsidP="00AC03B2">
      <w:pPr>
        <w:rPr>
          <w:szCs w:val="28"/>
        </w:rPr>
      </w:pPr>
    </w:p>
    <w:p w14:paraId="1293CB33" w14:textId="77777777" w:rsidR="0008152D" w:rsidRDefault="0008152D" w:rsidP="00AC03B2">
      <w:pPr>
        <w:rPr>
          <w:szCs w:val="28"/>
        </w:rPr>
      </w:pPr>
    </w:p>
    <w:p w14:paraId="1313E96D" w14:textId="35F3A16D" w:rsidR="005215D9" w:rsidRPr="00B731E6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9" w:name="_Toc87439405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8</w:t>
      </w:r>
      <w:r w:rsidRPr="00B731E6">
        <w:rPr>
          <w:b/>
          <w:bCs/>
          <w:noProof/>
          <w:szCs w:val="28"/>
        </w:rPr>
        <w:t xml:space="preserve"> Visualizza stato spedizione</w:t>
      </w:r>
      <w:bookmarkEnd w:id="19"/>
    </w:p>
    <w:p w14:paraId="3A04F8BB" w14:textId="77777777" w:rsidR="00364D2C" w:rsidRPr="00364D2C" w:rsidRDefault="00364D2C" w:rsidP="00364D2C"/>
    <w:p w14:paraId="7A5D0D5C" w14:textId="2A75DFFB" w:rsidR="00364D2C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4A22AEDB" w14:textId="7A197F3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08152D" w:rsidRPr="00B12707">
        <w:rPr>
          <w:szCs w:val="28"/>
        </w:rPr>
        <w:t>L’Utente si trova nella sua area personale</w:t>
      </w:r>
      <w:r w:rsidR="00B12707" w:rsidRPr="00B12707">
        <w:rPr>
          <w:szCs w:val="28"/>
        </w:rPr>
        <w:t>.</w:t>
      </w:r>
    </w:p>
    <w:p w14:paraId="3F33353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2F9AEBE4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71252C23" w14:textId="2A8DEBD5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visulizza ordini</w:t>
      </w:r>
      <w:r w:rsidR="00B12707">
        <w:rPr>
          <w:b w:val="0"/>
          <w:bCs/>
          <w:noProof/>
          <w:szCs w:val="28"/>
        </w:rPr>
        <w:t>.</w:t>
      </w:r>
    </w:p>
    <w:p w14:paraId="3A1B2CFB" w14:textId="219D043A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3F99732C" w14:textId="1FB7E13D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visu</w:t>
      </w:r>
      <w:r w:rsidR="00A952CB" w:rsidRPr="00B731E6"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lizza la pagina degli ordini e ne seleziona uno</w:t>
      </w:r>
      <w:r w:rsidR="00B12707">
        <w:rPr>
          <w:b w:val="0"/>
          <w:bCs/>
          <w:noProof/>
          <w:szCs w:val="28"/>
        </w:rPr>
        <w:t>.</w:t>
      </w:r>
    </w:p>
    <w:p w14:paraId="7CE43E97" w14:textId="6C48B587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ridireziona l’utente alla pagina del prodotto selezionato</w:t>
      </w:r>
      <w:r w:rsidR="00B12707">
        <w:rPr>
          <w:b w:val="0"/>
          <w:bCs/>
          <w:noProof/>
          <w:szCs w:val="28"/>
        </w:rPr>
        <w:t>.</w:t>
      </w:r>
    </w:p>
    <w:p w14:paraId="67DED330" w14:textId="3C68EA1D" w:rsidR="0008152D" w:rsidRPr="00B731E6" w:rsidRDefault="00A952CB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utilizza la funzionalità visualizza stato spezione</w:t>
      </w:r>
      <w:r w:rsidR="00B12707">
        <w:rPr>
          <w:b w:val="0"/>
          <w:bCs/>
          <w:noProof/>
          <w:szCs w:val="28"/>
        </w:rPr>
        <w:t>.</w:t>
      </w:r>
    </w:p>
    <w:p w14:paraId="6558459E" w14:textId="200A2C8D" w:rsidR="005215D9" w:rsidRPr="00B731E6" w:rsidRDefault="005215D9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5E2C24A1" w14:textId="355AF9A7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A952CB" w:rsidRPr="00B12707">
        <w:rPr>
          <w:szCs w:val="28"/>
        </w:rPr>
        <w:t>L’utente visualizza la data è dove si trova l’auto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/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moto</w:t>
      </w:r>
      <w:r w:rsidR="00B12707" w:rsidRPr="00B12707">
        <w:rPr>
          <w:szCs w:val="28"/>
        </w:rPr>
        <w:t>.</w:t>
      </w:r>
      <w:r w:rsidR="00A952CB" w:rsidRPr="00B12707">
        <w:rPr>
          <w:szCs w:val="28"/>
        </w:rPr>
        <w:t xml:space="preserve"> 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2256BC2E" w:rsidR="005215D9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20" w:name="_Toc87439406"/>
      <w:r w:rsidRPr="00B731E6">
        <w:rPr>
          <w:b/>
          <w:bCs/>
          <w:noProof/>
          <w:szCs w:val="28"/>
        </w:rPr>
        <w:lastRenderedPageBreak/>
        <w:t>UC</w:t>
      </w:r>
      <w:r w:rsid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9</w:t>
      </w:r>
      <w:r w:rsidRPr="00B731E6">
        <w:rPr>
          <w:b/>
          <w:bCs/>
          <w:noProof/>
          <w:szCs w:val="28"/>
        </w:rPr>
        <w:t xml:space="preserve"> Modifica profilo</w:t>
      </w:r>
      <w:bookmarkEnd w:id="20"/>
    </w:p>
    <w:p w14:paraId="6D1035E1" w14:textId="77777777" w:rsidR="00B731E6" w:rsidRPr="00B731E6" w:rsidRDefault="00B731E6" w:rsidP="00B731E6"/>
    <w:p w14:paraId="625A512D" w14:textId="7E28501C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DE91F7D" w14:textId="7CD0E1F6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4C0147" w:rsidRPr="00B12707">
        <w:rPr>
          <w:szCs w:val="28"/>
        </w:rPr>
        <w:t>L’utente ha effettuato il login</w:t>
      </w:r>
      <w:r w:rsidR="00B12707" w:rsidRPr="00B12707">
        <w:rPr>
          <w:szCs w:val="28"/>
        </w:rPr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7A3C8CFD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uilizza la funzionalità area personale</w:t>
      </w:r>
      <w:r w:rsidR="00B12707">
        <w:rPr>
          <w:b w:val="0"/>
          <w:bCs/>
          <w:noProof/>
          <w:szCs w:val="28"/>
        </w:rPr>
        <w:t>.</w:t>
      </w:r>
    </w:p>
    <w:p w14:paraId="7EA54852" w14:textId="7FF9AF55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modifica dati personali</w:t>
      </w:r>
      <w:r w:rsidR="00B12707">
        <w:rPr>
          <w:b w:val="0"/>
          <w:bCs/>
          <w:noProof/>
          <w:szCs w:val="28"/>
        </w:rPr>
        <w:t>.</w:t>
      </w:r>
    </w:p>
    <w:p w14:paraId="1A46DFF8" w14:textId="28C83F99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253CA3D4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inserisce i dati da modificare e salva</w:t>
      </w:r>
      <w:r w:rsidR="00B12707">
        <w:rPr>
          <w:b w:val="0"/>
          <w:bCs/>
          <w:noProof/>
          <w:szCs w:val="28"/>
        </w:rPr>
        <w:t>.</w:t>
      </w:r>
    </w:p>
    <w:p w14:paraId="26ED1950" w14:textId="4BA2DC66" w:rsidR="004C0147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5A495DD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4C0147" w:rsidRPr="00B12707">
        <w:rPr>
          <w:szCs w:val="28"/>
        </w:rPr>
        <w:t>L’Utente visualizza i dati appena inseriti</w:t>
      </w:r>
      <w:r w:rsidR="00B12707" w:rsidRPr="00B12707">
        <w:rPr>
          <w:szCs w:val="28"/>
        </w:rPr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22C31CBF" w:rsidR="00B12707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4C0147" w:rsidRPr="00B731E6">
        <w:rPr>
          <w:b w:val="0"/>
          <w:bCs/>
          <w:szCs w:val="28"/>
        </w:rPr>
        <w:t xml:space="preserve"> Al passo </w:t>
      </w:r>
      <w:r w:rsidR="00AA5766" w:rsidRPr="00B731E6">
        <w:rPr>
          <w:b w:val="0"/>
          <w:bCs/>
          <w:szCs w:val="28"/>
        </w:rPr>
        <w:t>5</w:t>
      </w:r>
      <w:r w:rsidR="004C0147" w:rsidRPr="00B731E6">
        <w:rPr>
          <w:b w:val="0"/>
          <w:bCs/>
          <w:szCs w:val="28"/>
        </w:rPr>
        <w:t xml:space="preserve"> il sistema rileva che l’Utente </w:t>
      </w:r>
      <w:r w:rsidR="0008152D" w:rsidRPr="00B731E6">
        <w:rPr>
          <w:b w:val="0"/>
          <w:bCs/>
          <w:szCs w:val="28"/>
        </w:rPr>
        <w:t>non ha</w:t>
      </w:r>
      <w:r w:rsidR="004C0147" w:rsidRPr="00B731E6">
        <w:rPr>
          <w:b w:val="0"/>
          <w:bCs/>
          <w:szCs w:val="28"/>
        </w:rPr>
        <w:t xml:space="preserve"> inserito correttamente i dati</w:t>
      </w:r>
      <w:r w:rsidR="0008152D" w:rsidRPr="00B731E6">
        <w:rPr>
          <w:b w:val="0"/>
          <w:bCs/>
          <w:szCs w:val="28"/>
        </w:rPr>
        <w:t>, il sistema mostrerà un messaggio di errore (campi mancanti o sbagliati) così che l’utente non può andare avanti finché non inserisce correttamente i dati</w:t>
      </w:r>
      <w:r w:rsidR="00B12707">
        <w:rPr>
          <w:b w:val="0"/>
          <w:bCs/>
          <w:szCs w:val="28"/>
        </w:rPr>
        <w:t>.</w:t>
      </w:r>
    </w:p>
    <w:p w14:paraId="53C41871" w14:textId="551E0B08" w:rsidR="004C0147" w:rsidRPr="00B12707" w:rsidRDefault="0008152D" w:rsidP="00AC03B2">
      <w:pPr>
        <w:rPr>
          <w:szCs w:val="28"/>
        </w:rPr>
      </w:pPr>
      <w:r w:rsidRPr="00B12707">
        <w:rPr>
          <w:szCs w:val="28"/>
        </w:rPr>
        <w:t xml:space="preserve">(UC 18.1 modifica </w:t>
      </w:r>
      <w:r w:rsidR="00AA5766" w:rsidRPr="00B12707">
        <w:rPr>
          <w:szCs w:val="28"/>
        </w:rPr>
        <w:t xml:space="preserve">dati </w:t>
      </w:r>
      <w:r w:rsidRPr="00B12707">
        <w:rPr>
          <w:szCs w:val="28"/>
        </w:rP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36FAF5C6" w:rsidR="00AA5766" w:rsidRDefault="00AA5766" w:rsidP="00AC03B2">
      <w:pPr>
        <w:pStyle w:val="Titolo2"/>
        <w:spacing w:after="0"/>
        <w:rPr>
          <w:b/>
          <w:szCs w:val="28"/>
        </w:rPr>
      </w:pPr>
      <w:bookmarkStart w:id="21" w:name="_Toc87439407"/>
      <w:r w:rsidRPr="00B731E6">
        <w:rPr>
          <w:b/>
          <w:szCs w:val="28"/>
        </w:rPr>
        <w:t>UC</w:t>
      </w:r>
      <w:r w:rsidR="00B731E6" w:rsidRPr="00B731E6">
        <w:rPr>
          <w:b/>
          <w:szCs w:val="28"/>
        </w:rPr>
        <w:t>_</w:t>
      </w:r>
      <w:r w:rsidR="00125491">
        <w:rPr>
          <w:b/>
          <w:szCs w:val="28"/>
        </w:rPr>
        <w:t>20</w:t>
      </w:r>
      <w:r w:rsidR="00794C98" w:rsidRPr="00B731E6">
        <w:rPr>
          <w:b/>
          <w:szCs w:val="28"/>
        </w:rPr>
        <w:t xml:space="preserve"> Eliminazione articoli dal carrello</w:t>
      </w:r>
      <w:bookmarkEnd w:id="21"/>
    </w:p>
    <w:p w14:paraId="34FA1DF0" w14:textId="77777777" w:rsidR="00B12707" w:rsidRPr="00B12707" w:rsidRDefault="00B12707" w:rsidP="00B12707"/>
    <w:p w14:paraId="3CC8D489" w14:textId="7A5B4245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A7CE0C7" w14:textId="1A0A5937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337BBD" w:rsidRPr="00B12707">
        <w:rPr>
          <w:szCs w:val="28"/>
        </w:rPr>
        <w:t>All’interno del carrello abbiamo almeno un articolo, e l’utente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6030233E" w:rsidR="00337BBD" w:rsidRPr="00B731E6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l’articolo che vuole eliminare.</w:t>
      </w:r>
    </w:p>
    <w:p w14:paraId="2F7B9353" w14:textId="6B9D5954" w:rsidR="00337BBD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83D4A90" w14:textId="0DA6D4B4" w:rsidR="00337BBD" w:rsidRPr="00B12707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75747E3A" w14:textId="78FC8A41" w:rsidR="005215D9" w:rsidRPr="007650A0" w:rsidRDefault="005215D9" w:rsidP="00055F84">
      <w:pPr>
        <w:rPr>
          <w:szCs w:val="28"/>
        </w:rPr>
      </w:pPr>
    </w:p>
    <w:sectPr w:rsidR="005215D9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89C5" w14:textId="77777777" w:rsidR="00BC34FF" w:rsidRDefault="00BC34FF">
      <w:r>
        <w:separator/>
      </w:r>
    </w:p>
    <w:p w14:paraId="467506A9" w14:textId="77777777" w:rsidR="00BC34FF" w:rsidRDefault="00BC34FF"/>
  </w:endnote>
  <w:endnote w:type="continuationSeparator" w:id="0">
    <w:p w14:paraId="5214B3F0" w14:textId="77777777" w:rsidR="00BC34FF" w:rsidRDefault="00BC34FF">
      <w:r>
        <w:continuationSeparator/>
      </w:r>
    </w:p>
    <w:p w14:paraId="7F47D121" w14:textId="77777777" w:rsidR="00BC34FF" w:rsidRDefault="00BC3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E055" w14:textId="77777777" w:rsidR="00BC34FF" w:rsidRDefault="00BC34FF">
      <w:r>
        <w:separator/>
      </w:r>
    </w:p>
    <w:p w14:paraId="52250182" w14:textId="77777777" w:rsidR="00BC34FF" w:rsidRDefault="00BC34FF"/>
  </w:footnote>
  <w:footnote w:type="continuationSeparator" w:id="0">
    <w:p w14:paraId="51E3AB99" w14:textId="77777777" w:rsidR="00BC34FF" w:rsidRDefault="00BC34FF">
      <w:r>
        <w:continuationSeparator/>
      </w:r>
    </w:p>
    <w:p w14:paraId="263AEA78" w14:textId="77777777" w:rsidR="00BC34FF" w:rsidRDefault="00BC3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6B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075F01"/>
    <w:multiLevelType w:val="hybridMultilevel"/>
    <w:tmpl w:val="0B1220C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0E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ED283B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102576"/>
    <w:multiLevelType w:val="hybridMultilevel"/>
    <w:tmpl w:val="AC5482C2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60411B0"/>
    <w:multiLevelType w:val="hybridMultilevel"/>
    <w:tmpl w:val="09D815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618"/>
    <w:multiLevelType w:val="hybridMultilevel"/>
    <w:tmpl w:val="659E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7FB0EE2"/>
    <w:multiLevelType w:val="hybridMultilevel"/>
    <w:tmpl w:val="484E2CD8"/>
    <w:lvl w:ilvl="0" w:tplc="FFFFFFFF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60" w:hanging="360"/>
      </w:pPr>
    </w:lvl>
    <w:lvl w:ilvl="2" w:tplc="0410001B">
      <w:start w:val="1"/>
      <w:numFmt w:val="lowerRoman"/>
      <w:lvlText w:val="%3."/>
      <w:lvlJc w:val="right"/>
      <w:pPr>
        <w:ind w:left="4380" w:hanging="180"/>
      </w:pPr>
    </w:lvl>
    <w:lvl w:ilvl="3" w:tplc="0410000F">
      <w:start w:val="1"/>
      <w:numFmt w:val="decimal"/>
      <w:lvlText w:val="%4."/>
      <w:lvlJc w:val="left"/>
      <w:pPr>
        <w:ind w:left="5100" w:hanging="360"/>
      </w:pPr>
    </w:lvl>
    <w:lvl w:ilvl="4" w:tplc="04100019" w:tentative="1">
      <w:start w:val="1"/>
      <w:numFmt w:val="lowerLetter"/>
      <w:lvlText w:val="%5."/>
      <w:lvlJc w:val="left"/>
      <w:pPr>
        <w:ind w:left="5820" w:hanging="360"/>
      </w:pPr>
    </w:lvl>
    <w:lvl w:ilvl="5" w:tplc="0410001B" w:tentative="1">
      <w:start w:val="1"/>
      <w:numFmt w:val="lowerRoman"/>
      <w:lvlText w:val="%6."/>
      <w:lvlJc w:val="right"/>
      <w:pPr>
        <w:ind w:left="6540" w:hanging="180"/>
      </w:pPr>
    </w:lvl>
    <w:lvl w:ilvl="6" w:tplc="0410000F" w:tentative="1">
      <w:start w:val="1"/>
      <w:numFmt w:val="decimal"/>
      <w:lvlText w:val="%7."/>
      <w:lvlJc w:val="left"/>
      <w:pPr>
        <w:ind w:left="7260" w:hanging="360"/>
      </w:pPr>
    </w:lvl>
    <w:lvl w:ilvl="7" w:tplc="04100019" w:tentative="1">
      <w:start w:val="1"/>
      <w:numFmt w:val="lowerLetter"/>
      <w:lvlText w:val="%8."/>
      <w:lvlJc w:val="left"/>
      <w:pPr>
        <w:ind w:left="7980" w:hanging="360"/>
      </w:pPr>
    </w:lvl>
    <w:lvl w:ilvl="8" w:tplc="0410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605FB"/>
    <w:multiLevelType w:val="hybridMultilevel"/>
    <w:tmpl w:val="5414107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0306517"/>
    <w:multiLevelType w:val="hybridMultilevel"/>
    <w:tmpl w:val="0204AF9A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740BA"/>
    <w:multiLevelType w:val="hybridMultilevel"/>
    <w:tmpl w:val="B7AA7A0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A795D"/>
    <w:multiLevelType w:val="hybridMultilevel"/>
    <w:tmpl w:val="7A00C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52C17AEB"/>
    <w:multiLevelType w:val="hybridMultilevel"/>
    <w:tmpl w:val="C02A7C06"/>
    <w:lvl w:ilvl="0" w:tplc="0410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35BD6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54C60D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5CD2DA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 w15:restartNumberingAfterBreak="0">
    <w:nsid w:val="70A715C2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8"/>
  </w:num>
  <w:num w:numId="4">
    <w:abstractNumId w:val="12"/>
  </w:num>
  <w:num w:numId="5">
    <w:abstractNumId w:val="17"/>
  </w:num>
  <w:num w:numId="6">
    <w:abstractNumId w:val="40"/>
  </w:num>
  <w:num w:numId="7">
    <w:abstractNumId w:val="43"/>
  </w:num>
  <w:num w:numId="8">
    <w:abstractNumId w:val="26"/>
  </w:num>
  <w:num w:numId="9">
    <w:abstractNumId w:val="45"/>
  </w:num>
  <w:num w:numId="10">
    <w:abstractNumId w:val="32"/>
  </w:num>
  <w:num w:numId="11">
    <w:abstractNumId w:val="33"/>
  </w:num>
  <w:num w:numId="12">
    <w:abstractNumId w:val="44"/>
  </w:num>
  <w:num w:numId="13">
    <w:abstractNumId w:val="9"/>
  </w:num>
  <w:num w:numId="14">
    <w:abstractNumId w:val="25"/>
  </w:num>
  <w:num w:numId="15">
    <w:abstractNumId w:val="22"/>
  </w:num>
  <w:num w:numId="16">
    <w:abstractNumId w:val="0"/>
  </w:num>
  <w:num w:numId="17">
    <w:abstractNumId w:val="16"/>
  </w:num>
  <w:num w:numId="18">
    <w:abstractNumId w:val="18"/>
  </w:num>
  <w:num w:numId="19">
    <w:abstractNumId w:val="29"/>
  </w:num>
  <w:num w:numId="20">
    <w:abstractNumId w:val="20"/>
  </w:num>
  <w:num w:numId="21">
    <w:abstractNumId w:val="4"/>
  </w:num>
  <w:num w:numId="22">
    <w:abstractNumId w:val="34"/>
  </w:num>
  <w:num w:numId="23">
    <w:abstractNumId w:val="14"/>
  </w:num>
  <w:num w:numId="24">
    <w:abstractNumId w:val="41"/>
  </w:num>
  <w:num w:numId="25">
    <w:abstractNumId w:val="5"/>
  </w:num>
  <w:num w:numId="26">
    <w:abstractNumId w:val="27"/>
  </w:num>
  <w:num w:numId="27">
    <w:abstractNumId w:val="31"/>
  </w:num>
  <w:num w:numId="28">
    <w:abstractNumId w:val="15"/>
  </w:num>
  <w:num w:numId="29">
    <w:abstractNumId w:val="24"/>
  </w:num>
  <w:num w:numId="30">
    <w:abstractNumId w:val="3"/>
  </w:num>
  <w:num w:numId="31">
    <w:abstractNumId w:val="11"/>
  </w:num>
  <w:num w:numId="32">
    <w:abstractNumId w:val="36"/>
  </w:num>
  <w:num w:numId="33">
    <w:abstractNumId w:val="35"/>
  </w:num>
  <w:num w:numId="34">
    <w:abstractNumId w:val="30"/>
  </w:num>
  <w:num w:numId="35">
    <w:abstractNumId w:val="21"/>
  </w:num>
  <w:num w:numId="36">
    <w:abstractNumId w:val="38"/>
  </w:num>
  <w:num w:numId="37">
    <w:abstractNumId w:val="6"/>
  </w:num>
  <w:num w:numId="38">
    <w:abstractNumId w:val="1"/>
  </w:num>
  <w:num w:numId="39">
    <w:abstractNumId w:val="37"/>
  </w:num>
  <w:num w:numId="40">
    <w:abstractNumId w:val="39"/>
  </w:num>
  <w:num w:numId="41">
    <w:abstractNumId w:val="42"/>
  </w:num>
  <w:num w:numId="42">
    <w:abstractNumId w:val="19"/>
  </w:num>
  <w:num w:numId="43">
    <w:abstractNumId w:val="13"/>
  </w:num>
  <w:num w:numId="44">
    <w:abstractNumId w:val="10"/>
  </w:num>
  <w:num w:numId="45">
    <w:abstractNumId w:val="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D3A85"/>
    <w:rsid w:val="000E63C9"/>
    <w:rsid w:val="00101735"/>
    <w:rsid w:val="00111865"/>
    <w:rsid w:val="0011764E"/>
    <w:rsid w:val="00125491"/>
    <w:rsid w:val="00130B53"/>
    <w:rsid w:val="00130E9D"/>
    <w:rsid w:val="00150A6D"/>
    <w:rsid w:val="001564E0"/>
    <w:rsid w:val="0016763D"/>
    <w:rsid w:val="00185B35"/>
    <w:rsid w:val="001D739F"/>
    <w:rsid w:val="001F0D57"/>
    <w:rsid w:val="001F2BC8"/>
    <w:rsid w:val="001F3E95"/>
    <w:rsid w:val="001F5F6B"/>
    <w:rsid w:val="00243EBC"/>
    <w:rsid w:val="00246A35"/>
    <w:rsid w:val="0025692D"/>
    <w:rsid w:val="0026673D"/>
    <w:rsid w:val="00273D99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22BC0"/>
    <w:rsid w:val="00330359"/>
    <w:rsid w:val="0033762F"/>
    <w:rsid w:val="00337BBD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042C3"/>
    <w:rsid w:val="004110DE"/>
    <w:rsid w:val="0041475E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D56BD"/>
    <w:rsid w:val="004E3EBC"/>
    <w:rsid w:val="004E618D"/>
    <w:rsid w:val="005037F0"/>
    <w:rsid w:val="00503D73"/>
    <w:rsid w:val="00516A86"/>
    <w:rsid w:val="005215D9"/>
    <w:rsid w:val="00521A50"/>
    <w:rsid w:val="005275F6"/>
    <w:rsid w:val="00561435"/>
    <w:rsid w:val="00572102"/>
    <w:rsid w:val="005B7160"/>
    <w:rsid w:val="005C02E3"/>
    <w:rsid w:val="005C39D2"/>
    <w:rsid w:val="005D32C7"/>
    <w:rsid w:val="005D5BFA"/>
    <w:rsid w:val="005E0CC8"/>
    <w:rsid w:val="005E71FA"/>
    <w:rsid w:val="005F1BB0"/>
    <w:rsid w:val="006141D1"/>
    <w:rsid w:val="00643156"/>
    <w:rsid w:val="00656C4D"/>
    <w:rsid w:val="00662A10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52A3"/>
    <w:rsid w:val="007C5382"/>
    <w:rsid w:val="007C6B52"/>
    <w:rsid w:val="007D16C5"/>
    <w:rsid w:val="007D28FF"/>
    <w:rsid w:val="007F1045"/>
    <w:rsid w:val="007F618B"/>
    <w:rsid w:val="007F62C6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3CBB"/>
    <w:rsid w:val="0090160B"/>
    <w:rsid w:val="00903C32"/>
    <w:rsid w:val="00912D1C"/>
    <w:rsid w:val="00916B16"/>
    <w:rsid w:val="009173B9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532F3"/>
    <w:rsid w:val="00A567B3"/>
    <w:rsid w:val="00A73AFF"/>
    <w:rsid w:val="00A75DDC"/>
    <w:rsid w:val="00A84550"/>
    <w:rsid w:val="00A8489E"/>
    <w:rsid w:val="00A952CB"/>
    <w:rsid w:val="00AA5766"/>
    <w:rsid w:val="00AB02A7"/>
    <w:rsid w:val="00AC03B2"/>
    <w:rsid w:val="00AC29F3"/>
    <w:rsid w:val="00AF2BA8"/>
    <w:rsid w:val="00B12707"/>
    <w:rsid w:val="00B231E5"/>
    <w:rsid w:val="00B51F4E"/>
    <w:rsid w:val="00B57BD6"/>
    <w:rsid w:val="00B731E6"/>
    <w:rsid w:val="00B86C39"/>
    <w:rsid w:val="00B97D59"/>
    <w:rsid w:val="00BA2A5D"/>
    <w:rsid w:val="00BB2EEA"/>
    <w:rsid w:val="00BC34FF"/>
    <w:rsid w:val="00BE39E5"/>
    <w:rsid w:val="00C02B87"/>
    <w:rsid w:val="00C1109C"/>
    <w:rsid w:val="00C27803"/>
    <w:rsid w:val="00C4086D"/>
    <w:rsid w:val="00C4475F"/>
    <w:rsid w:val="00C4689A"/>
    <w:rsid w:val="00C66D64"/>
    <w:rsid w:val="00CA1896"/>
    <w:rsid w:val="00CB5B28"/>
    <w:rsid w:val="00CC634F"/>
    <w:rsid w:val="00CC7D02"/>
    <w:rsid w:val="00CD2418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7A84"/>
    <w:rsid w:val="00E00A32"/>
    <w:rsid w:val="00E1044A"/>
    <w:rsid w:val="00E22ACD"/>
    <w:rsid w:val="00E24E1A"/>
    <w:rsid w:val="00E620B0"/>
    <w:rsid w:val="00E62830"/>
    <w:rsid w:val="00E6470C"/>
    <w:rsid w:val="00E745A5"/>
    <w:rsid w:val="00E81B40"/>
    <w:rsid w:val="00E8757E"/>
    <w:rsid w:val="00EC097E"/>
    <w:rsid w:val="00EC594B"/>
    <w:rsid w:val="00EE2B63"/>
    <w:rsid w:val="00EE343C"/>
    <w:rsid w:val="00EF555B"/>
    <w:rsid w:val="00F027BB"/>
    <w:rsid w:val="00F11DCF"/>
    <w:rsid w:val="00F12E0C"/>
    <w:rsid w:val="00F162EA"/>
    <w:rsid w:val="00F210DE"/>
    <w:rsid w:val="00F36199"/>
    <w:rsid w:val="00F52D27"/>
    <w:rsid w:val="00F64403"/>
    <w:rsid w:val="00F7031D"/>
    <w:rsid w:val="00F83527"/>
    <w:rsid w:val="00F871E8"/>
    <w:rsid w:val="00FA4B7C"/>
    <w:rsid w:val="00FC6C88"/>
    <w:rsid w:val="00FD2C1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65491"/>
    <w:rsid w:val="00183E9B"/>
    <w:rsid w:val="00381715"/>
    <w:rsid w:val="005102D8"/>
    <w:rsid w:val="00515679"/>
    <w:rsid w:val="00564CC3"/>
    <w:rsid w:val="00637CC3"/>
    <w:rsid w:val="00662985"/>
    <w:rsid w:val="006A4AB8"/>
    <w:rsid w:val="007D3D1E"/>
    <w:rsid w:val="00803AF4"/>
    <w:rsid w:val="008A0951"/>
    <w:rsid w:val="009A60CA"/>
    <w:rsid w:val="00A425B7"/>
    <w:rsid w:val="00A672BC"/>
    <w:rsid w:val="00B82E28"/>
    <w:rsid w:val="00BE2B1B"/>
    <w:rsid w:val="00C005A0"/>
    <w:rsid w:val="00C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0" ma:contentTypeDescription="Creare un nuovo documento." ma:contentTypeScope="" ma:versionID="dfb085fb6e8a08b4cb1750ea88d1a5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a373c70dcfdb0a3329420882916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DA65E-B907-4D90-BFD2-500E50C8D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84</TotalTime>
  <Pages>13</Pages>
  <Words>1816</Words>
  <Characters>10354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11</cp:revision>
  <cp:lastPrinted>2021-11-10T11:35:00Z</cp:lastPrinted>
  <dcterms:created xsi:type="dcterms:W3CDTF">2021-11-09T10:01:00Z</dcterms:created>
  <dcterms:modified xsi:type="dcterms:W3CDTF">2021-11-10T11:37:00Z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