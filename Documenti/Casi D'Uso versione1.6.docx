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400B744F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400B744F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2020/2021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7C9CEE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6F49562C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372A6" id="Rettangolo 4" o:spid="_x0000_s1026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B66EF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r w:rsidR="00A567B3" w:rsidRPr="006D6BFC">
                  <w:rPr>
                    <w:sz w:val="40"/>
                    <w:szCs w:val="40"/>
                  </w:rPr>
                  <w:t>eicHome</w:t>
                </w:r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FB5558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4BDB8A8D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8C7B8" id="Rettangolo 2" o:spid="_x0000_s1026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58811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004E3EBC">
            <w:rPr>
              <w:sz w:val="44"/>
              <w:szCs w:val="44"/>
            </w:rPr>
            <w:t>Sommario</w:t>
          </w:r>
        </w:p>
        <w:p w14:paraId="76B225D2" w14:textId="50358C02" w:rsidR="00ED5793" w:rsidRDefault="007F1045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0430" w:history="1">
            <w:r w:rsidR="00ED5793" w:rsidRPr="003326CF">
              <w:rPr>
                <w:rStyle w:val="Collegamentoipertestuale"/>
              </w:rPr>
              <w:t>Casi d’uso</w:t>
            </w:r>
            <w:r w:rsidR="00ED5793">
              <w:rPr>
                <w:webHidden/>
              </w:rPr>
              <w:tab/>
            </w:r>
            <w:r w:rsidR="00ED5793">
              <w:rPr>
                <w:webHidden/>
              </w:rPr>
              <w:fldChar w:fldCharType="begin"/>
            </w:r>
            <w:r w:rsidR="00ED5793">
              <w:rPr>
                <w:webHidden/>
              </w:rPr>
              <w:instrText xml:space="preserve"> PAGEREF _Toc89960430 \h </w:instrText>
            </w:r>
            <w:r w:rsidR="00ED5793">
              <w:rPr>
                <w:webHidden/>
              </w:rPr>
            </w:r>
            <w:r w:rsidR="00ED5793">
              <w:rPr>
                <w:webHidden/>
              </w:rPr>
              <w:fldChar w:fldCharType="separate"/>
            </w:r>
            <w:r w:rsidR="00ED5793">
              <w:rPr>
                <w:webHidden/>
              </w:rPr>
              <w:t>3</w:t>
            </w:r>
            <w:r w:rsidR="00ED5793">
              <w:rPr>
                <w:webHidden/>
              </w:rPr>
              <w:fldChar w:fldCharType="end"/>
            </w:r>
          </w:hyperlink>
        </w:p>
        <w:p w14:paraId="2B61D590" w14:textId="1780BF50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1" w:history="1">
            <w:r w:rsidRPr="003326CF">
              <w:rPr>
                <w:rStyle w:val="Collegamentoipertestuale"/>
                <w:bCs/>
                <w:noProof/>
              </w:rPr>
              <w:t>UC_1. Registrazione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BAEB" w14:textId="09BA473C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2" w:history="1">
            <w:r w:rsidRPr="003326CF">
              <w:rPr>
                <w:rStyle w:val="Collegamentoipertestuale"/>
                <w:bCs/>
                <w:noProof/>
              </w:rPr>
              <w:t>UC_2. Login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BFC2" w14:textId="48A25BC6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3" w:history="1">
            <w:r w:rsidRPr="003326CF">
              <w:rPr>
                <w:rStyle w:val="Collegamentoipertestuale"/>
                <w:bCs/>
                <w:noProof/>
              </w:rPr>
              <w:t>UC_3. Cerca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4F05" w14:textId="78A2B499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4" w:history="1">
            <w:r w:rsidRPr="003326CF">
              <w:rPr>
                <w:rStyle w:val="Collegamentoipertestuale"/>
                <w:bCs/>
                <w:noProof/>
                <w:lang w:val="en-GB"/>
              </w:rPr>
              <w:t>UC_4 Log-out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289D" w14:textId="275B969D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5" w:history="1">
            <w:r w:rsidRPr="003326CF">
              <w:rPr>
                <w:rStyle w:val="Collegamentoipertestuale"/>
                <w:bCs/>
                <w:noProof/>
              </w:rPr>
              <w:t>UC_5 Informazioni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F8E8" w14:textId="58F8EF7F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6" w:history="1">
            <w:r w:rsidRPr="003326CF">
              <w:rPr>
                <w:rStyle w:val="Collegamentoipertestuale"/>
                <w:bCs/>
                <w:noProof/>
              </w:rPr>
              <w:t>UC_6 Eliminazione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CF60" w14:textId="09499E22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7" w:history="1">
            <w:r w:rsidRPr="003326CF">
              <w:rPr>
                <w:rStyle w:val="Collegamentoipertestuale"/>
                <w:bCs/>
                <w:noProof/>
              </w:rPr>
              <w:t>UC_7 Inserimento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495B" w14:textId="282D30FE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8" w:history="1">
            <w:r w:rsidRPr="003326CF">
              <w:rPr>
                <w:rStyle w:val="Collegamentoipertestuale"/>
                <w:bCs/>
                <w:noProof/>
              </w:rPr>
              <w:t>UC_9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D35E" w14:textId="54CA1D33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39" w:history="1">
            <w:r w:rsidRPr="003326CF">
              <w:rPr>
                <w:rStyle w:val="Collegamentoipertestuale"/>
                <w:bCs/>
                <w:noProof/>
              </w:rPr>
              <w:t>UC_10 Visualizza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968B" w14:textId="53E3A7D2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0" w:history="1">
            <w:r w:rsidRPr="003326CF">
              <w:rPr>
                <w:rStyle w:val="Collegamentoipertestuale"/>
                <w:bCs/>
                <w:noProof/>
              </w:rPr>
              <w:t>UC_11 Visualizza Informazioni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FA5C" w14:textId="452193A1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1" w:history="1">
            <w:r w:rsidRPr="003326CF">
              <w:rPr>
                <w:rStyle w:val="Collegamentoipertestuale"/>
                <w:bCs/>
                <w:noProof/>
              </w:rPr>
              <w:t>UC_12 Inserimento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672D" w14:textId="6CD3B5A8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2" w:history="1">
            <w:r w:rsidRPr="003326CF">
              <w:rPr>
                <w:rStyle w:val="Collegamentoipertestuale"/>
                <w:bCs/>
                <w:noProof/>
              </w:rPr>
              <w:t>UC_13 Visualizza Dipendenti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F553" w14:textId="0CF73F5B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3" w:history="1">
            <w:r w:rsidRPr="003326CF">
              <w:rPr>
                <w:rStyle w:val="Collegamentoipertestuale"/>
                <w:bCs/>
                <w:noProof/>
              </w:rPr>
              <w:t>UC_14 Visualizza ordini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520A" w14:textId="2B8DCFBE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4" w:history="1">
            <w:r w:rsidRPr="003326CF">
              <w:rPr>
                <w:rStyle w:val="Collegamentoipertestuale"/>
                <w:bCs/>
                <w:noProof/>
              </w:rPr>
              <w:t>UC_15 Visualizza stato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F7CA" w14:textId="45E5672F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5" w:history="1">
            <w:r w:rsidRPr="003326CF">
              <w:rPr>
                <w:rStyle w:val="Collegamentoipertestuale"/>
                <w:bCs/>
                <w:noProof/>
              </w:rPr>
              <w:t>UC_16 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D608" w14:textId="7BA60CD2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6" w:history="1">
            <w:r w:rsidRPr="003326CF">
              <w:rPr>
                <w:rStyle w:val="Collegamentoipertestuale"/>
                <w:noProof/>
              </w:rPr>
              <w:t>UC_17 Eliminazione articoli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A115" w14:textId="15293986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7" w:history="1">
            <w:r w:rsidRPr="003326CF">
              <w:rPr>
                <w:rStyle w:val="Collegamentoipertestuale"/>
                <w:bCs/>
                <w:noProof/>
              </w:rPr>
              <w:t>UC_18 Inserimento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9AF6" w14:textId="11F9D52B" w:rsidR="00ED5793" w:rsidRDefault="00ED579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89960448" w:history="1">
            <w:r w:rsidRPr="003326CF">
              <w:rPr>
                <w:rStyle w:val="Collegamentoipertestuale"/>
                <w:bCs/>
                <w:noProof/>
              </w:rPr>
              <w:t>UC_19 Inserimento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6318" w14:textId="233FC4C8" w:rsidR="007F1045" w:rsidRDefault="007F1045">
          <w:r>
            <w:rPr>
              <w:bCs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89960430"/>
      <w:r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391E3778" w:rsidR="00974F0A" w:rsidRPr="00FD2C1A" w:rsidRDefault="00974F0A" w:rsidP="00AC03B2">
      <w:pPr>
        <w:pStyle w:val="Titolo2"/>
        <w:spacing w:after="0"/>
        <w:rPr>
          <w:b/>
          <w:bCs/>
          <w:szCs w:val="28"/>
        </w:rPr>
      </w:pPr>
      <w:bookmarkStart w:id="1" w:name="_Toc89960431"/>
      <w:r w:rsidRPr="00FD2C1A">
        <w:rPr>
          <w:b/>
          <w:bCs/>
          <w:szCs w:val="28"/>
        </w:rPr>
        <w:t>UC</w:t>
      </w:r>
      <w:r w:rsidR="00364D2C">
        <w:rPr>
          <w:b/>
          <w:bCs/>
          <w:szCs w:val="28"/>
        </w:rPr>
        <w:t>_</w:t>
      </w:r>
      <w:r w:rsidRPr="00FD2C1A">
        <w:rPr>
          <w:b/>
          <w:bCs/>
          <w:szCs w:val="28"/>
        </w:rPr>
        <w:t>1. Registrazione cliente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Codice Fiscale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77777777" w:rsidR="00974F0A" w:rsidRPr="00FD2C1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00AC03B2">
      <w:pPr>
        <w:pStyle w:val="Titolo2"/>
        <w:spacing w:after="0"/>
        <w:rPr>
          <w:b/>
          <w:bCs/>
          <w:szCs w:val="28"/>
        </w:rPr>
      </w:pPr>
      <w:bookmarkStart w:id="2" w:name="_Toc89960432"/>
      <w:r w:rsidRPr="00364D2C">
        <w:rPr>
          <w:b/>
          <w:bCs/>
          <w:szCs w:val="28"/>
        </w:rPr>
        <w:lastRenderedPageBreak/>
        <w:t>UC</w:t>
      </w:r>
      <w:r w:rsidR="00364D2C" w:rsidRPr="00364D2C">
        <w:rPr>
          <w:b/>
          <w:bCs/>
          <w:szCs w:val="28"/>
        </w:rPr>
        <w:t>_</w:t>
      </w:r>
      <w:r w:rsidRPr="00364D2C">
        <w:rPr>
          <w:b/>
          <w:bCs/>
          <w:szCs w:val="28"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046BE49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>Attore: Utente</w:t>
      </w:r>
      <w:r w:rsidR="002B3958">
        <w:rPr>
          <w:szCs w:val="28"/>
        </w:rPr>
        <w:t>.</w:t>
      </w:r>
    </w:p>
    <w:p w14:paraId="3C6B6552" w14:textId="45FC4675" w:rsidR="007650A0" w:rsidRDefault="007650A0" w:rsidP="00AC03B2">
      <w:pPr>
        <w:rPr>
          <w:szCs w:val="28"/>
        </w:rPr>
      </w:pPr>
      <w:r w:rsidRPr="00E8757E">
        <w:rPr>
          <w:szCs w:val="28"/>
        </w:rPr>
        <w:t>Entry Condition: L’utente si ridireziona sulla funzionalità login</w:t>
      </w:r>
      <w:r w:rsidR="00E8757E">
        <w:rPr>
          <w:szCs w:val="28"/>
        </w:rPr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0039C259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03382BF4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 xml:space="preserve">Exit Condition: L’utente </w:t>
      </w:r>
      <w:r w:rsidR="00EC097E" w:rsidRPr="00E8757E">
        <w:rPr>
          <w:szCs w:val="28"/>
        </w:rPr>
        <w:t>è autenticato dal sistema</w:t>
      </w:r>
      <w:r w:rsidRPr="00E8757E">
        <w:rPr>
          <w:szCs w:val="28"/>
        </w:rP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325611C5" w:rsidR="00EC097E" w:rsidRPr="00364D2C" w:rsidRDefault="00EC097E" w:rsidP="00AC03B2">
      <w:pPr>
        <w:pStyle w:val="Titolo2"/>
        <w:spacing w:after="0"/>
        <w:rPr>
          <w:b/>
          <w:bCs/>
          <w:noProof/>
          <w:szCs w:val="28"/>
        </w:rPr>
      </w:pPr>
      <w:bookmarkStart w:id="3" w:name="_Toc89960433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 xml:space="preserve">3. </w:t>
      </w:r>
      <w:r w:rsidR="004E618D" w:rsidRPr="00364D2C">
        <w:rPr>
          <w:b/>
          <w:bCs/>
          <w:noProof/>
          <w:szCs w:val="28"/>
        </w:rPr>
        <w:t xml:space="preserve">Cerca </w:t>
      </w:r>
      <w:r w:rsidR="00FD7DED">
        <w:rPr>
          <w:b/>
          <w:bCs/>
          <w:noProof/>
          <w:szCs w:val="28"/>
        </w:rPr>
        <w:t>veicolo</w:t>
      </w:r>
      <w:bookmarkEnd w:id="3"/>
    </w:p>
    <w:p w14:paraId="1B4FB1E4" w14:textId="77777777" w:rsidR="00364D2C" w:rsidRPr="00364D2C" w:rsidRDefault="00364D2C" w:rsidP="00364D2C"/>
    <w:p w14:paraId="4B4245A3" w14:textId="2B24B33B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487668EA" w14:textId="2D47BD59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 xml:space="preserve">Entry Condition: L’utente / Amministratore / Impiegato si </w:t>
      </w:r>
      <w:r w:rsidR="00055F84" w:rsidRPr="00DF7A84">
        <w:rPr>
          <w:szCs w:val="28"/>
        </w:rPr>
        <w:t>trova sulla sua homepage</w:t>
      </w:r>
      <w:r w:rsidR="00DF7A84" w:rsidRPr="00DF7A84">
        <w:rPr>
          <w:szCs w:val="28"/>
        </w:rPr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20EFCF2F" w:rsidR="0041475E" w:rsidRPr="00364D2C" w:rsidRDefault="0041475E" w:rsidP="00AC03B2">
      <w:pPr>
        <w:pStyle w:val="Paragrafoelenco"/>
        <w:numPr>
          <w:ilvl w:val="0"/>
          <w:numId w:val="2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</w:t>
      </w:r>
      <w:r w:rsidR="00055F84" w:rsidRPr="00364D2C">
        <w:rPr>
          <w:b w:val="0"/>
          <w:bCs/>
          <w:noProof/>
          <w:szCs w:val="28"/>
        </w:rPr>
        <w:t xml:space="preserve">la funzionalita </w:t>
      </w:r>
      <w:r w:rsidRPr="00364D2C">
        <w:rPr>
          <w:b w:val="0"/>
          <w:bCs/>
          <w:noProof/>
          <w:szCs w:val="28"/>
        </w:rPr>
        <w:t>elenco auto disponibili</w:t>
      </w:r>
      <w:r w:rsidR="00FD7DED">
        <w:rPr>
          <w:b w:val="0"/>
          <w:bCs/>
          <w:noProof/>
          <w:szCs w:val="28"/>
        </w:rPr>
        <w:t xml:space="preserve"> oppure moto disponobili</w:t>
      </w:r>
      <w:r w:rsidR="00DF7A84">
        <w:rPr>
          <w:b w:val="0"/>
          <w:bCs/>
          <w:noProof/>
          <w:szCs w:val="28"/>
        </w:rPr>
        <w:t>.</w:t>
      </w:r>
    </w:p>
    <w:p w14:paraId="6D7A3660" w14:textId="042F5095" w:rsidR="00DF7A84" w:rsidRDefault="00055F84" w:rsidP="00FD7DED">
      <w:pPr>
        <w:pStyle w:val="Paragrafoelenco"/>
        <w:numPr>
          <w:ilvl w:val="0"/>
          <w:numId w:val="21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delle </w:t>
      </w:r>
      <w:r w:rsidR="00FD7DED">
        <w:rPr>
          <w:b w:val="0"/>
          <w:bCs/>
          <w:noProof/>
          <w:szCs w:val="28"/>
        </w:rPr>
        <w:t>auto oppure delle moto</w:t>
      </w:r>
      <w:r w:rsidRPr="00364D2C">
        <w:rPr>
          <w:b w:val="0"/>
          <w:bCs/>
          <w:noProof/>
          <w:szCs w:val="28"/>
        </w:rPr>
        <w:t xml:space="preserve"> disponibili</w:t>
      </w:r>
      <w:r w:rsidR="00DF7A84">
        <w:rPr>
          <w:b w:val="0"/>
          <w:bCs/>
          <w:noProof/>
          <w:szCs w:val="28"/>
        </w:rPr>
        <w:t>.</w:t>
      </w:r>
    </w:p>
    <w:p w14:paraId="2633191B" w14:textId="77777777" w:rsidR="00FD7DED" w:rsidRPr="00DF7A84" w:rsidRDefault="00FD7DED" w:rsidP="00FD7DED">
      <w:pPr>
        <w:pStyle w:val="Paragrafoelenco"/>
        <w:spacing w:line="240" w:lineRule="auto"/>
        <w:ind w:left="1497"/>
        <w:rPr>
          <w:b w:val="0"/>
          <w:bCs/>
          <w:noProof/>
          <w:szCs w:val="28"/>
        </w:rPr>
      </w:pPr>
    </w:p>
    <w:p w14:paraId="0F3F4E4B" w14:textId="00EFBD2D" w:rsidR="0041475E" w:rsidRDefault="0041475E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</w:t>
      </w:r>
      <w:r w:rsidR="00055F84" w:rsidRPr="00DF7A84">
        <w:rPr>
          <w:szCs w:val="28"/>
        </w:rPr>
        <w:t>: L’utente / Amministratore / Impiegato hanno visualizzato le auto</w:t>
      </w:r>
      <w:r w:rsidR="00FD7DED">
        <w:rPr>
          <w:szCs w:val="28"/>
        </w:rPr>
        <w:t>/moto</w:t>
      </w:r>
      <w:r w:rsidR="00055F84" w:rsidRPr="00DF7A84">
        <w:rPr>
          <w:szCs w:val="28"/>
        </w:rPr>
        <w:t xml:space="preserve"> disponibili</w:t>
      </w:r>
      <w:r w:rsidR="00DF7A84" w:rsidRPr="00DF7A84">
        <w:rPr>
          <w:szCs w:val="28"/>
        </w:rPr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322C1495" w14:textId="40FEFAAC" w:rsidR="00ED5793" w:rsidRDefault="004E618D" w:rsidP="00ED5793">
      <w:pPr>
        <w:pStyle w:val="Titolo2"/>
        <w:rPr>
          <w:b/>
          <w:bCs/>
          <w:noProof/>
          <w:szCs w:val="36"/>
          <w:lang w:val="en-GB"/>
        </w:rPr>
      </w:pPr>
      <w:bookmarkStart w:id="4" w:name="_Toc89960434"/>
      <w:r w:rsidRPr="00FD7DED">
        <w:rPr>
          <w:b/>
          <w:bCs/>
          <w:noProof/>
          <w:szCs w:val="36"/>
          <w:lang w:val="en-GB"/>
        </w:rPr>
        <w:t>UC</w:t>
      </w:r>
      <w:r w:rsidR="00B731E6" w:rsidRPr="00FD7DED">
        <w:rPr>
          <w:b/>
          <w:bCs/>
          <w:noProof/>
          <w:szCs w:val="36"/>
          <w:lang w:val="en-GB"/>
        </w:rPr>
        <w:t>_</w:t>
      </w:r>
      <w:r w:rsidR="00FD7DED">
        <w:rPr>
          <w:bCs/>
          <w:noProof/>
          <w:szCs w:val="36"/>
          <w:lang w:val="en-GB"/>
        </w:rPr>
        <w:t>4</w:t>
      </w:r>
      <w:r w:rsidRPr="00FD7DED">
        <w:rPr>
          <w:b/>
          <w:bCs/>
          <w:noProof/>
          <w:szCs w:val="36"/>
          <w:lang w:val="en-GB"/>
        </w:rPr>
        <w:t xml:space="preserve"> Log-out</w:t>
      </w:r>
      <w:bookmarkEnd w:id="4"/>
    </w:p>
    <w:p w14:paraId="10E36AD5" w14:textId="77777777" w:rsidR="00ED5793" w:rsidRPr="00ED5793" w:rsidRDefault="00ED5793" w:rsidP="00364D2C">
      <w:pPr>
        <w:rPr>
          <w:b w:val="0"/>
          <w:bCs/>
          <w:noProof/>
          <w:sz w:val="36"/>
          <w:szCs w:val="36"/>
          <w:lang w:val="en-GB"/>
        </w:rPr>
      </w:pPr>
    </w:p>
    <w:p w14:paraId="494100EF" w14:textId="4FB044A5" w:rsidR="004E618D" w:rsidRPr="00B67C1F" w:rsidRDefault="004E618D" w:rsidP="00AC03B2">
      <w:pPr>
        <w:rPr>
          <w:szCs w:val="28"/>
          <w:lang w:val="en-GB"/>
        </w:rPr>
      </w:pPr>
      <w:r w:rsidRPr="00B67C1F">
        <w:rPr>
          <w:szCs w:val="28"/>
          <w:lang w:val="en-GB"/>
        </w:rPr>
        <w:t>Attore: Utente</w:t>
      </w:r>
      <w:r w:rsidR="00DF7A84" w:rsidRPr="00B67C1F">
        <w:rPr>
          <w:szCs w:val="28"/>
          <w:lang w:val="en-GB"/>
        </w:rPr>
        <w:t>.</w:t>
      </w:r>
    </w:p>
    <w:p w14:paraId="5DCDB4C7" w14:textId="3E91761F" w:rsidR="004E618D" w:rsidRPr="00D77D2D" w:rsidRDefault="004E618D" w:rsidP="00AC03B2">
      <w:pPr>
        <w:rPr>
          <w:szCs w:val="28"/>
        </w:rPr>
      </w:pPr>
      <w:r w:rsidRPr="00D77D2D">
        <w:rPr>
          <w:szCs w:val="28"/>
        </w:rPr>
        <w:t xml:space="preserve">Entry Condition: </w:t>
      </w:r>
      <w:r w:rsidR="00464A1A" w:rsidRPr="00D77D2D">
        <w:rPr>
          <w:szCs w:val="28"/>
        </w:rPr>
        <w:t xml:space="preserve">L’Utente deve aver eseguito il </w:t>
      </w:r>
      <w:r w:rsidR="00E24E1A">
        <w:rPr>
          <w:szCs w:val="28"/>
        </w:rPr>
        <w:t>l</w:t>
      </w:r>
      <w:r w:rsidR="00464A1A" w:rsidRPr="00D77D2D">
        <w:rPr>
          <w:szCs w:val="28"/>
        </w:rPr>
        <w:t>og-in</w:t>
      </w:r>
      <w:r w:rsidR="00DF7A84" w:rsidRPr="00D77D2D">
        <w:rPr>
          <w:szCs w:val="28"/>
        </w:rPr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6B2CCA2C" w:rsidR="00ED5793" w:rsidRDefault="00ED579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7CF1BB95" w14:textId="591A3B84" w:rsidR="00464A1A" w:rsidRPr="00D77D2D" w:rsidRDefault="00464A1A" w:rsidP="00D77D2D">
      <w:pPr>
        <w:pStyle w:val="Titolo2"/>
        <w:rPr>
          <w:b/>
          <w:bCs/>
          <w:noProof/>
          <w:szCs w:val="36"/>
        </w:rPr>
      </w:pPr>
      <w:bookmarkStart w:id="5" w:name="_Toc89960435"/>
      <w:r w:rsidRPr="00D77D2D">
        <w:rPr>
          <w:b/>
          <w:bCs/>
          <w:noProof/>
          <w:szCs w:val="36"/>
        </w:rPr>
        <w:lastRenderedPageBreak/>
        <w:t>UC</w:t>
      </w:r>
      <w:r w:rsidR="00D77D2D" w:rsidRPr="00D77D2D">
        <w:rPr>
          <w:b/>
          <w:bCs/>
          <w:noProof/>
          <w:szCs w:val="36"/>
        </w:rPr>
        <w:t>_</w:t>
      </w:r>
      <w:r w:rsidR="00FD7DED">
        <w:rPr>
          <w:b/>
          <w:bCs/>
          <w:noProof/>
          <w:szCs w:val="36"/>
        </w:rPr>
        <w:t>5</w:t>
      </w:r>
      <w:r w:rsidRPr="00D77D2D">
        <w:rPr>
          <w:b/>
          <w:bCs/>
          <w:noProof/>
          <w:szCs w:val="36"/>
        </w:rPr>
        <w:t xml:space="preserve"> Informazioni </w:t>
      </w:r>
      <w:r w:rsidR="00FD7DED">
        <w:rPr>
          <w:b/>
          <w:bCs/>
          <w:noProof/>
          <w:szCs w:val="36"/>
        </w:rPr>
        <w:t>veicolo</w:t>
      </w:r>
      <w:bookmarkEnd w:id="5"/>
    </w:p>
    <w:p w14:paraId="60B63013" w14:textId="4C05319C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85F26F0" w14:textId="32EECDF5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0E5FFE15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09DFEF17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 xml:space="preserve">seleziona la funzionalita elenco auto </w:t>
      </w:r>
      <w:r w:rsidR="00FD7DED">
        <w:rPr>
          <w:b w:val="0"/>
          <w:bCs/>
          <w:noProof/>
          <w:szCs w:val="28"/>
        </w:rPr>
        <w:t xml:space="preserve">oppure moto </w:t>
      </w:r>
      <w:r w:rsidRPr="00364D2C">
        <w:rPr>
          <w:b w:val="0"/>
          <w:bCs/>
          <w:noProof/>
          <w:szCs w:val="28"/>
        </w:rPr>
        <w:t>disponibili</w:t>
      </w:r>
      <w:r w:rsidR="00D77D2D">
        <w:rPr>
          <w:b w:val="0"/>
          <w:bCs/>
          <w:noProof/>
          <w:szCs w:val="28"/>
        </w:rPr>
        <w:t>.</w:t>
      </w:r>
    </w:p>
    <w:p w14:paraId="5678E4AA" w14:textId="4F217299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</w:t>
      </w:r>
      <w:r w:rsidR="00FD7DED">
        <w:rPr>
          <w:b w:val="0"/>
          <w:bCs/>
          <w:noProof/>
          <w:szCs w:val="28"/>
        </w:rPr>
        <w:t>/moto</w:t>
      </w:r>
      <w:r w:rsidRPr="00364D2C">
        <w:rPr>
          <w:b w:val="0"/>
          <w:bCs/>
          <w:noProof/>
          <w:szCs w:val="28"/>
        </w:rPr>
        <w:t xml:space="preserve">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549ACF95" w:rsidR="00464A1A" w:rsidRPr="00364D2C" w:rsidRDefault="00464A1A" w:rsidP="00D77D2D">
      <w:pPr>
        <w:pStyle w:val="Paragrafoelenco"/>
        <w:numPr>
          <w:ilvl w:val="0"/>
          <w:numId w:val="24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auto</w:t>
      </w:r>
      <w:r w:rsidR="00FD7DED">
        <w:rPr>
          <w:b w:val="0"/>
          <w:bCs/>
          <w:noProof/>
          <w:szCs w:val="28"/>
        </w:rPr>
        <w:t>/moto</w:t>
      </w:r>
      <w:r w:rsidR="00D77D2D">
        <w:rPr>
          <w:b w:val="0"/>
          <w:bCs/>
          <w:noProof/>
          <w:szCs w:val="28"/>
        </w:rPr>
        <w:t>.</w:t>
      </w:r>
    </w:p>
    <w:p w14:paraId="76E93A7A" w14:textId="601E6920" w:rsidR="00464A1A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dell’auto</w:t>
      </w:r>
      <w:r w:rsidR="00FD7DED">
        <w:rPr>
          <w:szCs w:val="28"/>
        </w:rPr>
        <w:t>/moto</w:t>
      </w:r>
      <w:r w:rsidR="00D77D2D" w:rsidRPr="00D77D2D">
        <w:rPr>
          <w:szCs w:val="28"/>
        </w:rPr>
        <w:t>.</w:t>
      </w:r>
    </w:p>
    <w:p w14:paraId="09B3D808" w14:textId="45E6DCA0" w:rsidR="00ED5793" w:rsidRDefault="00ED5793" w:rsidP="00D77D2D">
      <w:pPr>
        <w:spacing w:line="360" w:lineRule="auto"/>
        <w:rPr>
          <w:szCs w:val="28"/>
        </w:rPr>
      </w:pPr>
    </w:p>
    <w:p w14:paraId="44AAC0A3" w14:textId="77777777" w:rsidR="00ED5793" w:rsidRPr="00D77D2D" w:rsidRDefault="00ED5793" w:rsidP="00D77D2D">
      <w:pPr>
        <w:spacing w:line="360" w:lineRule="auto"/>
        <w:rPr>
          <w:szCs w:val="28"/>
        </w:rPr>
      </w:pPr>
    </w:p>
    <w:p w14:paraId="2BC606FB" w14:textId="51825F4A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6" w:name="_Toc89960436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CD5C93">
        <w:rPr>
          <w:b/>
          <w:bCs/>
          <w:noProof/>
          <w:szCs w:val="28"/>
        </w:rPr>
        <w:t>6</w:t>
      </w:r>
      <w:r w:rsidR="0002366D" w:rsidRPr="00364D2C">
        <w:rPr>
          <w:b/>
          <w:bCs/>
          <w:noProof/>
          <w:szCs w:val="28"/>
        </w:rPr>
        <w:t xml:space="preserve"> Eliminazione </w:t>
      </w:r>
      <w:r w:rsidR="00CD5C93">
        <w:rPr>
          <w:b/>
          <w:bCs/>
          <w:noProof/>
          <w:szCs w:val="28"/>
        </w:rPr>
        <w:t>veicolo</w:t>
      </w:r>
      <w:bookmarkEnd w:id="6"/>
    </w:p>
    <w:p w14:paraId="4396BFF3" w14:textId="77777777" w:rsidR="00364D2C" w:rsidRPr="00364D2C" w:rsidRDefault="00364D2C" w:rsidP="00364D2C"/>
    <w:p w14:paraId="67068C25" w14:textId="3783A574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 xml:space="preserve">Attore: </w:t>
      </w:r>
      <w:r w:rsidR="0002366D" w:rsidRPr="00D77D2D">
        <w:rPr>
          <w:szCs w:val="28"/>
        </w:rPr>
        <w:t>L’Admin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Impiegato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013B53CB" w14:textId="5F36FB33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 w:rsidRPr="00D77D2D">
        <w:rPr>
          <w:szCs w:val="28"/>
        </w:rPr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1A979B33" w:rsidR="00464A1A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selezionano la funzionalità elimina auto</w:t>
      </w:r>
      <w:r w:rsidR="00CD5C93">
        <w:rPr>
          <w:b w:val="0"/>
          <w:bCs/>
          <w:noProof/>
          <w:szCs w:val="28"/>
        </w:rPr>
        <w:t>/moto</w:t>
      </w:r>
      <w:r w:rsidR="00D77D2D">
        <w:rPr>
          <w:b w:val="0"/>
          <w:bCs/>
          <w:noProof/>
          <w:szCs w:val="28"/>
        </w:rPr>
        <w:t>.</w:t>
      </w:r>
    </w:p>
    <w:p w14:paraId="49030C74" w14:textId="1E79F44D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>dove vengono inserite le informazioni dell’auto da eliminare</w:t>
      </w:r>
      <w:r w:rsidR="00D77D2D">
        <w:rPr>
          <w:b w:val="0"/>
          <w:bCs/>
          <w:noProof/>
          <w:szCs w:val="28"/>
        </w:rPr>
        <w:t>:</w:t>
      </w:r>
    </w:p>
    <w:p w14:paraId="29D4884A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224D38D" w14:textId="4C492AD3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42DAD7D" w14:textId="57D821E8" w:rsidR="0002366D" w:rsidRPr="00364D2C" w:rsidRDefault="0002366D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</w:t>
      </w:r>
      <w:r w:rsidR="00445E71" w:rsidRPr="00364D2C">
        <w:rPr>
          <w:b w:val="0"/>
          <w:bCs/>
          <w:noProof/>
          <w:szCs w:val="28"/>
        </w:rPr>
        <w:t>inseriscono</w:t>
      </w:r>
      <w:r w:rsidRPr="00364D2C">
        <w:rPr>
          <w:b w:val="0"/>
          <w:bCs/>
          <w:noProof/>
          <w:szCs w:val="28"/>
        </w:rPr>
        <w:t xml:space="preserve"> le informazioni e confermano</w:t>
      </w:r>
      <w:r w:rsidR="00D77D2D">
        <w:rPr>
          <w:b w:val="0"/>
          <w:bCs/>
          <w:noProof/>
          <w:szCs w:val="28"/>
        </w:rPr>
        <w:t>.</w:t>
      </w:r>
    </w:p>
    <w:p w14:paraId="1218DA64" w14:textId="1C13B14E" w:rsidR="0002366D" w:rsidRDefault="0002366D" w:rsidP="00D77D2D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 w:rsidR="00D77D2D">
        <w:rPr>
          <w:b w:val="0"/>
          <w:bCs/>
          <w:noProof/>
          <w:szCs w:val="28"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0A252301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</w:t>
      </w:r>
      <w:r w:rsidR="00CD5C93">
        <w:rPr>
          <w:szCs w:val="28"/>
        </w:rPr>
        <w:t>/moto</w:t>
      </w:r>
      <w:r w:rsidR="0002366D" w:rsidRPr="00D77D2D">
        <w:rPr>
          <w:szCs w:val="28"/>
        </w:rPr>
        <w:t xml:space="preserve"> viene eliminata</w:t>
      </w:r>
      <w:r w:rsidR="00D77D2D" w:rsidRPr="00D77D2D">
        <w:rPr>
          <w:szCs w:val="28"/>
        </w:rPr>
        <w:t>.</w:t>
      </w:r>
    </w:p>
    <w:p w14:paraId="2A0A8C72" w14:textId="4DBC91E3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113CB26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7" w:name="_Toc89960437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CD5C93">
        <w:rPr>
          <w:b/>
          <w:bCs/>
          <w:noProof/>
          <w:szCs w:val="28"/>
        </w:rPr>
        <w:t>7</w:t>
      </w:r>
      <w:r w:rsidRPr="00364D2C">
        <w:rPr>
          <w:b/>
          <w:bCs/>
          <w:noProof/>
          <w:szCs w:val="28"/>
        </w:rPr>
        <w:t xml:space="preserve"> </w:t>
      </w:r>
      <w:r w:rsidR="00662A10" w:rsidRPr="00364D2C">
        <w:rPr>
          <w:b/>
          <w:bCs/>
          <w:noProof/>
          <w:szCs w:val="28"/>
        </w:rPr>
        <w:t>Inserimento carrello</w:t>
      </w:r>
      <w:bookmarkEnd w:id="7"/>
    </w:p>
    <w:p w14:paraId="553C7B4C" w14:textId="77777777" w:rsidR="00364D2C" w:rsidRPr="00364D2C" w:rsidRDefault="00364D2C" w:rsidP="00364D2C"/>
    <w:p w14:paraId="75EB9AB4" w14:textId="6D01F24F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6A9ADB08" w14:textId="65DBB9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834BF" w:rsidRPr="00D174F1">
        <w:rPr>
          <w:szCs w:val="28"/>
        </w:rPr>
        <w:t>lista delle auto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/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moto disponibili</w:t>
      </w:r>
      <w:r w:rsidR="00D174F1" w:rsidRPr="00D174F1">
        <w:rPr>
          <w:szCs w:val="28"/>
        </w:rPr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50262201" w:rsidR="0002366D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successivamente utilizza la funzionalita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informazioni 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4E378150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aggiungi al carrello</w:t>
      </w:r>
      <w:r w:rsidR="00D174F1">
        <w:rPr>
          <w:b w:val="0"/>
          <w:bCs/>
          <w:noProof/>
          <w:szCs w:val="28"/>
        </w:rPr>
        <w:t>.</w:t>
      </w:r>
    </w:p>
    <w:p w14:paraId="43429BCF" w14:textId="49093137" w:rsidR="00662A10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l’Utente all Home</w:t>
      </w:r>
      <w:r w:rsidR="00D174F1">
        <w:rPr>
          <w:b w:val="0"/>
          <w:bCs/>
          <w:noProof/>
          <w:szCs w:val="28"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637CE346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1A9656E9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454B868C" w14:textId="4927E559" w:rsidR="00662A10" w:rsidRPr="00ED5793" w:rsidRDefault="00662A10" w:rsidP="00ED5793">
      <w:pPr>
        <w:rPr>
          <w:b w:val="0"/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</w:t>
      </w:r>
      <w:r w:rsidR="00364D2C" w:rsidRPr="00ED5793">
        <w:rPr>
          <w:bCs/>
          <w:noProof/>
          <w:sz w:val="36"/>
          <w:szCs w:val="36"/>
        </w:rPr>
        <w:t>_</w:t>
      </w:r>
      <w:r w:rsidR="00CD5C93"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59587C95" w14:textId="77777777" w:rsidR="00364D2C" w:rsidRPr="00364D2C" w:rsidRDefault="00364D2C" w:rsidP="00364D2C"/>
    <w:p w14:paraId="7D75829F" w14:textId="680ABF2C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DBB03A4" w:rsidR="00662A10" w:rsidRPr="00364D2C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0B09B7A5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Exit Condition: L’Utente visualizza il carrello</w:t>
      </w:r>
      <w:r w:rsidR="00D174F1" w:rsidRPr="00D174F1">
        <w:rPr>
          <w:szCs w:val="28"/>
        </w:rPr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490D860" w:rsidR="00662A10" w:rsidRDefault="00662A10" w:rsidP="00AC03B2">
      <w:pPr>
        <w:rPr>
          <w:szCs w:val="28"/>
        </w:rPr>
      </w:pPr>
    </w:p>
    <w:p w14:paraId="13C9A967" w14:textId="3A7495AE" w:rsidR="00ED5793" w:rsidRDefault="00ED5793" w:rsidP="00AC03B2">
      <w:pPr>
        <w:rPr>
          <w:szCs w:val="28"/>
        </w:rPr>
      </w:pPr>
    </w:p>
    <w:p w14:paraId="259F1612" w14:textId="66DF2F8C" w:rsidR="00ED5793" w:rsidRDefault="00ED5793" w:rsidP="00AC03B2">
      <w:pPr>
        <w:rPr>
          <w:szCs w:val="28"/>
        </w:rPr>
      </w:pPr>
    </w:p>
    <w:p w14:paraId="1B3006CC" w14:textId="005F9E40" w:rsidR="00ED5793" w:rsidRDefault="00ED5793" w:rsidP="00AC03B2">
      <w:pPr>
        <w:rPr>
          <w:szCs w:val="28"/>
        </w:rPr>
      </w:pPr>
    </w:p>
    <w:p w14:paraId="6F469EF7" w14:textId="12728639" w:rsidR="00ED5793" w:rsidRDefault="00ED5793" w:rsidP="00AC03B2">
      <w:pPr>
        <w:rPr>
          <w:szCs w:val="28"/>
        </w:rPr>
      </w:pPr>
    </w:p>
    <w:p w14:paraId="4E93F5FF" w14:textId="7E5F9B14" w:rsidR="00ED5793" w:rsidRDefault="00ED5793" w:rsidP="00AC03B2">
      <w:pPr>
        <w:rPr>
          <w:szCs w:val="28"/>
        </w:rPr>
      </w:pPr>
    </w:p>
    <w:p w14:paraId="73D32DE7" w14:textId="04DC3FE4" w:rsidR="00ED5793" w:rsidRDefault="00ED5793" w:rsidP="00AC03B2">
      <w:pPr>
        <w:rPr>
          <w:szCs w:val="28"/>
        </w:rPr>
      </w:pPr>
      <w:r>
        <w:rPr>
          <w:szCs w:val="28"/>
        </w:rPr>
        <w:br w:type="page"/>
      </w:r>
    </w:p>
    <w:p w14:paraId="79DEB9DD" w14:textId="47C15F68" w:rsidR="00662A10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8" w:name="_Toc89960438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="00CD5C93">
        <w:rPr>
          <w:b/>
          <w:bCs/>
          <w:noProof/>
          <w:szCs w:val="28"/>
        </w:rPr>
        <w:t>9</w:t>
      </w:r>
      <w:r w:rsidRPr="00364D2C">
        <w:rPr>
          <w:b/>
          <w:bCs/>
          <w:noProof/>
          <w:szCs w:val="28"/>
        </w:rPr>
        <w:t xml:space="preserve"> Acquisto</w:t>
      </w:r>
      <w:bookmarkEnd w:id="8"/>
    </w:p>
    <w:p w14:paraId="0C38EC18" w14:textId="77777777" w:rsidR="00364D2C" w:rsidRPr="00364D2C" w:rsidRDefault="00364D2C" w:rsidP="00364D2C"/>
    <w:p w14:paraId="708D3D62" w14:textId="700B3131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>
        <w:rPr>
          <w:szCs w:val="28"/>
        </w:rPr>
        <w:t>.</w:t>
      </w:r>
    </w:p>
    <w:p w14:paraId="2A428643" w14:textId="59CA5721" w:rsidR="00C27803" w:rsidRPr="00D174F1" w:rsidRDefault="00662A10" w:rsidP="00AC03B2">
      <w:pPr>
        <w:rPr>
          <w:szCs w:val="28"/>
        </w:rPr>
      </w:pPr>
      <w:r w:rsidRPr="00D174F1">
        <w:rPr>
          <w:szCs w:val="28"/>
        </w:rPr>
        <w:t>Entry Condition: L’Utente ha aggiunto un elemento nel carrello</w:t>
      </w:r>
      <w:r w:rsidR="00C27803" w:rsidRPr="00D174F1">
        <w:rPr>
          <w:szCs w:val="28"/>
        </w:rPr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ED63095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C450B17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viene ridirezionato alla pagina del carrello</w:t>
      </w:r>
      <w:r w:rsidR="00D174F1">
        <w:rPr>
          <w:b w:val="0"/>
          <w:bCs/>
          <w:noProof/>
          <w:szCs w:val="28"/>
        </w:rPr>
        <w:t>.</w:t>
      </w:r>
    </w:p>
    <w:p w14:paraId="0B865FBD" w14:textId="40B18C0E" w:rsidR="00C27803" w:rsidRPr="00364D2C" w:rsidRDefault="00C27803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inserisce il codice della proprio carta di credito e conferma il pagamento.</w:t>
      </w:r>
    </w:p>
    <w:p w14:paraId="0F795552" w14:textId="364FCBE1" w:rsidR="00662A10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Successivamente </w:t>
      </w:r>
      <w:r w:rsidR="00F12E0C" w:rsidRPr="00364D2C">
        <w:rPr>
          <w:b w:val="0"/>
          <w:bCs/>
          <w:noProof/>
          <w:szCs w:val="28"/>
        </w:rPr>
        <w:t>utilizza la funzionalità acquista</w:t>
      </w:r>
      <w:r w:rsidR="00D174F1">
        <w:rPr>
          <w:b w:val="0"/>
          <w:bCs/>
          <w:noProof/>
          <w:szCs w:val="28"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6552E3DE" w:rsidR="00662A10" w:rsidRPr="00364D2C" w:rsidRDefault="00662A10" w:rsidP="00AC03B2">
      <w:pPr>
        <w:rPr>
          <w:b w:val="0"/>
          <w:bCs/>
          <w:szCs w:val="28"/>
        </w:rPr>
      </w:pPr>
      <w:r w:rsidRPr="00D174F1">
        <w:rPr>
          <w:szCs w:val="28"/>
        </w:rPr>
        <w:t xml:space="preserve">Exit Condition: </w:t>
      </w:r>
      <w:r w:rsidR="00F12E0C" w:rsidRPr="00D174F1">
        <w:rPr>
          <w:szCs w:val="28"/>
        </w:rPr>
        <w:t>L’utente visualizza un messaggio di ringraziamento per l’acquisto</w:t>
      </w:r>
      <w:r w:rsidR="00D174F1">
        <w:rPr>
          <w:b w:val="0"/>
          <w:bCs/>
          <w:szCs w:val="28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3211CDA6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5 il sistema rileva che l’Utente abbia effettuato il log-in in caso contrario non viene visualizzata la funzionalità acquista</w:t>
      </w:r>
      <w:r w:rsidR="00D174F1">
        <w:rPr>
          <w:b w:val="0"/>
          <w:bCs/>
          <w:szCs w:val="28"/>
        </w:rPr>
        <w:t>.</w:t>
      </w:r>
      <w:r w:rsidR="004C0147" w:rsidRPr="00364D2C">
        <w:rPr>
          <w:b w:val="0"/>
          <w:bCs/>
          <w:szCs w:val="28"/>
        </w:rPr>
        <w:t xml:space="preserve"> </w:t>
      </w:r>
    </w:p>
    <w:p w14:paraId="34ABED9D" w14:textId="2662A106" w:rsidR="005D5BFA" w:rsidRPr="00D174F1" w:rsidRDefault="00BA2A5D" w:rsidP="00AC03B2">
      <w:pPr>
        <w:rPr>
          <w:szCs w:val="28"/>
        </w:rPr>
      </w:pPr>
      <w:r w:rsidRPr="00D174F1">
        <w:rPr>
          <w:szCs w:val="28"/>
        </w:rPr>
        <w:t xml:space="preserve">(UC </w:t>
      </w:r>
      <w:r w:rsidR="00CD5C93">
        <w:rPr>
          <w:szCs w:val="28"/>
        </w:rPr>
        <w:t>9</w:t>
      </w:r>
      <w:r w:rsidRPr="00D174F1">
        <w:rPr>
          <w:szCs w:val="28"/>
        </w:rPr>
        <w:t xml:space="preserve">.1 </w:t>
      </w:r>
      <w:r w:rsidR="004C0147" w:rsidRPr="00D174F1">
        <w:rPr>
          <w:szCs w:val="28"/>
        </w:rPr>
        <w:t>login non eseguito per l’</w:t>
      </w:r>
      <w:r w:rsidR="004C0147" w:rsidRPr="00D174F1">
        <w:rPr>
          <w:noProof/>
          <w:szCs w:val="28"/>
        </w:rPr>
        <w:t>acquisto</w:t>
      </w:r>
      <w:r w:rsidRPr="00D174F1">
        <w:rPr>
          <w:szCs w:val="28"/>
        </w:rPr>
        <w:t>)</w:t>
      </w:r>
      <w:r w:rsidR="005D5BFA" w:rsidRPr="00D174F1">
        <w:rPr>
          <w:szCs w:val="28"/>
        </w:rPr>
        <w:t>.</w:t>
      </w: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A899522" w:rsidR="005D5BFA" w:rsidRPr="00364D2C" w:rsidRDefault="005D5BFA" w:rsidP="00AC03B2">
      <w:pPr>
        <w:pStyle w:val="Titolo2"/>
        <w:spacing w:after="0"/>
        <w:rPr>
          <w:b/>
          <w:bCs/>
          <w:noProof/>
          <w:szCs w:val="28"/>
        </w:rPr>
      </w:pPr>
      <w:bookmarkStart w:id="9" w:name="_Toc89960439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0</w:t>
      </w:r>
      <w:r w:rsidRPr="00364D2C">
        <w:rPr>
          <w:b/>
          <w:bCs/>
          <w:noProof/>
          <w:szCs w:val="28"/>
        </w:rPr>
        <w:t xml:space="preserve"> Visualizza ordini</w:t>
      </w:r>
      <w:bookmarkEnd w:id="9"/>
    </w:p>
    <w:p w14:paraId="106B7E5D" w14:textId="77777777" w:rsidR="00364D2C" w:rsidRPr="00364D2C" w:rsidRDefault="00364D2C" w:rsidP="00364D2C"/>
    <w:p w14:paraId="5CADAC74" w14:textId="786B2779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6583B770" w:rsidR="00292922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6178DF08" w14:textId="09213AC1" w:rsidR="005D5BFA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>leziona la funzionalità visualizza ordini</w:t>
      </w:r>
      <w:r w:rsidR="00D174F1">
        <w:rPr>
          <w:b w:val="0"/>
          <w:bCs/>
          <w:noProof/>
          <w:szCs w:val="28"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5AD7A347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</w:t>
      </w:r>
      <w:r w:rsidR="00292922" w:rsidRPr="00D174F1">
        <w:rPr>
          <w:szCs w:val="28"/>
        </w:rPr>
        <w:t>una lista con gli ordini effettuati</w:t>
      </w:r>
      <w:r w:rsidR="00D174F1" w:rsidRPr="00D174F1">
        <w:rPr>
          <w:szCs w:val="28"/>
        </w:rPr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136B7652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>ha la possibilità di visualizzare la sua area personale dove è presente la funzionalità visualizza ordini</w:t>
      </w:r>
      <w:r w:rsidR="00D174F1">
        <w:rPr>
          <w:b w:val="0"/>
          <w:bCs/>
          <w:szCs w:val="28"/>
        </w:rPr>
        <w:t>.</w:t>
      </w:r>
    </w:p>
    <w:p w14:paraId="0B93406E" w14:textId="1978CAEE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0</w:t>
      </w:r>
      <w:r w:rsidRPr="00D174F1">
        <w:rPr>
          <w:szCs w:val="28"/>
        </w:rPr>
        <w:t>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0FA847E9" w:rsidR="00292922" w:rsidRPr="00364D2C" w:rsidRDefault="00292922" w:rsidP="00AC03B2">
      <w:pPr>
        <w:pStyle w:val="Titolo2"/>
        <w:spacing w:after="0"/>
        <w:rPr>
          <w:b/>
          <w:bCs/>
          <w:noProof/>
          <w:szCs w:val="28"/>
        </w:rPr>
      </w:pPr>
      <w:bookmarkStart w:id="10" w:name="_Toc89960440"/>
      <w:r w:rsidRPr="00364D2C">
        <w:rPr>
          <w:b/>
          <w:bCs/>
          <w:noProof/>
          <w:szCs w:val="28"/>
        </w:rPr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1</w:t>
      </w:r>
      <w:r w:rsidRPr="00364D2C">
        <w:rPr>
          <w:b/>
          <w:bCs/>
          <w:noProof/>
          <w:szCs w:val="28"/>
        </w:rPr>
        <w:t xml:space="preserve"> Visualizza Informazioni Utente</w:t>
      </w:r>
      <w:bookmarkEnd w:id="10"/>
    </w:p>
    <w:p w14:paraId="29650C65" w14:textId="77777777" w:rsidR="00364D2C" w:rsidRPr="00364D2C" w:rsidRDefault="00364D2C" w:rsidP="00364D2C"/>
    <w:p w14:paraId="6067B9BA" w14:textId="1CA6D4D3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64CFB27" w14:textId="34DD13FF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64CC56AA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2D282E1F" w14:textId="0E25B27E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 xml:space="preserve">leziona la funzionalità visualizza </w:t>
      </w:r>
      <w:r w:rsidR="00A73AFF" w:rsidRPr="00364D2C">
        <w:rPr>
          <w:b w:val="0"/>
          <w:bCs/>
          <w:noProof/>
          <w:szCs w:val="28"/>
        </w:rPr>
        <w:t>dati personali</w:t>
      </w:r>
      <w:r w:rsidR="00D174F1">
        <w:rPr>
          <w:b w:val="0"/>
          <w:bCs/>
          <w:noProof/>
          <w:szCs w:val="28"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66B86900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una lista con </w:t>
      </w:r>
      <w:r w:rsidR="00A73AFF" w:rsidRPr="00D174F1">
        <w:rPr>
          <w:szCs w:val="28"/>
        </w:rPr>
        <w:t>i suoi dati personali</w:t>
      </w:r>
      <w:r w:rsidR="00D174F1" w:rsidRPr="00D174F1">
        <w:rPr>
          <w:szCs w:val="28"/>
        </w:rPr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0E1493A9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1</w:t>
      </w:r>
      <w:r w:rsidRPr="00D174F1">
        <w:rPr>
          <w:szCs w:val="28"/>
        </w:rPr>
        <w:t>.1 utente non autenticato)</w:t>
      </w:r>
      <w:r w:rsidR="00292922" w:rsidRPr="00D174F1">
        <w:rPr>
          <w:szCs w:val="28"/>
        </w:rPr>
        <w:t>.</w:t>
      </w:r>
    </w:p>
    <w:p w14:paraId="3A275896" w14:textId="2D3B24EF" w:rsidR="00AC03B2" w:rsidRPr="00364D2C" w:rsidRDefault="00AC03B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br w:type="page"/>
      </w:r>
    </w:p>
    <w:p w14:paraId="14AA63AD" w14:textId="09378E30" w:rsidR="00A73AFF" w:rsidRPr="00364D2C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1" w:name="_Toc89960441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2</w:t>
      </w:r>
      <w:r w:rsidRPr="00364D2C">
        <w:rPr>
          <w:b/>
          <w:bCs/>
          <w:noProof/>
          <w:szCs w:val="28"/>
        </w:rPr>
        <w:t xml:space="preserve"> Inserimento carta di credito</w:t>
      </w:r>
      <w:bookmarkEnd w:id="11"/>
    </w:p>
    <w:p w14:paraId="032C9C45" w14:textId="77777777" w:rsidR="00364D2C" w:rsidRPr="00364D2C" w:rsidRDefault="00364D2C" w:rsidP="00364D2C"/>
    <w:p w14:paraId="67BEA329" w14:textId="24F3BAE7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44BB4E5" w14:textId="254F77FC" w:rsidR="00D174F1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08152D" w:rsidRPr="00D174F1">
        <w:rPr>
          <w:szCs w:val="28"/>
        </w:rPr>
        <w:t>L’utente si trova nella sua area personale</w:t>
      </w:r>
      <w:r w:rsidR="00D174F1" w:rsidRPr="00D174F1">
        <w:rPr>
          <w:szCs w:val="28"/>
        </w:rPr>
        <w:t>.</w:t>
      </w:r>
    </w:p>
    <w:p w14:paraId="74BAC49A" w14:textId="77777777" w:rsidR="00D174F1" w:rsidRPr="00B731E6" w:rsidRDefault="00D174F1" w:rsidP="00AC03B2">
      <w:pPr>
        <w:rPr>
          <w:b w:val="0"/>
          <w:bCs/>
          <w:szCs w:val="28"/>
        </w:rPr>
      </w:pPr>
    </w:p>
    <w:p w14:paraId="1593FEC5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2DBF3C2A" w14:textId="3C1541C7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inserisci carta di credito</w:t>
      </w:r>
      <w:r w:rsidR="00D174F1">
        <w:rPr>
          <w:b w:val="0"/>
          <w:bCs/>
          <w:noProof/>
          <w:szCs w:val="28"/>
        </w:rPr>
        <w:t>.</w:t>
      </w:r>
    </w:p>
    <w:p w14:paraId="1C73DB4C" w14:textId="1689569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3B0A364" w14:textId="2DCCD7B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L’Utente inserisce i dati relativi alla carta </w:t>
      </w:r>
      <w:r w:rsidR="00064C1A" w:rsidRPr="00B731E6">
        <w:rPr>
          <w:b w:val="0"/>
          <w:bCs/>
          <w:noProof/>
          <w:szCs w:val="28"/>
        </w:rPr>
        <w:t>d</w:t>
      </w:r>
      <w:r w:rsidRPr="00B731E6">
        <w:rPr>
          <w:b w:val="0"/>
          <w:bCs/>
          <w:noProof/>
          <w:szCs w:val="28"/>
        </w:rPr>
        <w:t>i credito e salva</w:t>
      </w:r>
      <w:r w:rsidR="00D174F1">
        <w:rPr>
          <w:b w:val="0"/>
          <w:bCs/>
          <w:noProof/>
          <w:szCs w:val="28"/>
        </w:rPr>
        <w:t>.</w:t>
      </w:r>
    </w:p>
    <w:p w14:paraId="69A18842" w14:textId="267D86E4" w:rsidR="00A73AFF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064C1A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D174F1">
        <w:rPr>
          <w:b w:val="0"/>
          <w:bCs/>
          <w:noProof/>
          <w:szCs w:val="28"/>
        </w:rPr>
        <w:t>.</w:t>
      </w:r>
    </w:p>
    <w:p w14:paraId="7C764C0F" w14:textId="5C946800" w:rsidR="00A73AFF" w:rsidRPr="00B731E6" w:rsidRDefault="00A73AFF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6150D7C1" w14:textId="1685C005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08152D" w:rsidRPr="00D174F1">
        <w:rPr>
          <w:szCs w:val="28"/>
        </w:rPr>
        <w:t>L’Utente visualizza la sua carta come metodo di pagamento</w:t>
      </w:r>
    </w:p>
    <w:p w14:paraId="7571EE23" w14:textId="77777777" w:rsidR="00A73AFF" w:rsidRPr="00B731E6" w:rsidRDefault="00A73AFF" w:rsidP="00AC03B2">
      <w:pPr>
        <w:rPr>
          <w:b w:val="0"/>
          <w:bCs/>
          <w:szCs w:val="28"/>
        </w:rPr>
      </w:pPr>
    </w:p>
    <w:p w14:paraId="5ACA415A" w14:textId="77777777" w:rsidR="00D174F1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08152D" w:rsidRPr="00B731E6">
        <w:rPr>
          <w:b w:val="0"/>
          <w:bCs/>
          <w:szCs w:val="28"/>
        </w:rPr>
        <w:t xml:space="preserve"> Al passo 4 il sistema rileva che l’Utente non ha inserito correttamente i dati della carta di credito, il sistema mostrerà un messaggio di errore (campi mancanti o sbagliati) così che l’utente non può andare avanti finché non inserisce correttamente i dati</w:t>
      </w:r>
      <w:r w:rsidR="00D174F1">
        <w:rPr>
          <w:b w:val="0"/>
          <w:bCs/>
          <w:szCs w:val="28"/>
        </w:rPr>
        <w:t>.</w:t>
      </w:r>
      <w:r w:rsidR="0008152D" w:rsidRPr="00B731E6">
        <w:rPr>
          <w:b w:val="0"/>
          <w:bCs/>
          <w:szCs w:val="28"/>
        </w:rPr>
        <w:t xml:space="preserve"> </w:t>
      </w:r>
    </w:p>
    <w:p w14:paraId="2EC9AB8D" w14:textId="1651C4B8" w:rsidR="00A73AFF" w:rsidRPr="00B12707" w:rsidRDefault="0008152D" w:rsidP="00AC03B2">
      <w:pPr>
        <w:rPr>
          <w:szCs w:val="28"/>
        </w:rPr>
      </w:pPr>
      <w:r w:rsidRPr="00B12707">
        <w:rPr>
          <w:szCs w:val="28"/>
        </w:rPr>
        <w:t>(UC 1</w:t>
      </w:r>
      <w:r w:rsidR="00CD5C93">
        <w:rPr>
          <w:szCs w:val="28"/>
        </w:rPr>
        <w:t>2</w:t>
      </w:r>
      <w:r w:rsidRPr="00B12707">
        <w:rPr>
          <w:szCs w:val="28"/>
        </w:rPr>
        <w:t>.1 inserimento carta di credito non eseguito).</w:t>
      </w:r>
    </w:p>
    <w:p w14:paraId="3519DF59" w14:textId="3C9A34AC" w:rsidR="00A73AFF" w:rsidRDefault="00A73AFF" w:rsidP="00AC03B2">
      <w:pPr>
        <w:rPr>
          <w:szCs w:val="28"/>
        </w:rPr>
      </w:pPr>
    </w:p>
    <w:p w14:paraId="02E36E13" w14:textId="575D3675" w:rsidR="00A73AFF" w:rsidRDefault="00A73AFF" w:rsidP="00AC03B2">
      <w:pPr>
        <w:rPr>
          <w:szCs w:val="28"/>
        </w:rPr>
      </w:pPr>
    </w:p>
    <w:p w14:paraId="2DFF10FA" w14:textId="77777777" w:rsidR="00AC03B2" w:rsidRDefault="00AC03B2" w:rsidP="00AC03B2">
      <w:pPr>
        <w:rPr>
          <w:szCs w:val="28"/>
        </w:rPr>
      </w:pPr>
    </w:p>
    <w:p w14:paraId="44DFB401" w14:textId="14CB9908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2" w:name="_Toc89960442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3</w:t>
      </w:r>
      <w:r w:rsidRPr="00B731E6">
        <w:rPr>
          <w:b/>
          <w:bCs/>
          <w:noProof/>
          <w:szCs w:val="28"/>
        </w:rPr>
        <w:t xml:space="preserve"> Visualizza Dipendenti</w:t>
      </w:r>
      <w:bookmarkEnd w:id="12"/>
    </w:p>
    <w:p w14:paraId="2E880BAC" w14:textId="77777777" w:rsidR="00364D2C" w:rsidRPr="00B731E6" w:rsidRDefault="00364D2C" w:rsidP="00364D2C">
      <w:pPr>
        <w:rPr>
          <w:b w:val="0"/>
          <w:bCs/>
        </w:rPr>
      </w:pPr>
    </w:p>
    <w:p w14:paraId="55095750" w14:textId="664CA542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626786CE" w14:textId="5644908B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1F6A1052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8AB7882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60BF55AF" w14:textId="13000229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si trova alla sua homepage</w:t>
      </w:r>
      <w:r w:rsidR="00B12707">
        <w:rPr>
          <w:b w:val="0"/>
          <w:bCs/>
          <w:noProof/>
          <w:szCs w:val="28"/>
        </w:rPr>
        <w:t>.</w:t>
      </w:r>
    </w:p>
    <w:p w14:paraId="0DE9FD6E" w14:textId="025F93F3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Seleziona la funzionalità visualizza dipendenti</w:t>
      </w:r>
      <w:r w:rsidR="00B12707">
        <w:rPr>
          <w:b w:val="0"/>
          <w:bCs/>
          <w:noProof/>
          <w:szCs w:val="28"/>
        </w:rPr>
        <w:t>.</w:t>
      </w:r>
    </w:p>
    <w:p w14:paraId="0C6B4D61" w14:textId="5D964C2B" w:rsidR="00A73AFF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69F4FAB7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83AF6C1" w14:textId="76432A4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L’Admin visualizza una lista con le informazioni dei dipendenti</w:t>
      </w:r>
      <w:r w:rsidR="00B12707">
        <w:rPr>
          <w:szCs w:val="28"/>
        </w:rPr>
        <w:t>.</w:t>
      </w:r>
    </w:p>
    <w:p w14:paraId="0BEF6412" w14:textId="51049DB2" w:rsidR="00662A10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BAF9577" w14:textId="4A332F3D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3" w:name="_Toc89960443"/>
      <w:r w:rsidRPr="00B731E6">
        <w:rPr>
          <w:b/>
          <w:bCs/>
          <w:noProof/>
          <w:szCs w:val="28"/>
        </w:rPr>
        <w:lastRenderedPageBreak/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4</w:t>
      </w:r>
      <w:r w:rsidRPr="00B731E6">
        <w:rPr>
          <w:b/>
          <w:bCs/>
          <w:noProof/>
          <w:szCs w:val="28"/>
        </w:rPr>
        <w:t xml:space="preserve"> Visualizza ordini Admin</w:t>
      </w:r>
      <w:bookmarkEnd w:id="13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0286F0BD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utilizza la funzionalità visualizza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1293CB33" w14:textId="77777777" w:rsidR="0008152D" w:rsidRDefault="0008152D" w:rsidP="00AC03B2">
      <w:pPr>
        <w:rPr>
          <w:szCs w:val="28"/>
        </w:rPr>
      </w:pPr>
    </w:p>
    <w:p w14:paraId="1313E96D" w14:textId="535EB623" w:rsidR="005215D9" w:rsidRPr="00B731E6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4" w:name="_Toc89960444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5</w:t>
      </w:r>
      <w:r w:rsidRPr="00B731E6">
        <w:rPr>
          <w:b/>
          <w:bCs/>
          <w:noProof/>
          <w:szCs w:val="28"/>
        </w:rPr>
        <w:t xml:space="preserve"> Visualizza stato spedizione</w:t>
      </w:r>
      <w:bookmarkEnd w:id="14"/>
    </w:p>
    <w:p w14:paraId="3A04F8BB" w14:textId="77777777" w:rsidR="00364D2C" w:rsidRPr="00364D2C" w:rsidRDefault="00364D2C" w:rsidP="00364D2C"/>
    <w:p w14:paraId="7A5D0D5C" w14:textId="2A75DFFB" w:rsidR="00364D2C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4A22AEDB" w14:textId="7A197F3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08152D" w:rsidRPr="00B12707">
        <w:rPr>
          <w:szCs w:val="28"/>
        </w:rPr>
        <w:t>L’Utente si trova nella sua area personale</w:t>
      </w:r>
      <w:r w:rsidR="00B12707" w:rsidRPr="00B12707">
        <w:rPr>
          <w:szCs w:val="28"/>
        </w:rPr>
        <w:t>.</w:t>
      </w:r>
    </w:p>
    <w:p w14:paraId="3F33353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2F9AEBE4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71252C23" w14:textId="2A8DEBD5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visulizza ordini</w:t>
      </w:r>
      <w:r w:rsidR="00B12707">
        <w:rPr>
          <w:b w:val="0"/>
          <w:bCs/>
          <w:noProof/>
          <w:szCs w:val="28"/>
        </w:rPr>
        <w:t>.</w:t>
      </w:r>
    </w:p>
    <w:p w14:paraId="3A1B2CFB" w14:textId="219D043A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3F99732C" w14:textId="1FB7E13D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visu</w:t>
      </w:r>
      <w:r w:rsidR="00A952CB" w:rsidRPr="00B731E6"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lizza la pagina degli ordini e ne seleziona uno</w:t>
      </w:r>
      <w:r w:rsidR="00B12707">
        <w:rPr>
          <w:b w:val="0"/>
          <w:bCs/>
          <w:noProof/>
          <w:szCs w:val="28"/>
        </w:rPr>
        <w:t>.</w:t>
      </w:r>
    </w:p>
    <w:p w14:paraId="7CE43E97" w14:textId="6C48B587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ridireziona l’utente alla pagina del prodotto selezionato</w:t>
      </w:r>
      <w:r w:rsidR="00B12707">
        <w:rPr>
          <w:b w:val="0"/>
          <w:bCs/>
          <w:noProof/>
          <w:szCs w:val="28"/>
        </w:rPr>
        <w:t>.</w:t>
      </w:r>
    </w:p>
    <w:p w14:paraId="67DED330" w14:textId="3C68EA1D" w:rsidR="0008152D" w:rsidRPr="00B731E6" w:rsidRDefault="00A952CB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utilizza la funzionalità visualizza stato spezione</w:t>
      </w:r>
      <w:r w:rsidR="00B12707">
        <w:rPr>
          <w:b w:val="0"/>
          <w:bCs/>
          <w:noProof/>
          <w:szCs w:val="28"/>
        </w:rPr>
        <w:t>.</w:t>
      </w:r>
    </w:p>
    <w:p w14:paraId="6558459E" w14:textId="200A2C8D" w:rsidR="005215D9" w:rsidRPr="00B731E6" w:rsidRDefault="005215D9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355AF9A7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A952CB" w:rsidRPr="00B12707">
        <w:rPr>
          <w:szCs w:val="28"/>
        </w:rPr>
        <w:t>L’utente visualizza la data è dove si trova l’auto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/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moto</w:t>
      </w:r>
      <w:r w:rsidR="00B12707" w:rsidRPr="00B12707">
        <w:rPr>
          <w:szCs w:val="28"/>
        </w:rPr>
        <w:t>.</w:t>
      </w:r>
      <w:r w:rsidR="00A952CB" w:rsidRPr="00B12707">
        <w:rPr>
          <w:szCs w:val="28"/>
        </w:rP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4B6A3DFB" w:rsidR="005215D9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5" w:name="_Toc89960445"/>
      <w:r w:rsidRPr="00B731E6">
        <w:rPr>
          <w:b/>
          <w:bCs/>
          <w:noProof/>
          <w:szCs w:val="28"/>
        </w:rPr>
        <w:lastRenderedPageBreak/>
        <w:t>UC</w:t>
      </w:r>
      <w:r w:rsid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CD5C93">
        <w:rPr>
          <w:b/>
          <w:bCs/>
          <w:noProof/>
          <w:szCs w:val="28"/>
        </w:rPr>
        <w:t>6</w:t>
      </w:r>
      <w:r w:rsidRPr="00B731E6">
        <w:rPr>
          <w:b/>
          <w:bCs/>
          <w:noProof/>
          <w:szCs w:val="28"/>
        </w:rPr>
        <w:t xml:space="preserve"> Modifica profilo</w:t>
      </w:r>
      <w:bookmarkEnd w:id="15"/>
    </w:p>
    <w:p w14:paraId="6D1035E1" w14:textId="77777777" w:rsidR="00B731E6" w:rsidRPr="00B731E6" w:rsidRDefault="00B731E6" w:rsidP="00B731E6"/>
    <w:p w14:paraId="625A512D" w14:textId="7E28501C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DE91F7D" w14:textId="7CD0E1F6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4C0147" w:rsidRPr="00B12707">
        <w:rPr>
          <w:szCs w:val="28"/>
        </w:rPr>
        <w:t>L’utente ha effettuato il login</w:t>
      </w:r>
      <w:r w:rsidR="00B12707" w:rsidRPr="00B12707">
        <w:rPr>
          <w:szCs w:val="28"/>
        </w:rPr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A3C8CFD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uilizza la funzionalità area personale</w:t>
      </w:r>
      <w:r w:rsidR="00B12707">
        <w:rPr>
          <w:b w:val="0"/>
          <w:bCs/>
          <w:noProof/>
          <w:szCs w:val="28"/>
        </w:rPr>
        <w:t>.</w:t>
      </w:r>
    </w:p>
    <w:p w14:paraId="7EA54852" w14:textId="7FF9AF55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modifica dati personali</w:t>
      </w:r>
      <w:r w:rsidR="00B12707">
        <w:rPr>
          <w:b w:val="0"/>
          <w:bCs/>
          <w:noProof/>
          <w:szCs w:val="28"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253CA3D4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inserisce i dati da modificare e salva</w:t>
      </w:r>
      <w:r w:rsidR="00B12707">
        <w:rPr>
          <w:b w:val="0"/>
          <w:bCs/>
          <w:noProof/>
          <w:szCs w:val="28"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5A495DD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4C0147" w:rsidRPr="00B12707">
        <w:rPr>
          <w:szCs w:val="28"/>
        </w:rPr>
        <w:t>L’Utente visualizza i dati appena inseriti</w:t>
      </w:r>
      <w:r w:rsidR="00B12707" w:rsidRPr="00B12707">
        <w:rPr>
          <w:szCs w:val="28"/>
        </w:rPr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22C31CBF" w:rsidR="00B12707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4C0147" w:rsidRPr="00B731E6">
        <w:rPr>
          <w:b w:val="0"/>
          <w:bCs/>
          <w:szCs w:val="28"/>
        </w:rPr>
        <w:t xml:space="preserve"> Al passo </w:t>
      </w:r>
      <w:r w:rsidR="00AA5766" w:rsidRPr="00B731E6">
        <w:rPr>
          <w:b w:val="0"/>
          <w:bCs/>
          <w:szCs w:val="28"/>
        </w:rPr>
        <w:t>5</w:t>
      </w:r>
      <w:r w:rsidR="004C0147" w:rsidRPr="00B731E6">
        <w:rPr>
          <w:b w:val="0"/>
          <w:bCs/>
          <w:szCs w:val="28"/>
        </w:rPr>
        <w:t xml:space="preserve"> il sistema rileva che l’Utente </w:t>
      </w:r>
      <w:r w:rsidR="0008152D" w:rsidRPr="00B731E6">
        <w:rPr>
          <w:b w:val="0"/>
          <w:bCs/>
          <w:szCs w:val="28"/>
        </w:rPr>
        <w:t>non ha</w:t>
      </w:r>
      <w:r w:rsidR="004C0147" w:rsidRPr="00B731E6">
        <w:rPr>
          <w:b w:val="0"/>
          <w:bCs/>
          <w:szCs w:val="28"/>
        </w:rPr>
        <w:t xml:space="preserve"> inserito correttamente i dati</w:t>
      </w:r>
      <w:r w:rsidR="0008152D" w:rsidRPr="00B731E6">
        <w:rPr>
          <w:b w:val="0"/>
          <w:bCs/>
          <w:szCs w:val="28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  <w:bCs/>
          <w:szCs w:val="28"/>
        </w:rPr>
        <w:t>.</w:t>
      </w:r>
    </w:p>
    <w:p w14:paraId="53C41871" w14:textId="25D2B193" w:rsidR="004C0147" w:rsidRPr="00B12707" w:rsidRDefault="0008152D" w:rsidP="00AC03B2">
      <w:pPr>
        <w:rPr>
          <w:szCs w:val="28"/>
        </w:rPr>
      </w:pPr>
      <w:r w:rsidRPr="00B12707">
        <w:rPr>
          <w:szCs w:val="28"/>
        </w:rPr>
        <w:t>(UC 1</w:t>
      </w:r>
      <w:r w:rsidR="00CD5C93">
        <w:rPr>
          <w:szCs w:val="28"/>
        </w:rPr>
        <w:t>6</w:t>
      </w:r>
      <w:r w:rsidRPr="00B12707">
        <w:rPr>
          <w:szCs w:val="28"/>
        </w:rPr>
        <w:t xml:space="preserve">.1 modifica </w:t>
      </w:r>
      <w:r w:rsidR="00AA5766" w:rsidRPr="00B12707">
        <w:rPr>
          <w:szCs w:val="28"/>
        </w:rPr>
        <w:t xml:space="preserve">dati </w:t>
      </w:r>
      <w:r w:rsidRPr="00B12707">
        <w:rPr>
          <w:szCs w:val="28"/>
        </w:rP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1F7D8308" w:rsidR="00AA5766" w:rsidRDefault="00AA5766" w:rsidP="00AC03B2">
      <w:pPr>
        <w:pStyle w:val="Titolo2"/>
        <w:spacing w:after="0"/>
        <w:rPr>
          <w:b/>
          <w:szCs w:val="28"/>
        </w:rPr>
      </w:pPr>
      <w:bookmarkStart w:id="16" w:name="_Toc89960446"/>
      <w:r w:rsidRPr="00B731E6">
        <w:rPr>
          <w:b/>
          <w:szCs w:val="28"/>
        </w:rPr>
        <w:t>UC</w:t>
      </w:r>
      <w:r w:rsidR="00B731E6" w:rsidRPr="00B731E6">
        <w:rPr>
          <w:b/>
          <w:szCs w:val="28"/>
        </w:rPr>
        <w:t>_</w:t>
      </w:r>
      <w:r w:rsidR="00CD5C93">
        <w:rPr>
          <w:b/>
          <w:szCs w:val="28"/>
        </w:rPr>
        <w:t>17</w:t>
      </w:r>
      <w:r w:rsidR="00794C98" w:rsidRPr="00B731E6">
        <w:rPr>
          <w:b/>
          <w:szCs w:val="28"/>
        </w:rPr>
        <w:t xml:space="preserve"> Eliminazione articoli dal carrello</w:t>
      </w:r>
      <w:bookmarkEnd w:id="16"/>
    </w:p>
    <w:p w14:paraId="34FA1DF0" w14:textId="77777777" w:rsidR="00B12707" w:rsidRPr="00B12707" w:rsidRDefault="00B12707" w:rsidP="00B12707"/>
    <w:p w14:paraId="3CC8D489" w14:textId="7A5B4245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A7CE0C7" w14:textId="1A0A5937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337BBD" w:rsidRPr="00B12707">
        <w:rPr>
          <w:szCs w:val="28"/>
        </w:rPr>
        <w:t>All’interno del carrello abbiamo almeno un articolo, e l’utente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6030233E" w:rsidR="00337BBD" w:rsidRPr="00B731E6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3FBD39CB" w:rsidR="00337BBD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595EED9F" w14:textId="29CED48A" w:rsidR="00AB2302" w:rsidRDefault="00AB2302" w:rsidP="00AC03B2">
      <w:pPr>
        <w:rPr>
          <w:szCs w:val="28"/>
        </w:rPr>
      </w:pPr>
    </w:p>
    <w:p w14:paraId="7EBC7B8F" w14:textId="1FDD1D74" w:rsidR="00AB2302" w:rsidRDefault="00AB2302" w:rsidP="00AC03B2">
      <w:pPr>
        <w:rPr>
          <w:szCs w:val="28"/>
        </w:rPr>
      </w:pPr>
    </w:p>
    <w:p w14:paraId="00BFB267" w14:textId="552BC2ED" w:rsidR="00AB2302" w:rsidRDefault="00AB2302" w:rsidP="00AC03B2">
      <w:pPr>
        <w:rPr>
          <w:szCs w:val="28"/>
        </w:rPr>
      </w:pPr>
    </w:p>
    <w:p w14:paraId="18C385AF" w14:textId="251ACC49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17" w:name="_Toc89960447"/>
      <w:r w:rsidRPr="00364D2C">
        <w:rPr>
          <w:b/>
          <w:bCs/>
          <w:noProof/>
          <w:szCs w:val="28"/>
        </w:rPr>
        <w:lastRenderedPageBreak/>
        <w:t>UC_</w:t>
      </w:r>
      <w:r w:rsidR="00CD5C93">
        <w:rPr>
          <w:b/>
          <w:bCs/>
          <w:noProof/>
          <w:szCs w:val="28"/>
        </w:rPr>
        <w:t>18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auto</w:t>
      </w:r>
      <w:bookmarkEnd w:id="17"/>
    </w:p>
    <w:p w14:paraId="1FEC4552" w14:textId="77777777" w:rsidR="00AB2302" w:rsidRPr="00364D2C" w:rsidRDefault="00AB2302" w:rsidP="00AB2302"/>
    <w:p w14:paraId="462C1DDA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2581FD7A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3AF47964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auto.</w:t>
      </w:r>
    </w:p>
    <w:p w14:paraId="77ED767F" w14:textId="68662BB6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3C520604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38EAB316" w14:textId="77777777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1EE51887" w14:textId="77777777" w:rsidR="00AB2302" w:rsidRDefault="00AB2302" w:rsidP="00AB2302">
      <w:pPr>
        <w:pStyle w:val="Paragrafoelenco"/>
        <w:numPr>
          <w:ilvl w:val="0"/>
          <w:numId w:val="47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56963C30" w:rsidR="00AB2302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18D78736" w14:textId="3911E10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 Al passo 4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>per l’aggiunta di una nuova auto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1F6AF1BE" w14:textId="0D682A4E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</w:t>
      </w:r>
      <w:r w:rsidR="00CD5C93">
        <w:rPr>
          <w:szCs w:val="28"/>
        </w:rPr>
        <w:t>18</w:t>
      </w:r>
      <w:r w:rsidRPr="00B12707">
        <w:rPr>
          <w:szCs w:val="28"/>
        </w:rPr>
        <w:t xml:space="preserve">.1 inserimento </w:t>
      </w:r>
      <w:r>
        <w:rPr>
          <w:szCs w:val="28"/>
        </w:rPr>
        <w:t xml:space="preserve">nuova auto </w:t>
      </w:r>
      <w:r w:rsidRPr="00B12707">
        <w:rPr>
          <w:szCs w:val="28"/>
        </w:rPr>
        <w:t>non eseguito).</w:t>
      </w:r>
    </w:p>
    <w:p w14:paraId="5C8FEF2D" w14:textId="77777777" w:rsidR="00DF1B48" w:rsidRPr="00D77D2D" w:rsidRDefault="00DF1B48" w:rsidP="00AB2302">
      <w:pPr>
        <w:spacing w:line="360" w:lineRule="auto"/>
        <w:rPr>
          <w:szCs w:val="28"/>
        </w:rPr>
      </w:pPr>
    </w:p>
    <w:p w14:paraId="67F8F381" w14:textId="77777777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190DEB11" w14:textId="45FFB7D4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7E3C12E2" w14:textId="61AD6442" w:rsidR="00AB2302" w:rsidRDefault="00AB2302" w:rsidP="00AB2302"/>
    <w:p w14:paraId="53EC1111" w14:textId="225791E5" w:rsidR="00AB2302" w:rsidRDefault="00AB2302" w:rsidP="00AB2302"/>
    <w:p w14:paraId="1484B411" w14:textId="41FCBAA8" w:rsidR="00AB2302" w:rsidRDefault="00AB2302" w:rsidP="00AB2302"/>
    <w:p w14:paraId="179187A4" w14:textId="450D526E" w:rsidR="00AB2302" w:rsidRDefault="00AB2302" w:rsidP="00AB2302"/>
    <w:p w14:paraId="2B20141D" w14:textId="08B06153" w:rsidR="00AB2302" w:rsidRDefault="00AB2302" w:rsidP="00AB2302"/>
    <w:p w14:paraId="719256E2" w14:textId="161C22FA" w:rsidR="00AB2302" w:rsidRDefault="00AB2302" w:rsidP="00AB2302"/>
    <w:p w14:paraId="5076827F" w14:textId="6D792C62" w:rsidR="00AB2302" w:rsidRDefault="00AB2302" w:rsidP="00AB2302"/>
    <w:p w14:paraId="539C8271" w14:textId="44F7464A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18" w:name="_Toc89960448"/>
      <w:r w:rsidRPr="00364D2C">
        <w:rPr>
          <w:b/>
          <w:bCs/>
          <w:noProof/>
          <w:szCs w:val="28"/>
        </w:rPr>
        <w:lastRenderedPageBreak/>
        <w:t>UC_</w:t>
      </w:r>
      <w:r w:rsidR="00CD5C93">
        <w:rPr>
          <w:b/>
          <w:bCs/>
          <w:noProof/>
          <w:szCs w:val="28"/>
        </w:rPr>
        <w:t>19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moto</w:t>
      </w:r>
      <w:bookmarkEnd w:id="18"/>
    </w:p>
    <w:p w14:paraId="36450CC8" w14:textId="77777777" w:rsidR="00AB2302" w:rsidRPr="00364D2C" w:rsidRDefault="00AB2302" w:rsidP="00AB2302"/>
    <w:p w14:paraId="1208256F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5D90BF75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784FA7B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moto.</w:t>
      </w:r>
    </w:p>
    <w:p w14:paraId="3210A4E7" w14:textId="6B8BD021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41F008A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54648353" w14:textId="6AA3773D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77777777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4299EC24" w14:textId="77777777" w:rsidR="00AB2302" w:rsidRDefault="00AB2302" w:rsidP="00AB2302">
      <w:pPr>
        <w:pStyle w:val="Paragrafoelenco"/>
        <w:numPr>
          <w:ilvl w:val="0"/>
          <w:numId w:val="48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0BF0AA8C" w14:textId="50A4085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 Al passo 4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>per l’aggiunta di una nuova moto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2ACB7176" w14:textId="6A7EB5BF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</w:t>
      </w:r>
      <w:r w:rsidR="00CD5C93">
        <w:rPr>
          <w:szCs w:val="28"/>
        </w:rPr>
        <w:t>19</w:t>
      </w:r>
      <w:r w:rsidRPr="00B12707">
        <w:rPr>
          <w:szCs w:val="28"/>
        </w:rPr>
        <w:t xml:space="preserve">.1 inserimento </w:t>
      </w:r>
      <w:r>
        <w:rPr>
          <w:szCs w:val="28"/>
        </w:rPr>
        <w:t xml:space="preserve">nuova moto </w:t>
      </w:r>
      <w:r w:rsidRPr="00B12707">
        <w:rPr>
          <w:szCs w:val="28"/>
        </w:rPr>
        <w:t>non eseguito).</w:t>
      </w:r>
    </w:p>
    <w:p w14:paraId="75747E3A" w14:textId="78FC8A41" w:rsidR="005215D9" w:rsidRPr="007650A0" w:rsidRDefault="005215D9" w:rsidP="00055F84">
      <w:pPr>
        <w:rPr>
          <w:szCs w:val="28"/>
        </w:rPr>
      </w:pP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6745" w14:textId="77777777" w:rsidR="00B66EF4" w:rsidRDefault="00B66EF4">
      <w:r>
        <w:separator/>
      </w:r>
    </w:p>
    <w:p w14:paraId="6C6F81FA" w14:textId="77777777" w:rsidR="00B66EF4" w:rsidRDefault="00B66EF4"/>
  </w:endnote>
  <w:endnote w:type="continuationSeparator" w:id="0">
    <w:p w14:paraId="2E7D1FDD" w14:textId="77777777" w:rsidR="00B66EF4" w:rsidRDefault="00B66EF4">
      <w:r>
        <w:continuationSeparator/>
      </w:r>
    </w:p>
    <w:p w14:paraId="113C20FA" w14:textId="77777777" w:rsidR="00B66EF4" w:rsidRDefault="00B66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FEAD" w14:textId="77777777" w:rsidR="00B66EF4" w:rsidRDefault="00B66EF4">
      <w:r>
        <w:separator/>
      </w:r>
    </w:p>
    <w:p w14:paraId="0A862A10" w14:textId="77777777" w:rsidR="00B66EF4" w:rsidRDefault="00B66EF4"/>
  </w:footnote>
  <w:footnote w:type="continuationSeparator" w:id="0">
    <w:p w14:paraId="53949833" w14:textId="77777777" w:rsidR="00B66EF4" w:rsidRDefault="00B66EF4">
      <w:r>
        <w:continuationSeparator/>
      </w:r>
    </w:p>
    <w:p w14:paraId="069FCA87" w14:textId="77777777" w:rsidR="00B66EF4" w:rsidRDefault="00B66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8"/>
  </w:num>
  <w:num w:numId="4">
    <w:abstractNumId w:val="12"/>
  </w:num>
  <w:num w:numId="5">
    <w:abstractNumId w:val="17"/>
  </w:num>
  <w:num w:numId="6">
    <w:abstractNumId w:val="41"/>
  </w:num>
  <w:num w:numId="7">
    <w:abstractNumId w:val="45"/>
  </w:num>
  <w:num w:numId="8">
    <w:abstractNumId w:val="27"/>
  </w:num>
  <w:num w:numId="9">
    <w:abstractNumId w:val="47"/>
  </w:num>
  <w:num w:numId="10">
    <w:abstractNumId w:val="33"/>
  </w:num>
  <w:num w:numId="11">
    <w:abstractNumId w:val="34"/>
  </w:num>
  <w:num w:numId="12">
    <w:abstractNumId w:val="46"/>
  </w:num>
  <w:num w:numId="13">
    <w:abstractNumId w:val="9"/>
  </w:num>
  <w:num w:numId="14">
    <w:abstractNumId w:val="26"/>
  </w:num>
  <w:num w:numId="15">
    <w:abstractNumId w:val="22"/>
  </w:num>
  <w:num w:numId="16">
    <w:abstractNumId w:val="0"/>
  </w:num>
  <w:num w:numId="17">
    <w:abstractNumId w:val="16"/>
  </w:num>
  <w:num w:numId="18">
    <w:abstractNumId w:val="18"/>
  </w:num>
  <w:num w:numId="19">
    <w:abstractNumId w:val="30"/>
  </w:num>
  <w:num w:numId="20">
    <w:abstractNumId w:val="20"/>
  </w:num>
  <w:num w:numId="21">
    <w:abstractNumId w:val="4"/>
  </w:num>
  <w:num w:numId="22">
    <w:abstractNumId w:val="35"/>
  </w:num>
  <w:num w:numId="23">
    <w:abstractNumId w:val="14"/>
  </w:num>
  <w:num w:numId="24">
    <w:abstractNumId w:val="43"/>
  </w:num>
  <w:num w:numId="25">
    <w:abstractNumId w:val="5"/>
  </w:num>
  <w:num w:numId="26">
    <w:abstractNumId w:val="28"/>
  </w:num>
  <w:num w:numId="27">
    <w:abstractNumId w:val="32"/>
  </w:num>
  <w:num w:numId="28">
    <w:abstractNumId w:val="15"/>
  </w:num>
  <w:num w:numId="29">
    <w:abstractNumId w:val="24"/>
  </w:num>
  <w:num w:numId="30">
    <w:abstractNumId w:val="3"/>
  </w:num>
  <w:num w:numId="31">
    <w:abstractNumId w:val="11"/>
  </w:num>
  <w:num w:numId="32">
    <w:abstractNumId w:val="37"/>
  </w:num>
  <w:num w:numId="33">
    <w:abstractNumId w:val="36"/>
  </w:num>
  <w:num w:numId="34">
    <w:abstractNumId w:val="31"/>
  </w:num>
  <w:num w:numId="35">
    <w:abstractNumId w:val="21"/>
  </w:num>
  <w:num w:numId="36">
    <w:abstractNumId w:val="39"/>
  </w:num>
  <w:num w:numId="37">
    <w:abstractNumId w:val="6"/>
  </w:num>
  <w:num w:numId="38">
    <w:abstractNumId w:val="1"/>
  </w:num>
  <w:num w:numId="39">
    <w:abstractNumId w:val="38"/>
  </w:num>
  <w:num w:numId="40">
    <w:abstractNumId w:val="40"/>
  </w:num>
  <w:num w:numId="41">
    <w:abstractNumId w:val="44"/>
  </w:num>
  <w:num w:numId="42">
    <w:abstractNumId w:val="19"/>
  </w:num>
  <w:num w:numId="43">
    <w:abstractNumId w:val="13"/>
  </w:num>
  <w:num w:numId="44">
    <w:abstractNumId w:val="10"/>
  </w:num>
  <w:num w:numId="45">
    <w:abstractNumId w:val="2"/>
  </w:num>
  <w:num w:numId="46">
    <w:abstractNumId w:val="23"/>
  </w:num>
  <w:num w:numId="47">
    <w:abstractNumId w:val="2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5491"/>
    <w:rsid w:val="00130B53"/>
    <w:rsid w:val="00130E9D"/>
    <w:rsid w:val="00150A6D"/>
    <w:rsid w:val="001564E0"/>
    <w:rsid w:val="0016763D"/>
    <w:rsid w:val="00185B35"/>
    <w:rsid w:val="001D739F"/>
    <w:rsid w:val="001E7724"/>
    <w:rsid w:val="001F0D57"/>
    <w:rsid w:val="001F2BC8"/>
    <w:rsid w:val="001F3E95"/>
    <w:rsid w:val="001F5F6B"/>
    <w:rsid w:val="0023789F"/>
    <w:rsid w:val="00243EBC"/>
    <w:rsid w:val="00246A35"/>
    <w:rsid w:val="0025692D"/>
    <w:rsid w:val="0026673D"/>
    <w:rsid w:val="00273D99"/>
    <w:rsid w:val="0027428F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2102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6B16"/>
    <w:rsid w:val="009173B9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F2BA8"/>
    <w:rsid w:val="00B12707"/>
    <w:rsid w:val="00B231E5"/>
    <w:rsid w:val="00B51F4E"/>
    <w:rsid w:val="00B57BD6"/>
    <w:rsid w:val="00B66EF4"/>
    <w:rsid w:val="00B67C1F"/>
    <w:rsid w:val="00B731E6"/>
    <w:rsid w:val="00B86C39"/>
    <w:rsid w:val="00B97D59"/>
    <w:rsid w:val="00BA2A5D"/>
    <w:rsid w:val="00BB2EEA"/>
    <w:rsid w:val="00BE39E5"/>
    <w:rsid w:val="00C02B87"/>
    <w:rsid w:val="00C1109C"/>
    <w:rsid w:val="00C269A4"/>
    <w:rsid w:val="00C27803"/>
    <w:rsid w:val="00C4086D"/>
    <w:rsid w:val="00C4475F"/>
    <w:rsid w:val="00C4689A"/>
    <w:rsid w:val="00C66D64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620B0"/>
    <w:rsid w:val="00E62830"/>
    <w:rsid w:val="00E6470C"/>
    <w:rsid w:val="00E745A5"/>
    <w:rsid w:val="00E81B40"/>
    <w:rsid w:val="00E8757E"/>
    <w:rsid w:val="00EC097E"/>
    <w:rsid w:val="00EC594B"/>
    <w:rsid w:val="00ED5793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C6C88"/>
    <w:rsid w:val="00FD2C1A"/>
    <w:rsid w:val="00FD583F"/>
    <w:rsid w:val="00FD7488"/>
    <w:rsid w:val="00FD7DED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672BC"/>
    <w:rsid w:val="00A676E1"/>
    <w:rsid w:val="00AF712B"/>
    <w:rsid w:val="00B82E28"/>
    <w:rsid w:val="00BE2B1B"/>
    <w:rsid w:val="00C005A0"/>
    <w:rsid w:val="00C958A0"/>
    <w:rsid w:val="00CF2F6E"/>
    <w:rsid w:val="00D2446C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7" ma:contentTypeDescription="Creare un nuovo documento." ma:contentTypeScope="" ma:versionID="a872733286c27b8a370b135353ae397b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abeab5471a37cce113a6b25f029c19a6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8FF83C-EDD6-4D54-A394-1D74C7310C24}"/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</TotalTime>
  <Pages>14</Pages>
  <Words>1870</Words>
  <Characters>10663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2</cp:revision>
  <cp:lastPrinted>2021-11-10T11:18:00Z</cp:lastPrinted>
  <dcterms:created xsi:type="dcterms:W3CDTF">2021-12-09T15:41:00Z</dcterms:created>
  <dcterms:modified xsi:type="dcterms:W3CDTF">2021-12-09T15:41:00Z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