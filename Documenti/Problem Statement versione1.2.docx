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55D0EFAF" w:rsidR="00D077E9" w:rsidRDefault="00130B53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0FF07CCB">
            <wp:simplePos x="0" y="0"/>
            <wp:positionH relativeFrom="column">
              <wp:posOffset>-4471035</wp:posOffset>
            </wp:positionH>
            <wp:positionV relativeFrom="page">
              <wp:posOffset>1905</wp:posOffset>
            </wp:positionV>
            <wp:extent cx="7760970" cy="665226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D077E9" w14:paraId="64E7CDC1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64C5E59A" w:rsidR="00D077E9" w:rsidRDefault="003E65A6" w:rsidP="00AB02A7">
            <w:pPr>
              <w:rPr>
                <w:noProof/>
              </w:rPr>
            </w:pPr>
            <w:r>
              <w:pict w14:anchorId="2DCE775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8" o:spid="_x0000_s2055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 strokeweight=".5pt">
                  <v:textbox style="mso-next-textbox:#Casella di testo 8">
                    <w:txbxContent>
                      <w:p w14:paraId="69B0B888" w14:textId="0406FAEA" w:rsidR="00D077E9" w:rsidRDefault="00A567B3" w:rsidP="00D077E9">
                        <w:pPr>
                          <w:pStyle w:val="Titolo"/>
                          <w:spacing w:after="0"/>
                          <w:rPr>
                            <w:lang w:bidi="it-IT"/>
                          </w:rPr>
                        </w:pPr>
                        <w:proofErr w:type="spellStart"/>
                        <w:r>
                          <w:rPr>
                            <w:lang w:bidi="it-IT"/>
                          </w:rPr>
                          <w:t>Problem</w:t>
                        </w:r>
                        <w:proofErr w:type="spellEnd"/>
                        <w:r>
                          <w:rPr>
                            <w:lang w:bidi="it-IT"/>
                          </w:rPr>
                          <w:t xml:space="preserve"> Statement</w:t>
                        </w:r>
                      </w:p>
                      <w:p w14:paraId="1AD49BA8" w14:textId="6D9F4ACF" w:rsidR="00A567B3" w:rsidRPr="00A567B3" w:rsidRDefault="00A567B3" w:rsidP="00D077E9">
                        <w:pPr>
                          <w:pStyle w:val="Titolo"/>
                          <w:spacing w:after="0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  <w:lang w:bidi="it-IT"/>
                          </w:rPr>
                          <w:t>Anno Accademico 2020/2021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79FFC9A6" w14:textId="53860009" w:rsidR="00D077E9" w:rsidRDefault="003E65A6" w:rsidP="00AB02A7">
            <w:pPr>
              <w:rPr>
                <w:noProof/>
              </w:rPr>
            </w:pPr>
            <w:r>
              <w:pict w14:anchorId="6DBF0093">
                <v:line id="Connettore diritto 5" o:spid="_x0000_s2054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strokecolor="#082a75 [3215]" strokeweight="3pt">
                  <w10:wrap type="none"/>
                  <w10:anchorlock/>
                </v:line>
              </w:pict>
            </w:r>
          </w:p>
        </w:tc>
      </w:tr>
      <w:tr w:rsidR="00D077E9" w14:paraId="7D2B5A58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7BA99B97" w:rsidR="00D077E9" w:rsidRDefault="003E65A6" w:rsidP="00AB02A7">
            <w:pPr>
              <w:rPr>
                <w:noProof/>
              </w:rPr>
            </w:pPr>
            <w:r>
              <w:rPr>
                <w:noProof/>
              </w:rPr>
              <w:pict w14:anchorId="26BB549C">
                <v:rect id="Rettangolo 3" o:spid="_x0000_s2052" alt="rettangolo bianco per il testo sul frontespizio" style="position:absolute;margin-left:-.4pt;margin-top:-181.75pt;width:310.8pt;height:72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" fillcolor="white [3212]" stroked="f" strokeweight="2pt">
                  <w10:wrap anchory="page"/>
                </v:rect>
              </w:pict>
            </w:r>
            <w:r w:rsidR="004D56BD"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9CEAB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1454150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437CDC0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770C0A5E" w:rsidR="00D077E9" w:rsidRDefault="00A567B3" w:rsidP="00AB02A7">
            <w:pPr>
              <w:rPr>
                <w:noProof/>
              </w:rPr>
            </w:pPr>
            <w:r w:rsidRPr="006D6BFC">
              <w:rPr>
                <w:noProof/>
                <w:sz w:val="40"/>
                <w:szCs w:val="40"/>
              </w:rPr>
              <w:t>V</w:t>
            </w:r>
            <w:proofErr w:type="spellStart"/>
            <w:r w:rsidRPr="006D6BFC">
              <w:rPr>
                <w:sz w:val="40"/>
                <w:szCs w:val="40"/>
              </w:rPr>
              <w:t>eicHome</w:t>
            </w:r>
            <w:proofErr w:type="spellEnd"/>
          </w:p>
          <w:p w14:paraId="41ABEC57" w14:textId="3398E6D8" w:rsidR="00D077E9" w:rsidRDefault="003E65A6" w:rsidP="00AB02A7">
            <w:pPr>
              <w:rPr>
                <w:noProof/>
                <w:sz w:val="10"/>
                <w:szCs w:val="10"/>
              </w:rPr>
            </w:pPr>
            <w:r>
              <w:pict w14:anchorId="13B22096">
                <v:line id="Connettore diritto 6" o:spid="_x0000_s2053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strokecolor="#082a75 [3215]" strokeweight="3pt">
                  <w10:wrap type="none"/>
                  <w10:anchorlock/>
                </v:line>
              </w:pic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84767" w14:textId="12E26C29" w:rsidR="00D077E9" w:rsidRDefault="00D077E9" w:rsidP="00AB02A7">
            <w:pPr>
              <w:rPr>
                <w:noProof/>
              </w:rPr>
            </w:pPr>
          </w:p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A567B3" w14:paraId="52006C7D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71709732" w14:textId="76E37CCF" w:rsidR="00A567B3" w:rsidRPr="00A567B3" w:rsidRDefault="006D6BFC" w:rsidP="00D51E79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07653DCC" w14:textId="0091D1A2" w:rsidR="00A567B3" w:rsidRPr="006D6BFC" w:rsidRDefault="006D6BFC" w:rsidP="00D51E79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A567B3" w14:paraId="17DDCEEE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754EC5C8" w14:textId="774727F2" w:rsidR="00A567B3" w:rsidRPr="006D6BFC" w:rsidRDefault="006D6BFC" w:rsidP="00D51E79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6A0689B5" w14:textId="5D6C0D5C" w:rsidR="00A567B3" w:rsidRPr="006D6BFC" w:rsidRDefault="006D6BFC" w:rsidP="00D51E79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A567B3" w14:paraId="10AD00C6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335842B3" w14:textId="2B157588" w:rsidR="00A567B3" w:rsidRPr="006D6BFC" w:rsidRDefault="006D6BFC" w:rsidP="00D51E79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797" w:type="dxa"/>
                </w:tcPr>
                <w:p w14:paraId="5C039661" w14:textId="7B681F1A" w:rsidR="00A567B3" w:rsidRPr="006D6BFC" w:rsidRDefault="006D6BFC" w:rsidP="00D51E79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A567B3" w14:paraId="1FF9C6C3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5803773B" w14:textId="0317B34C" w:rsidR="00A567B3" w:rsidRPr="006D6BFC" w:rsidRDefault="006D6BFC" w:rsidP="00D51E79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18020155" w14:textId="09C08F0F" w:rsidR="00A567B3" w:rsidRPr="006D6BFC" w:rsidRDefault="006D6BFC" w:rsidP="00D51E79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6FEEA728" w:rsidR="00D077E9" w:rsidRDefault="003E65A6">
      <w:pPr>
        <w:spacing w:after="200"/>
        <w:rPr>
          <w:noProof/>
        </w:rPr>
      </w:pPr>
      <w:r>
        <w:rPr>
          <w:noProof/>
        </w:rPr>
        <w:pict w14:anchorId="4E8C1AD8">
          <v:rect id="Rettangolo 2" o:spid="_x0000_s2050" alt="rettangolo colorato" style="position:absolute;margin-left:-368.45pt;margin-top:523.95pt;width:611.1pt;height:316.5pt;z-index:-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uKadqeAAAAAOAQAADwAAAGRycy9kb3du&#10;cmV2LnhtbEyPQU+DQBCF7yb+h82YeGsXbaEUWRpC4sGjaD1vYQrE3VnCLi366x1PepuZ9/Lme/lh&#10;sUZccPKDIwUP6wgEUuPagToF72/PqxSED5pabRyhgi/0cChub3Kdte5Kr3ipQyc4hHymFfQhjJmU&#10;vunRar92IxJrZzdZHXidOtlO+srh1sjHKEqk1QPxh16PWPXYfNazVRATvsSh/jbVsSzPs26O1Yc3&#10;St3fLeUTiIBL+DPDLz6jQ8FMJzdT64VRsNptkj17WYm2O57Ys03jDYgTn5I02oMscvm/RvED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uKadqeAAAAAOAQAADwAAAAAAAAAAAAAAAAD5&#10;BAAAZHJzL2Rvd25yZXYueG1sUEsFBgAAAAAEAAQA8wAAAAYGAAAAAA==&#10;" fillcolor="#34aba2 [3206]" stroked="f" strokeweight="2pt">
            <w10:wrap anchory="page"/>
          </v:rect>
        </w:pict>
      </w:r>
      <w:r w:rsidR="004D56BD" w:rsidRPr="00D967AC">
        <w:rPr>
          <w:noProof/>
          <w:lang w:bidi="it-IT"/>
        </w:rPr>
        <w:drawing>
          <wp:anchor distT="0" distB="0" distL="114300" distR="114300" simplePos="0" relativeHeight="251662848" behindDoc="0" locked="0" layoutInCell="1" allowOverlap="1" wp14:anchorId="24183298" wp14:editId="1003085D">
            <wp:simplePos x="0" y="0"/>
            <wp:positionH relativeFrom="column">
              <wp:posOffset>-4474845</wp:posOffset>
            </wp:positionH>
            <wp:positionV relativeFrom="paragraph">
              <wp:posOffset>8627745</wp:posOffset>
            </wp:positionV>
            <wp:extent cx="1089660" cy="86487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  <w:lang w:bidi="it-IT"/>
        </w:rPr>
        <w:br w:type="page"/>
      </w:r>
    </w:p>
    <w:p w14:paraId="2A0EF1E9" w14:textId="22920990" w:rsidR="00D077E9" w:rsidRDefault="005C39D2" w:rsidP="00D077E9">
      <w:pPr>
        <w:pStyle w:val="Titolo1"/>
        <w:rPr>
          <w:noProof/>
        </w:rPr>
      </w:pPr>
      <w:bookmarkStart w:id="0" w:name="_Toc86921458"/>
      <w:bookmarkStart w:id="1" w:name="_Toc86923338"/>
      <w:r>
        <w:rPr>
          <w:noProof/>
          <w:lang w:bidi="it-IT"/>
        </w:rPr>
        <w:lastRenderedPageBreak/>
        <w:t>Sommario</w:t>
      </w:r>
      <w:bookmarkEnd w:id="0"/>
      <w:bookmarkEnd w:id="1"/>
    </w:p>
    <w:tbl>
      <w:tblPr>
        <w:tblW w:w="9363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3"/>
      </w:tblGrid>
      <w:tr w:rsidR="007A16FE" w14:paraId="08E029EC" w14:textId="77777777" w:rsidTr="008E3748">
        <w:trPr>
          <w:trHeight w:val="2754"/>
        </w:trPr>
        <w:tc>
          <w:tcPr>
            <w:tcW w:w="9363" w:type="dxa"/>
          </w:tcPr>
          <w:bookmarkStart w:id="2" w:name="_Introduzione_/_Problema" w:displacedByCustomXml="next"/>
          <w:bookmarkEnd w:id="2" w:displacedByCustomXml="next"/>
          <w:sdt>
            <w:sdtPr>
              <w:rPr>
                <w:rFonts w:asciiTheme="minorHAnsi" w:eastAsiaTheme="minorEastAsia" w:hAnsiTheme="minorHAnsi" w:cstheme="minorBidi"/>
                <w:b/>
                <w:color w:val="082A75" w:themeColor="text2"/>
                <w:sz w:val="28"/>
                <w:szCs w:val="22"/>
                <w:lang w:eastAsia="en-US"/>
              </w:rPr>
              <w:id w:val="-1630476107"/>
              <w:docPartObj>
                <w:docPartGallery w:val="Table of Contents"/>
                <w:docPartUnique/>
              </w:docPartObj>
            </w:sdtPr>
            <w:sdtEndPr>
              <w:rPr>
                <w:bCs/>
              </w:rPr>
            </w:sdtEndPr>
            <w:sdtContent>
              <w:p w14:paraId="5E2A7E34" w14:textId="2C72E92F" w:rsidR="00FF70E7" w:rsidRDefault="00FF70E7" w:rsidP="00D14F2A">
                <w:pPr>
                  <w:pStyle w:val="Titolosommario"/>
                  <w:spacing w:before="100" w:beforeAutospacing="1" w:after="100" w:afterAutospacing="1"/>
                </w:pPr>
                <w:r>
                  <w:t>Sommario</w:t>
                </w:r>
              </w:p>
              <w:p w14:paraId="51BD887C" w14:textId="4AFEC4C7" w:rsidR="00BC62E3" w:rsidRDefault="00FF70E7">
                <w:pPr>
                  <w:pStyle w:val="Sommario1"/>
                  <w:tabs>
                    <w:tab w:val="right" w:leader="dot" w:pos="10024"/>
                  </w:tabs>
                  <w:rPr>
                    <w:b w:val="0"/>
                    <w:noProof/>
                    <w:color w:val="auto"/>
                    <w:sz w:val="22"/>
                    <w:lang w:eastAsia="it-IT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86923338" w:history="1">
                  <w:r w:rsidR="00BC62E3" w:rsidRPr="000055BE">
                    <w:rPr>
                      <w:rStyle w:val="Collegamentoipertestuale"/>
                      <w:noProof/>
                      <w:lang w:bidi="it-IT"/>
                    </w:rPr>
                    <w:t>Sommario</w:t>
                  </w:r>
                  <w:r w:rsidR="00BC62E3">
                    <w:rPr>
                      <w:noProof/>
                      <w:webHidden/>
                    </w:rPr>
                    <w:tab/>
                  </w:r>
                  <w:r w:rsidR="00BC62E3">
                    <w:rPr>
                      <w:noProof/>
                      <w:webHidden/>
                    </w:rPr>
                    <w:fldChar w:fldCharType="begin"/>
                  </w:r>
                  <w:r w:rsidR="00BC62E3">
                    <w:rPr>
                      <w:noProof/>
                      <w:webHidden/>
                    </w:rPr>
                    <w:instrText xml:space="preserve"> PAGEREF _Toc86923338 \h </w:instrText>
                  </w:r>
                  <w:r w:rsidR="00BC62E3">
                    <w:rPr>
                      <w:noProof/>
                      <w:webHidden/>
                    </w:rPr>
                  </w:r>
                  <w:r w:rsidR="00BC62E3">
                    <w:rPr>
                      <w:noProof/>
                      <w:webHidden/>
                    </w:rPr>
                    <w:fldChar w:fldCharType="separate"/>
                  </w:r>
                  <w:r w:rsidR="00BC62E3">
                    <w:rPr>
                      <w:noProof/>
                      <w:webHidden/>
                    </w:rPr>
                    <w:t>2</w:t>
                  </w:r>
                  <w:r w:rsidR="00BC62E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F29DC34" w14:textId="00BBF575" w:rsidR="00BC62E3" w:rsidRDefault="003E65A6">
                <w:pPr>
                  <w:pStyle w:val="Sommario1"/>
                  <w:tabs>
                    <w:tab w:val="right" w:leader="dot" w:pos="10024"/>
                  </w:tabs>
                  <w:rPr>
                    <w:b w:val="0"/>
                    <w:noProof/>
                    <w:color w:val="auto"/>
                    <w:sz w:val="22"/>
                    <w:lang w:eastAsia="it-IT"/>
                  </w:rPr>
                </w:pPr>
                <w:hyperlink w:anchor="_Toc86923339" w:history="1">
                  <w:r w:rsidR="00BC62E3" w:rsidRPr="000055BE">
                    <w:rPr>
                      <w:rStyle w:val="Collegamentoipertestuale"/>
                      <w:noProof/>
                    </w:rPr>
                    <w:t>1. Introduzione / Problema</w:t>
                  </w:r>
                  <w:r w:rsidR="00BC62E3">
                    <w:rPr>
                      <w:noProof/>
                      <w:webHidden/>
                    </w:rPr>
                    <w:tab/>
                  </w:r>
                  <w:r w:rsidR="00BC62E3">
                    <w:rPr>
                      <w:noProof/>
                      <w:webHidden/>
                    </w:rPr>
                    <w:fldChar w:fldCharType="begin"/>
                  </w:r>
                  <w:r w:rsidR="00BC62E3">
                    <w:rPr>
                      <w:noProof/>
                      <w:webHidden/>
                    </w:rPr>
                    <w:instrText xml:space="preserve"> PAGEREF _Toc86923339 \h </w:instrText>
                  </w:r>
                  <w:r w:rsidR="00BC62E3">
                    <w:rPr>
                      <w:noProof/>
                      <w:webHidden/>
                    </w:rPr>
                  </w:r>
                  <w:r w:rsidR="00BC62E3">
                    <w:rPr>
                      <w:noProof/>
                      <w:webHidden/>
                    </w:rPr>
                    <w:fldChar w:fldCharType="separate"/>
                  </w:r>
                  <w:r w:rsidR="00BC62E3">
                    <w:rPr>
                      <w:noProof/>
                      <w:webHidden/>
                    </w:rPr>
                    <w:t>3</w:t>
                  </w:r>
                  <w:r w:rsidR="00BC62E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3F1AAF5" w14:textId="2D6BB376" w:rsidR="00BC62E3" w:rsidRDefault="003E65A6">
                <w:pPr>
                  <w:pStyle w:val="Sommario2"/>
                  <w:tabs>
                    <w:tab w:val="right" w:leader="dot" w:pos="10024"/>
                  </w:tabs>
                  <w:rPr>
                    <w:b w:val="0"/>
                    <w:noProof/>
                    <w:color w:val="auto"/>
                    <w:sz w:val="22"/>
                    <w:lang w:eastAsia="it-IT"/>
                  </w:rPr>
                </w:pPr>
                <w:hyperlink w:anchor="_Toc86923340" w:history="1">
                  <w:r w:rsidR="00BC62E3" w:rsidRPr="000055BE">
                    <w:rPr>
                      <w:rStyle w:val="Collegamentoipertestuale"/>
                      <w:bCs/>
                      <w:noProof/>
                    </w:rPr>
                    <w:t>2. Scenari</w:t>
                  </w:r>
                  <w:r w:rsidR="00BC62E3">
                    <w:rPr>
                      <w:noProof/>
                      <w:webHidden/>
                    </w:rPr>
                    <w:tab/>
                  </w:r>
                  <w:r w:rsidR="00BC62E3">
                    <w:rPr>
                      <w:noProof/>
                      <w:webHidden/>
                    </w:rPr>
                    <w:fldChar w:fldCharType="begin"/>
                  </w:r>
                  <w:r w:rsidR="00BC62E3">
                    <w:rPr>
                      <w:noProof/>
                      <w:webHidden/>
                    </w:rPr>
                    <w:instrText xml:space="preserve"> PAGEREF _Toc86923340 \h </w:instrText>
                  </w:r>
                  <w:r w:rsidR="00BC62E3">
                    <w:rPr>
                      <w:noProof/>
                      <w:webHidden/>
                    </w:rPr>
                  </w:r>
                  <w:r w:rsidR="00BC62E3">
                    <w:rPr>
                      <w:noProof/>
                      <w:webHidden/>
                    </w:rPr>
                    <w:fldChar w:fldCharType="separate"/>
                  </w:r>
                  <w:r w:rsidR="00BC62E3">
                    <w:rPr>
                      <w:noProof/>
                      <w:webHidden/>
                    </w:rPr>
                    <w:t>4</w:t>
                  </w:r>
                  <w:r w:rsidR="00BC62E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9383A6A" w14:textId="08024B6C" w:rsidR="00BC62E3" w:rsidRPr="00FF6AF0" w:rsidRDefault="003E65A6">
                <w:pPr>
                  <w:pStyle w:val="Sommario3"/>
                  <w:tabs>
                    <w:tab w:val="left" w:pos="880"/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1" w:history="1">
                  <w:r w:rsidR="00BC62E3" w:rsidRPr="00FF6AF0">
                    <w:rPr>
                      <w:rStyle w:val="Collegamentoipertestuale"/>
                      <w:rFonts w:ascii="Symbol" w:hAnsi="Symbol"/>
                      <w:noProof/>
                      <w:color w:val="082A75" w:themeColor="text2"/>
                    </w:rPr>
                    <w:t></w:t>
                  </w:r>
                  <w:r w:rsidR="00BC62E3" w:rsidRPr="00FF6AF0">
                    <w:rPr>
                      <w:rFonts w:cstheme="minorBidi"/>
                      <w:noProof/>
                      <w:color w:val="082A75" w:themeColor="text2"/>
                    </w:rPr>
                    <w:tab/>
                  </w:r>
                  <w:r w:rsidR="00BC62E3" w:rsidRPr="00FF6AF0">
                    <w:rPr>
                      <w:rStyle w:val="Collegamentoipertestuale"/>
                      <w:noProof/>
                      <w:color w:val="082A75" w:themeColor="text2"/>
                    </w:rPr>
                    <w:t>SC_2.1 - Nome scenario: Acquisto di un veicolo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_Toc86923341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4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5D25E44D" w14:textId="2BE26389" w:rsidR="00BC62E3" w:rsidRPr="00FF6AF0" w:rsidRDefault="003E65A6">
                <w:pPr>
                  <w:pStyle w:val="Sommario3"/>
                  <w:tabs>
                    <w:tab w:val="left" w:pos="880"/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2" w:history="1">
                  <w:r w:rsidR="00BC62E3" w:rsidRPr="00FF6AF0">
                    <w:rPr>
                      <w:rStyle w:val="Collegamentoipertestuale"/>
                      <w:rFonts w:ascii="Symbol" w:hAnsi="Symbol" w:cstheme="minorHAnsi"/>
                      <w:noProof/>
                      <w:color w:val="082A75" w:themeColor="text2"/>
                    </w:rPr>
                    <w:t></w:t>
                  </w:r>
                  <w:r w:rsidR="00BC62E3" w:rsidRPr="00FF6AF0">
                    <w:rPr>
                      <w:rFonts w:cstheme="minorBidi"/>
                      <w:noProof/>
                      <w:color w:val="082A75" w:themeColor="text2"/>
                    </w:rPr>
                    <w:tab/>
                  </w:r>
                  <w:r w:rsidR="00BC62E3" w:rsidRPr="00FF6AF0">
                    <w:rPr>
                      <w:rStyle w:val="Collegamentoipertestuale"/>
                      <w:rFonts w:cstheme="minorHAnsi"/>
                      <w:noProof/>
                      <w:color w:val="082A75" w:themeColor="text2"/>
                    </w:rPr>
                    <w:t>SC_2.5 - Nome Scenario: Modifica dati utente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_Toc86923342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8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11B4381D" w14:textId="6B41148F" w:rsidR="00BC62E3" w:rsidRDefault="003E65A6">
                <w:pPr>
                  <w:pStyle w:val="Sommario2"/>
                  <w:tabs>
                    <w:tab w:val="right" w:leader="dot" w:pos="10024"/>
                  </w:tabs>
                  <w:rPr>
                    <w:b w:val="0"/>
                    <w:noProof/>
                    <w:color w:val="auto"/>
                    <w:sz w:val="22"/>
                    <w:lang w:eastAsia="it-IT"/>
                  </w:rPr>
                </w:pPr>
                <w:hyperlink w:anchor="_Toc86923343" w:history="1">
                  <w:r w:rsidR="00BC62E3" w:rsidRPr="000055BE">
                    <w:rPr>
                      <w:rStyle w:val="Collegamentoipertestuale"/>
                      <w:bCs/>
                      <w:noProof/>
                    </w:rPr>
                    <w:t>3. Requisti Funzionali</w:t>
                  </w:r>
                  <w:r w:rsidR="00BC62E3">
                    <w:rPr>
                      <w:noProof/>
                      <w:webHidden/>
                    </w:rPr>
                    <w:tab/>
                  </w:r>
                  <w:r w:rsidR="00BC62E3">
                    <w:rPr>
                      <w:noProof/>
                      <w:webHidden/>
                    </w:rPr>
                    <w:fldChar w:fldCharType="begin"/>
                  </w:r>
                  <w:r w:rsidR="00BC62E3">
                    <w:rPr>
                      <w:noProof/>
                      <w:webHidden/>
                    </w:rPr>
                    <w:instrText xml:space="preserve"> PAGEREF _Toc86923343 \h </w:instrText>
                  </w:r>
                  <w:r w:rsidR="00BC62E3">
                    <w:rPr>
                      <w:noProof/>
                      <w:webHidden/>
                    </w:rPr>
                  </w:r>
                  <w:r w:rsidR="00BC62E3">
                    <w:rPr>
                      <w:noProof/>
                      <w:webHidden/>
                    </w:rPr>
                    <w:fldChar w:fldCharType="separate"/>
                  </w:r>
                  <w:r w:rsidR="00BC62E3">
                    <w:rPr>
                      <w:noProof/>
                      <w:webHidden/>
                    </w:rPr>
                    <w:t>9</w:t>
                  </w:r>
                  <w:r w:rsidR="00BC62E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9D977B7" w14:textId="35C4D474" w:rsidR="00BC62E3" w:rsidRDefault="003E65A6">
                <w:pPr>
                  <w:pStyle w:val="Sommario2"/>
                  <w:tabs>
                    <w:tab w:val="right" w:leader="dot" w:pos="10024"/>
                  </w:tabs>
                  <w:rPr>
                    <w:b w:val="0"/>
                    <w:noProof/>
                    <w:color w:val="auto"/>
                    <w:sz w:val="22"/>
                    <w:lang w:eastAsia="it-IT"/>
                  </w:rPr>
                </w:pPr>
                <w:hyperlink w:anchor="_Toc86923344" w:history="1">
                  <w:r w:rsidR="00BC62E3" w:rsidRPr="000055BE">
                    <w:rPr>
                      <w:rStyle w:val="Collegamentoipertestuale"/>
                      <w:bCs/>
                      <w:noProof/>
                    </w:rPr>
                    <w:t>4. Requisti non Funzionali</w:t>
                  </w:r>
                  <w:r w:rsidR="00BC62E3">
                    <w:rPr>
                      <w:noProof/>
                      <w:webHidden/>
                    </w:rPr>
                    <w:tab/>
                  </w:r>
                  <w:r w:rsidR="00BC62E3">
                    <w:rPr>
                      <w:noProof/>
                      <w:webHidden/>
                    </w:rPr>
                    <w:fldChar w:fldCharType="begin"/>
                  </w:r>
                  <w:r w:rsidR="00BC62E3">
                    <w:rPr>
                      <w:noProof/>
                      <w:webHidden/>
                    </w:rPr>
                    <w:instrText xml:space="preserve"> PAGEREF _Toc86923344 \h </w:instrText>
                  </w:r>
                  <w:r w:rsidR="00BC62E3">
                    <w:rPr>
                      <w:noProof/>
                      <w:webHidden/>
                    </w:rPr>
                  </w:r>
                  <w:r w:rsidR="00BC62E3">
                    <w:rPr>
                      <w:noProof/>
                      <w:webHidden/>
                    </w:rPr>
                    <w:fldChar w:fldCharType="separate"/>
                  </w:r>
                  <w:r w:rsidR="00BC62E3">
                    <w:rPr>
                      <w:noProof/>
                      <w:webHidden/>
                    </w:rPr>
                    <w:t>12</w:t>
                  </w:r>
                  <w:r w:rsidR="00BC62E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6D296C0" w14:textId="3546E499" w:rsidR="00BC62E3" w:rsidRPr="00FF6AF0" w:rsidRDefault="003E65A6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5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4.1 RNF 1 - Usabilità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_Toc86923345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15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47EE1379" w14:textId="6D05921F" w:rsidR="00BC62E3" w:rsidRPr="00FF6AF0" w:rsidRDefault="003E65A6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6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4.2 RNF 2- Affidabilità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_Toc86923346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15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136DECFD" w14:textId="132CE9D2" w:rsidR="00BC62E3" w:rsidRPr="00FF6AF0" w:rsidRDefault="003E65A6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7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4.3 RNF 3- Performance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_Toc86923347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15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7B296C31" w14:textId="22098757" w:rsidR="00BC62E3" w:rsidRPr="00FF6AF0" w:rsidRDefault="003E65A6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8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4.4 RNF 4- Manutenibilità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_Toc86923348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16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7F287C2C" w14:textId="18D46C5B" w:rsidR="00BC62E3" w:rsidRPr="00FF6AF0" w:rsidRDefault="003E65A6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9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4.5 RNF 5- Legali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_Toc86923349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16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4F30A53C" w14:textId="030837EF" w:rsidR="00BC62E3" w:rsidRPr="00FF6AF0" w:rsidRDefault="003E65A6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50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4.6 RNF 6- Sopportabilità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_Toc86923350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16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183FD560" w14:textId="66211793" w:rsidR="00BC62E3" w:rsidRPr="00FF6AF0" w:rsidRDefault="003E65A6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51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4.7 RNF 7- Implementazione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_Toc86923351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16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63E990E6" w14:textId="02D3EBBD" w:rsidR="00BC62E3" w:rsidRDefault="003E65A6">
                <w:pPr>
                  <w:pStyle w:val="Sommario2"/>
                  <w:tabs>
                    <w:tab w:val="right" w:leader="dot" w:pos="10024"/>
                  </w:tabs>
                  <w:rPr>
                    <w:b w:val="0"/>
                    <w:noProof/>
                    <w:color w:val="auto"/>
                    <w:sz w:val="22"/>
                    <w:lang w:eastAsia="it-IT"/>
                  </w:rPr>
                </w:pPr>
                <w:hyperlink w:anchor="_Toc86923352" w:history="1">
                  <w:r w:rsidR="00BC62E3" w:rsidRPr="000055BE">
                    <w:rPr>
                      <w:rStyle w:val="Collegamentoipertestuale"/>
                      <w:rFonts w:ascii="Calibri" w:eastAsia="MS Mincho" w:hAnsi="Calibri" w:cs="Times New Roman"/>
                      <w:noProof/>
                    </w:rPr>
                    <w:t>5. Consegne e Scadenze</w:t>
                  </w:r>
                  <w:r w:rsidR="00BC62E3">
                    <w:rPr>
                      <w:noProof/>
                      <w:webHidden/>
                    </w:rPr>
                    <w:tab/>
                  </w:r>
                  <w:r w:rsidR="00BC62E3">
                    <w:rPr>
                      <w:noProof/>
                      <w:webHidden/>
                    </w:rPr>
                    <w:fldChar w:fldCharType="begin"/>
                  </w:r>
                  <w:r w:rsidR="00BC62E3">
                    <w:rPr>
                      <w:noProof/>
                      <w:webHidden/>
                    </w:rPr>
                    <w:instrText xml:space="preserve"> PAGEREF _Toc86923352 \h </w:instrText>
                  </w:r>
                  <w:r w:rsidR="00BC62E3">
                    <w:rPr>
                      <w:noProof/>
                      <w:webHidden/>
                    </w:rPr>
                  </w:r>
                  <w:r w:rsidR="00BC62E3">
                    <w:rPr>
                      <w:noProof/>
                      <w:webHidden/>
                    </w:rPr>
                    <w:fldChar w:fldCharType="separate"/>
                  </w:r>
                  <w:r w:rsidR="00BC62E3">
                    <w:rPr>
                      <w:noProof/>
                      <w:webHidden/>
                    </w:rPr>
                    <w:t>17</w:t>
                  </w:r>
                  <w:r w:rsidR="00BC62E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F3876DF" w14:textId="1268BD45" w:rsidR="00FF70E7" w:rsidRDefault="00FF70E7" w:rsidP="00D14F2A">
                <w:pPr>
                  <w:spacing w:before="100" w:beforeAutospacing="1" w:after="100" w:afterAutospacing="1"/>
                </w:pPr>
                <w:r>
                  <w:rPr>
                    <w:bCs/>
                  </w:rPr>
                  <w:fldChar w:fldCharType="end"/>
                </w:r>
              </w:p>
            </w:sdtContent>
          </w:sdt>
          <w:p w14:paraId="1CE49977" w14:textId="77777777" w:rsidR="007A16FE" w:rsidRDefault="007A16FE" w:rsidP="00D14F2A">
            <w:pPr>
              <w:pStyle w:val="Titolo2"/>
              <w:spacing w:before="100" w:beforeAutospacing="1" w:after="100" w:afterAutospacing="1"/>
              <w:rPr>
                <w:noProof/>
                <w:sz w:val="30"/>
                <w:szCs w:val="30"/>
              </w:rPr>
            </w:pPr>
          </w:p>
        </w:tc>
      </w:tr>
    </w:tbl>
    <w:p w14:paraId="7CC5BA15" w14:textId="77777777" w:rsidR="008E3748" w:rsidRDefault="008E3748" w:rsidP="00D14F2A">
      <w:pPr>
        <w:spacing w:before="100" w:beforeAutospacing="1" w:after="100" w:afterAutospacing="1"/>
      </w:pPr>
      <w:r>
        <w:rPr>
          <w:b w:val="0"/>
        </w:rPr>
        <w:br w:type="page"/>
      </w:r>
    </w:p>
    <w:tbl>
      <w:tblPr>
        <w:tblW w:w="31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"/>
      </w:tblGrid>
      <w:tr w:rsidR="00DF027C" w14:paraId="075FCC1F" w14:textId="77777777" w:rsidTr="008E3748">
        <w:trPr>
          <w:trHeight w:val="300"/>
        </w:trPr>
        <w:tc>
          <w:tcPr>
            <w:tcW w:w="313" w:type="dxa"/>
          </w:tcPr>
          <w:p w14:paraId="60466364" w14:textId="77777777" w:rsidR="001E6AEF" w:rsidRDefault="001E6AEF" w:rsidP="00D14F2A">
            <w:pPr>
              <w:pStyle w:val="Contenuto"/>
              <w:spacing w:before="100" w:beforeAutospacing="1" w:after="100" w:afterAutospacing="1"/>
              <w:rPr>
                <w:i/>
                <w:noProof/>
                <w:sz w:val="36"/>
              </w:rPr>
            </w:pPr>
          </w:p>
        </w:tc>
      </w:tr>
    </w:tbl>
    <w:p w14:paraId="20B00A0C" w14:textId="6C3844A3" w:rsidR="00DE081B" w:rsidRPr="00E62830" w:rsidRDefault="00E62830" w:rsidP="00D14F2A">
      <w:pPr>
        <w:pStyle w:val="Titolo1"/>
        <w:spacing w:before="100" w:beforeAutospacing="1" w:after="100" w:afterAutospacing="1"/>
        <w:rPr>
          <w:noProof/>
          <w:sz w:val="36"/>
          <w:szCs w:val="36"/>
        </w:rPr>
      </w:pPr>
      <w:bookmarkStart w:id="3" w:name="_Toc86923339"/>
      <w:bookmarkStart w:id="4" w:name="Introduzione"/>
      <w:r w:rsidRPr="00E62830">
        <w:rPr>
          <w:noProof/>
          <w:sz w:val="36"/>
          <w:szCs w:val="36"/>
        </w:rPr>
        <w:t>1.</w:t>
      </w:r>
      <w:r>
        <w:rPr>
          <w:noProof/>
          <w:sz w:val="36"/>
          <w:szCs w:val="36"/>
        </w:rPr>
        <w:t xml:space="preserve"> </w:t>
      </w:r>
      <w:r w:rsidR="00DE081B" w:rsidRPr="00FF70E7">
        <w:rPr>
          <w:noProof/>
          <w:color w:val="082A75" w:themeColor="text2"/>
          <w:sz w:val="36"/>
          <w:szCs w:val="36"/>
        </w:rPr>
        <w:t>Introduzione / Problema</w:t>
      </w:r>
      <w:bookmarkEnd w:id="3"/>
    </w:p>
    <w:bookmarkEnd w:id="4"/>
    <w:p w14:paraId="778E7DAA" w14:textId="4240B22E" w:rsidR="006141D1" w:rsidRDefault="009E4D1A" w:rsidP="00D14F2A">
      <w:pPr>
        <w:spacing w:before="100" w:beforeAutospacing="1" w:after="100" w:afterAutospacing="1"/>
        <w:rPr>
          <w:noProof/>
          <w:szCs w:val="28"/>
        </w:rPr>
      </w:pPr>
      <w:r w:rsidRPr="006141D1">
        <w:rPr>
          <w:noProof/>
          <w:szCs w:val="28"/>
        </w:rPr>
        <w:t>Siamo nell’era della modernizzazione</w:t>
      </w:r>
      <w:r w:rsidR="00710851" w:rsidRPr="006141D1">
        <w:rPr>
          <w:noProof/>
          <w:szCs w:val="28"/>
        </w:rPr>
        <w:t>,</w:t>
      </w:r>
      <w:r w:rsidRPr="006141D1">
        <w:rPr>
          <w:noProof/>
          <w:szCs w:val="28"/>
        </w:rPr>
        <w:t xml:space="preserve"> con l’avanzare degli anni è diventata </w:t>
      </w:r>
      <w:r w:rsidR="00710851" w:rsidRPr="006141D1">
        <w:rPr>
          <w:noProof/>
          <w:szCs w:val="28"/>
        </w:rPr>
        <w:t>indispensabile la vendita online e con essa anche la nascita di numerosi siti web che permettono la vendita tra privati</w:t>
      </w:r>
      <w:r w:rsidR="00912D1C">
        <w:rPr>
          <w:noProof/>
          <w:szCs w:val="28"/>
        </w:rPr>
        <w:t>. Tutto ciò rende difficile la gestione di chi si occupa delle venidite online, dal momento che per una maggiore visibilità</w:t>
      </w:r>
      <w:r w:rsidR="008574FB">
        <w:rPr>
          <w:noProof/>
          <w:szCs w:val="28"/>
        </w:rPr>
        <w:t>,</w:t>
      </w:r>
      <w:r w:rsidR="00912D1C">
        <w:rPr>
          <w:noProof/>
          <w:szCs w:val="28"/>
        </w:rPr>
        <w:t xml:space="preserve"> </w:t>
      </w:r>
      <w:r w:rsidR="00965E7E">
        <w:rPr>
          <w:noProof/>
          <w:szCs w:val="28"/>
        </w:rPr>
        <w:t xml:space="preserve">vengono pubblicate inserzioni </w:t>
      </w:r>
      <w:r w:rsidR="008574FB">
        <w:rPr>
          <w:noProof/>
          <w:szCs w:val="28"/>
        </w:rPr>
        <w:t xml:space="preserve">su numerosi siti e-commerce </w:t>
      </w:r>
      <w:r w:rsidR="00DE14CE">
        <w:rPr>
          <w:noProof/>
          <w:szCs w:val="28"/>
        </w:rPr>
        <w:t>rendendo estesa</w:t>
      </w:r>
      <w:r w:rsidR="00F64403">
        <w:rPr>
          <w:noProof/>
          <w:szCs w:val="28"/>
        </w:rPr>
        <w:t xml:space="preserve"> la parte amministrativa. Inoltre non tutti gli e-commerce trattano solo la vendita di veicoli, per cui questo </w:t>
      </w:r>
      <w:r w:rsidR="00311B42">
        <w:rPr>
          <w:noProof/>
          <w:szCs w:val="28"/>
        </w:rPr>
        <w:t>rende faticoso la ricerca di essi.</w:t>
      </w:r>
    </w:p>
    <w:p w14:paraId="50D823E2" w14:textId="77777777" w:rsidR="00690797" w:rsidRPr="006141D1" w:rsidRDefault="00690797" w:rsidP="00D14F2A">
      <w:pPr>
        <w:spacing w:before="100" w:beforeAutospacing="1" w:after="100" w:afterAutospacing="1"/>
        <w:rPr>
          <w:noProof/>
          <w:szCs w:val="28"/>
        </w:rPr>
      </w:pPr>
    </w:p>
    <w:p w14:paraId="48F652A4" w14:textId="4CFC49B3" w:rsidR="008C552C" w:rsidRPr="006141D1" w:rsidRDefault="006F3F9C" w:rsidP="00D14F2A">
      <w:pPr>
        <w:spacing w:before="100" w:beforeAutospacing="1" w:after="100" w:afterAutospacing="1"/>
        <w:rPr>
          <w:noProof/>
          <w:szCs w:val="28"/>
        </w:rPr>
      </w:pPr>
      <w:r w:rsidRPr="006141D1">
        <w:rPr>
          <w:noProof/>
          <w:szCs w:val="28"/>
        </w:rPr>
        <w:t xml:space="preserve">La nostra soluzione è quella </w:t>
      </w:r>
      <w:r w:rsidR="00A263F6" w:rsidRPr="006141D1">
        <w:rPr>
          <w:noProof/>
          <w:szCs w:val="28"/>
        </w:rPr>
        <w:t xml:space="preserve">di semplificare la gestione dei veicoli alle aziende </w:t>
      </w:r>
      <w:r w:rsidR="00B57BD6" w:rsidRPr="006141D1">
        <w:rPr>
          <w:noProof/>
          <w:szCs w:val="28"/>
        </w:rPr>
        <w:t>, alle quali</w:t>
      </w:r>
      <w:r w:rsidR="00EE343C" w:rsidRPr="006141D1">
        <w:rPr>
          <w:noProof/>
          <w:szCs w:val="28"/>
        </w:rPr>
        <w:t xml:space="preserve"> permetterà la vendita</w:t>
      </w:r>
      <w:r w:rsidR="00EC594B" w:rsidRPr="006141D1">
        <w:rPr>
          <w:noProof/>
          <w:szCs w:val="28"/>
        </w:rPr>
        <w:t xml:space="preserve"> di </w:t>
      </w:r>
      <w:r w:rsidR="00EE343C" w:rsidRPr="006141D1">
        <w:rPr>
          <w:noProof/>
          <w:szCs w:val="28"/>
        </w:rPr>
        <w:t xml:space="preserve">veicoli </w:t>
      </w:r>
      <w:r w:rsidR="00EC594B" w:rsidRPr="006141D1">
        <w:rPr>
          <w:noProof/>
          <w:szCs w:val="28"/>
        </w:rPr>
        <w:t>nuov</w:t>
      </w:r>
      <w:r w:rsidR="00EE343C" w:rsidRPr="006141D1">
        <w:rPr>
          <w:noProof/>
          <w:szCs w:val="28"/>
        </w:rPr>
        <w:t>i, utilizzando la nostra piattaforma</w:t>
      </w:r>
      <w:r w:rsidR="00EC594B" w:rsidRPr="006141D1">
        <w:rPr>
          <w:noProof/>
          <w:szCs w:val="28"/>
        </w:rPr>
        <w:t xml:space="preserve">. </w:t>
      </w:r>
      <w:r w:rsidR="00690797" w:rsidRPr="006141D1">
        <w:rPr>
          <w:noProof/>
          <w:szCs w:val="28"/>
        </w:rPr>
        <w:t xml:space="preserve">L’utente </w:t>
      </w:r>
      <w:r w:rsidR="00073E64" w:rsidRPr="006141D1">
        <w:rPr>
          <w:noProof/>
          <w:szCs w:val="28"/>
        </w:rPr>
        <w:t>può eseguire il login oppure la registrazione,</w:t>
      </w:r>
      <w:r w:rsidR="00643156" w:rsidRPr="006141D1">
        <w:rPr>
          <w:noProof/>
          <w:szCs w:val="28"/>
        </w:rPr>
        <w:t xml:space="preserve"> ha la possibilità di poter acquistare veicoli con l’ausilo del carrello che permetterà a loro di aggiungere o rimuovere articoli in modo semplice e veloce. </w:t>
      </w:r>
      <w:r w:rsidR="00B57BD6" w:rsidRPr="006141D1">
        <w:rPr>
          <w:noProof/>
          <w:szCs w:val="28"/>
        </w:rPr>
        <w:t>Inoltre può visualizzare gli ordini che sono andati a buon fine.</w:t>
      </w:r>
    </w:p>
    <w:p w14:paraId="1BB9D49A" w14:textId="470067BA" w:rsidR="008C552C" w:rsidRPr="006141D1" w:rsidRDefault="003107F7" w:rsidP="00D14F2A">
      <w:pPr>
        <w:spacing w:before="100" w:beforeAutospacing="1" w:after="100" w:afterAutospacing="1"/>
        <w:rPr>
          <w:noProof/>
          <w:szCs w:val="28"/>
        </w:rPr>
      </w:pPr>
      <w:r w:rsidRPr="006141D1">
        <w:rPr>
          <w:noProof/>
          <w:szCs w:val="28"/>
        </w:rPr>
        <w:t xml:space="preserve">Dal lato amministrativo, possiamo gestire la piattaforma stessa </w:t>
      </w:r>
      <w:r w:rsidR="006141D1" w:rsidRPr="006141D1">
        <w:rPr>
          <w:noProof/>
          <w:szCs w:val="28"/>
        </w:rPr>
        <w:t>che darà l’opportunità di inserire veicoli o rimuoverli nel caso non siano più disponibili.</w:t>
      </w:r>
    </w:p>
    <w:p w14:paraId="048E6C92" w14:textId="66E7D229" w:rsidR="008C552C" w:rsidRDefault="008C552C" w:rsidP="00D14F2A">
      <w:pPr>
        <w:spacing w:before="100" w:beforeAutospacing="1" w:after="100" w:afterAutospacing="1"/>
        <w:rPr>
          <w:noProof/>
          <w:sz w:val="26"/>
          <w:szCs w:val="26"/>
        </w:rPr>
      </w:pPr>
    </w:p>
    <w:p w14:paraId="16186C04" w14:textId="41F48C3A" w:rsidR="00A567B3" w:rsidRDefault="00A567B3" w:rsidP="00D14F2A">
      <w:pPr>
        <w:spacing w:before="100" w:beforeAutospacing="1" w:after="100" w:afterAutospacing="1"/>
        <w:rPr>
          <w:noProof/>
        </w:rPr>
      </w:pPr>
    </w:p>
    <w:p w14:paraId="76FFD971" w14:textId="0AC2B5FE" w:rsidR="0090160B" w:rsidRPr="008C6A0E" w:rsidRDefault="008C6A0E" w:rsidP="00D14F2A">
      <w:pPr>
        <w:spacing w:before="100" w:beforeAutospacing="1" w:after="100" w:afterAutospacing="1"/>
        <w:rPr>
          <w:noProof/>
        </w:rPr>
      </w:pPr>
      <w:r>
        <w:rPr>
          <w:noProof/>
        </w:rPr>
        <w:br w:type="page"/>
      </w:r>
    </w:p>
    <w:p w14:paraId="1AEE8886" w14:textId="4BAF4BE8" w:rsidR="00403350" w:rsidRPr="00D14F2A" w:rsidRDefault="00E1044A" w:rsidP="00D14F2A">
      <w:pPr>
        <w:pStyle w:val="Titolo2"/>
        <w:spacing w:before="100" w:beforeAutospacing="1" w:after="100" w:afterAutospacing="1"/>
        <w:rPr>
          <w:b/>
          <w:bCs/>
          <w:noProof/>
          <w:szCs w:val="36"/>
        </w:rPr>
      </w:pPr>
      <w:bookmarkStart w:id="5" w:name="_Toc86923340"/>
      <w:r w:rsidRPr="008E3748">
        <w:rPr>
          <w:b/>
          <w:bCs/>
          <w:noProof/>
          <w:szCs w:val="36"/>
        </w:rPr>
        <w:lastRenderedPageBreak/>
        <w:t>2</w:t>
      </w:r>
      <w:bookmarkStart w:id="6" w:name="Scenari"/>
      <w:r w:rsidR="006F1C99" w:rsidRPr="008E3748">
        <w:rPr>
          <w:b/>
          <w:bCs/>
          <w:noProof/>
          <w:szCs w:val="36"/>
        </w:rPr>
        <w:t>.</w:t>
      </w:r>
      <w:r w:rsidR="00E62830" w:rsidRPr="008E3748">
        <w:rPr>
          <w:b/>
          <w:bCs/>
          <w:noProof/>
          <w:szCs w:val="36"/>
        </w:rPr>
        <w:t xml:space="preserve"> </w:t>
      </w:r>
      <w:r w:rsidRPr="008E3748">
        <w:rPr>
          <w:b/>
          <w:bCs/>
          <w:noProof/>
          <w:szCs w:val="36"/>
        </w:rPr>
        <w:t>Scenari</w:t>
      </w:r>
      <w:bookmarkEnd w:id="5"/>
      <w:bookmarkEnd w:id="6"/>
    </w:p>
    <w:p w14:paraId="1410F0A8" w14:textId="422411E4" w:rsidR="00E1044A" w:rsidRPr="008C6A0E" w:rsidRDefault="00403350" w:rsidP="00D14F2A">
      <w:pPr>
        <w:pStyle w:val="Paragrafoelenco"/>
        <w:numPr>
          <w:ilvl w:val="0"/>
          <w:numId w:val="22"/>
        </w:numPr>
        <w:spacing w:before="100" w:beforeAutospacing="1" w:after="100" w:afterAutospacing="1"/>
        <w:outlineLvl w:val="2"/>
        <w:rPr>
          <w:noProof/>
          <w:sz w:val="32"/>
          <w:szCs w:val="32"/>
        </w:rPr>
      </w:pPr>
      <w:bookmarkStart w:id="7" w:name="_Toc86923341"/>
      <w:r w:rsidRPr="008C6A0E">
        <w:rPr>
          <w:noProof/>
          <w:sz w:val="32"/>
          <w:szCs w:val="32"/>
        </w:rPr>
        <w:t xml:space="preserve">SC_2.1 - </w:t>
      </w:r>
      <w:r w:rsidR="00E1044A" w:rsidRPr="008C6A0E">
        <w:rPr>
          <w:noProof/>
          <w:sz w:val="32"/>
          <w:szCs w:val="32"/>
        </w:rPr>
        <w:t>Nome scenario:</w:t>
      </w:r>
      <w:r w:rsidR="008E128B" w:rsidRPr="008C6A0E">
        <w:rPr>
          <w:noProof/>
          <w:sz w:val="32"/>
          <w:szCs w:val="32"/>
        </w:rPr>
        <w:t xml:space="preserve"> </w:t>
      </w:r>
      <w:r w:rsidR="00E1044A" w:rsidRPr="008C6A0E">
        <w:rPr>
          <w:noProof/>
          <w:sz w:val="32"/>
          <w:szCs w:val="32"/>
        </w:rPr>
        <w:t>Acquisto di un veicolo</w:t>
      </w:r>
      <w:bookmarkEnd w:id="7"/>
    </w:p>
    <w:p w14:paraId="4F912FD1" w14:textId="1EF34443" w:rsidR="00E1044A" w:rsidRPr="008C6A0E" w:rsidRDefault="00E1044A" w:rsidP="00D14F2A">
      <w:pPr>
        <w:pStyle w:val="Paragrafoelenco"/>
        <w:numPr>
          <w:ilvl w:val="0"/>
          <w:numId w:val="22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</w:t>
      </w:r>
      <w:r w:rsidR="008E128B" w:rsidRPr="008C6A0E">
        <w:rPr>
          <w:noProof/>
          <w:sz w:val="32"/>
          <w:szCs w:val="32"/>
        </w:rPr>
        <w:t xml:space="preserve"> </w:t>
      </w:r>
      <w:r w:rsidRPr="008C6A0E">
        <w:rPr>
          <w:noProof/>
          <w:sz w:val="32"/>
          <w:szCs w:val="32"/>
        </w:rPr>
        <w:t>Francesco (Cliente)</w:t>
      </w:r>
    </w:p>
    <w:p w14:paraId="14384513" w14:textId="67C3A537" w:rsidR="00111865" w:rsidRPr="00403350" w:rsidRDefault="00111865" w:rsidP="00D14F2A">
      <w:pPr>
        <w:spacing w:before="100" w:beforeAutospacing="1" w:after="100" w:afterAutospacing="1"/>
        <w:rPr>
          <w:noProof/>
          <w:szCs w:val="28"/>
        </w:rPr>
      </w:pPr>
      <w:r w:rsidRPr="00403350">
        <w:rPr>
          <w:noProof/>
          <w:szCs w:val="28"/>
        </w:rPr>
        <w:t>Flusso di Eventi:</w:t>
      </w:r>
    </w:p>
    <w:p w14:paraId="314C063D" w14:textId="4D51889B" w:rsidR="008A331F" w:rsidRDefault="00E1044A" w:rsidP="00D14F2A">
      <w:pPr>
        <w:spacing w:before="100" w:beforeAutospacing="1" w:after="100" w:afterAutospacing="1"/>
        <w:rPr>
          <w:noProof/>
          <w:szCs w:val="28"/>
        </w:rPr>
      </w:pPr>
      <w:r w:rsidRPr="00311B42">
        <w:rPr>
          <w:noProof/>
          <w:szCs w:val="28"/>
        </w:rPr>
        <w:t>Francesco è un amante delle auto</w:t>
      </w:r>
      <w:r w:rsidR="00521A50">
        <w:rPr>
          <w:noProof/>
          <w:szCs w:val="28"/>
        </w:rPr>
        <w:t xml:space="preserve"> ed effettua i suoi acquisti principalmente online dato che la sua azienda di fiducia offre questa opportunità</w:t>
      </w:r>
      <w:r w:rsidR="00B86C39" w:rsidRPr="00311B42">
        <w:rPr>
          <w:noProof/>
          <w:szCs w:val="28"/>
        </w:rPr>
        <w:t>,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quindi </w:t>
      </w:r>
      <w:r w:rsidRPr="00311B42">
        <w:rPr>
          <w:noProof/>
          <w:szCs w:val="28"/>
        </w:rPr>
        <w:t xml:space="preserve">Francesco </w:t>
      </w:r>
      <w:r w:rsidR="00B86C39" w:rsidRPr="00311B42">
        <w:rPr>
          <w:noProof/>
          <w:szCs w:val="28"/>
        </w:rPr>
        <w:t>si collega alla pagina web</w:t>
      </w:r>
      <w:r w:rsid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ed </w:t>
      </w:r>
      <w:r w:rsidRPr="00311B42">
        <w:rPr>
          <w:noProof/>
          <w:szCs w:val="28"/>
        </w:rPr>
        <w:t>entra nell</w:t>
      </w:r>
      <w:r w:rsidR="00F7031D" w:rsidRPr="00311B42">
        <w:rPr>
          <w:noProof/>
          <w:szCs w:val="28"/>
        </w:rPr>
        <w:t>a</w:t>
      </w:r>
      <w:r w:rsidRPr="00311B42">
        <w:rPr>
          <w:noProof/>
          <w:szCs w:val="28"/>
        </w:rPr>
        <w:t xml:space="preserve"> homepage del sito</w:t>
      </w:r>
      <w:r w:rsidR="00B97D59" w:rsidRPr="00311B42">
        <w:rPr>
          <w:noProof/>
          <w:szCs w:val="28"/>
        </w:rPr>
        <w:t>,</w:t>
      </w:r>
      <w:r w:rsidR="00503D73" w:rsidRPr="00311B42">
        <w:rPr>
          <w:noProof/>
          <w:szCs w:val="28"/>
        </w:rPr>
        <w:t xml:space="preserve"> </w:t>
      </w:r>
      <w:r w:rsidRPr="00311B42">
        <w:rPr>
          <w:noProof/>
          <w:szCs w:val="28"/>
        </w:rPr>
        <w:t>dove ha la possibilità di scegliere</w:t>
      </w:r>
      <w:r w:rsidR="005D32C7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tra </w:t>
      </w:r>
      <w:r w:rsidRPr="00311B42">
        <w:rPr>
          <w:noProof/>
          <w:szCs w:val="28"/>
        </w:rPr>
        <w:t>du</w:t>
      </w:r>
      <w:r w:rsidR="00B86C39" w:rsidRPr="00311B42">
        <w:rPr>
          <w:noProof/>
          <w:szCs w:val="28"/>
        </w:rPr>
        <w:t>e</w:t>
      </w:r>
      <w:r w:rsidRPr="00311B42">
        <w:rPr>
          <w:noProof/>
          <w:szCs w:val="28"/>
        </w:rPr>
        <w:t xml:space="preserve"> categorie</w:t>
      </w:r>
      <w:r w:rsidR="00FC6C88" w:rsidRPr="00311B42">
        <w:rPr>
          <w:noProof/>
          <w:szCs w:val="28"/>
        </w:rPr>
        <w:t>:</w:t>
      </w:r>
      <w:r w:rsidR="00503D73" w:rsidRPr="00311B42">
        <w:rPr>
          <w:noProof/>
          <w:szCs w:val="28"/>
        </w:rPr>
        <w:t xml:space="preserve"> </w:t>
      </w:r>
      <w:r w:rsidRPr="00311B42">
        <w:rPr>
          <w:noProof/>
          <w:szCs w:val="28"/>
        </w:rPr>
        <w:t>auto o moto</w:t>
      </w:r>
      <w:r w:rsidR="00FC6C88" w:rsidRPr="00311B42">
        <w:rPr>
          <w:noProof/>
          <w:szCs w:val="28"/>
        </w:rPr>
        <w:t>.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>Francesco essendo appa</w:t>
      </w:r>
      <w:r w:rsidR="004B7E97" w:rsidRPr="00311B42">
        <w:rPr>
          <w:noProof/>
          <w:szCs w:val="28"/>
        </w:rPr>
        <w:t>s</w:t>
      </w:r>
      <w:r w:rsidR="00B86C39" w:rsidRPr="00311B42">
        <w:rPr>
          <w:noProof/>
          <w:szCs w:val="28"/>
        </w:rPr>
        <w:t>sionato d</w:t>
      </w:r>
      <w:r w:rsidR="004C0FE2" w:rsidRPr="00311B42">
        <w:rPr>
          <w:noProof/>
          <w:szCs w:val="28"/>
        </w:rPr>
        <w:t>’</w:t>
      </w:r>
      <w:r w:rsidR="00B86C39" w:rsidRPr="00311B42">
        <w:rPr>
          <w:noProof/>
          <w:szCs w:val="28"/>
        </w:rPr>
        <w:t>auto</w:t>
      </w:r>
      <w:r w:rsidR="00B97D59" w:rsidRPr="00311B42">
        <w:rPr>
          <w:noProof/>
          <w:szCs w:val="28"/>
        </w:rPr>
        <w:t>,</w:t>
      </w:r>
      <w:r w:rsidR="00B86C39" w:rsidRPr="00311B42">
        <w:rPr>
          <w:noProof/>
          <w:szCs w:val="28"/>
        </w:rPr>
        <w:t xml:space="preserve"> </w:t>
      </w:r>
      <w:r w:rsidR="008A331F">
        <w:rPr>
          <w:noProof/>
          <w:szCs w:val="28"/>
        </w:rPr>
        <w:t xml:space="preserve">si dirige alla pagina </w:t>
      </w:r>
      <w:r w:rsidR="00B86C39" w:rsidRPr="00311B42">
        <w:rPr>
          <w:noProof/>
          <w:szCs w:val="28"/>
        </w:rPr>
        <w:t>dove v</w:t>
      </w:r>
      <w:r w:rsidR="004C0FE2" w:rsidRPr="00311B42">
        <w:rPr>
          <w:noProof/>
          <w:szCs w:val="28"/>
        </w:rPr>
        <w:t>iene</w:t>
      </w:r>
      <w:r w:rsidR="00B86C39" w:rsidRPr="00311B42">
        <w:rPr>
          <w:noProof/>
          <w:szCs w:val="28"/>
        </w:rPr>
        <w:t xml:space="preserve"> visualizzat</w:t>
      </w:r>
      <w:r w:rsidR="005D32C7" w:rsidRPr="00311B42">
        <w:rPr>
          <w:noProof/>
          <w:szCs w:val="28"/>
        </w:rPr>
        <w:t>a</w:t>
      </w:r>
      <w:r w:rsidR="00B86C39" w:rsidRPr="00311B42">
        <w:rPr>
          <w:noProof/>
          <w:szCs w:val="28"/>
        </w:rPr>
        <w:t xml:space="preserve"> una lista di tutte le auto presenti sul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sito. </w:t>
      </w:r>
      <w:r w:rsidR="00B97D59" w:rsidRPr="00311B42">
        <w:rPr>
          <w:noProof/>
          <w:szCs w:val="28"/>
        </w:rPr>
        <w:t>D</w:t>
      </w:r>
      <w:r w:rsidR="00B86C39" w:rsidRPr="00311B42">
        <w:rPr>
          <w:noProof/>
          <w:szCs w:val="28"/>
        </w:rPr>
        <w:t>opo</w:t>
      </w:r>
      <w:r w:rsidR="00B97D59" w:rsidRPr="00311B42">
        <w:rPr>
          <w:noProof/>
          <w:szCs w:val="28"/>
        </w:rPr>
        <w:t xml:space="preserve"> aver dato</w:t>
      </w:r>
      <w:r w:rsidR="00B86C39" w:rsidRPr="00311B42">
        <w:rPr>
          <w:noProof/>
          <w:szCs w:val="28"/>
        </w:rPr>
        <w:t xml:space="preserve"> una rapida occhiata alle auto disponibili</w:t>
      </w:r>
      <w:r w:rsidR="008A331F">
        <w:rPr>
          <w:noProof/>
          <w:szCs w:val="28"/>
        </w:rPr>
        <w:t>,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>sceglie l’auto d’acquistare</w:t>
      </w:r>
      <w:r w:rsidR="008A331F">
        <w:rPr>
          <w:noProof/>
          <w:szCs w:val="28"/>
        </w:rPr>
        <w:t>.</w:t>
      </w:r>
    </w:p>
    <w:p w14:paraId="3DB78631" w14:textId="77777777" w:rsidR="000D3A85" w:rsidRDefault="008A331F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>S</w:t>
      </w:r>
      <w:r w:rsidR="005D32C7" w:rsidRPr="00311B42">
        <w:rPr>
          <w:noProof/>
          <w:szCs w:val="28"/>
        </w:rPr>
        <w:t>ucce</w:t>
      </w:r>
      <w:r w:rsidR="00B97D59" w:rsidRPr="00311B42">
        <w:rPr>
          <w:noProof/>
          <w:szCs w:val="28"/>
        </w:rPr>
        <w:t>s</w:t>
      </w:r>
      <w:r w:rsidR="005D32C7" w:rsidRPr="00311B42">
        <w:rPr>
          <w:noProof/>
          <w:szCs w:val="28"/>
        </w:rPr>
        <w:t>sivamente v</w:t>
      </w:r>
      <w:r>
        <w:rPr>
          <w:noProof/>
          <w:szCs w:val="28"/>
        </w:rPr>
        <w:t>à</w:t>
      </w:r>
      <w:r w:rsidR="005D32C7" w:rsidRPr="00311B42">
        <w:rPr>
          <w:noProof/>
          <w:szCs w:val="28"/>
        </w:rPr>
        <w:t xml:space="preserve"> alla pagina d</w:t>
      </w:r>
      <w:r w:rsidR="00B86C39" w:rsidRPr="00311B42">
        <w:rPr>
          <w:noProof/>
          <w:szCs w:val="28"/>
        </w:rPr>
        <w:t>ove verran</w:t>
      </w:r>
      <w:r w:rsidR="00FC6C88" w:rsidRPr="00311B42">
        <w:rPr>
          <w:noProof/>
          <w:szCs w:val="28"/>
        </w:rPr>
        <w:t>n</w:t>
      </w:r>
      <w:r w:rsidR="00B86C39" w:rsidRPr="00311B42">
        <w:rPr>
          <w:noProof/>
          <w:szCs w:val="28"/>
        </w:rPr>
        <w:t>o visu</w:t>
      </w:r>
      <w:r w:rsidR="00FC6C88" w:rsidRPr="00311B42">
        <w:rPr>
          <w:noProof/>
          <w:szCs w:val="28"/>
        </w:rPr>
        <w:t>a</w:t>
      </w:r>
      <w:r w:rsidR="00B86C39" w:rsidRPr="00311B42">
        <w:rPr>
          <w:noProof/>
          <w:szCs w:val="28"/>
        </w:rPr>
        <w:t>liz</w:t>
      </w:r>
      <w:r w:rsidR="004C0FE2" w:rsidRPr="00311B42">
        <w:rPr>
          <w:noProof/>
          <w:szCs w:val="28"/>
        </w:rPr>
        <w:t>z</w:t>
      </w:r>
      <w:r w:rsidR="00B86C39" w:rsidRPr="00311B42">
        <w:rPr>
          <w:noProof/>
          <w:szCs w:val="28"/>
        </w:rPr>
        <w:t>ate tutte le informa</w:t>
      </w:r>
      <w:r w:rsidR="005D32C7" w:rsidRPr="00311B42">
        <w:rPr>
          <w:noProof/>
          <w:szCs w:val="28"/>
        </w:rPr>
        <w:t>z</w:t>
      </w:r>
      <w:r w:rsidR="00B86C39" w:rsidRPr="00311B42">
        <w:rPr>
          <w:noProof/>
          <w:szCs w:val="28"/>
        </w:rPr>
        <w:t>ioni</w:t>
      </w:r>
      <w:r w:rsidR="005D32C7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>del veicolo</w:t>
      </w:r>
      <w:r w:rsidR="00FC6C88" w:rsidRPr="00311B42">
        <w:rPr>
          <w:noProof/>
          <w:szCs w:val="28"/>
        </w:rPr>
        <w:t>.</w:t>
      </w:r>
      <w:r>
        <w:rPr>
          <w:noProof/>
          <w:szCs w:val="28"/>
        </w:rPr>
        <w:t xml:space="preserve"> </w:t>
      </w:r>
      <w:r w:rsidR="00FC6C88" w:rsidRPr="00311B42">
        <w:rPr>
          <w:noProof/>
          <w:szCs w:val="28"/>
        </w:rPr>
        <w:t>D</w:t>
      </w:r>
      <w:r w:rsidR="005D32C7" w:rsidRPr="00311B42">
        <w:rPr>
          <w:noProof/>
          <w:szCs w:val="28"/>
        </w:rPr>
        <w:t>opo</w:t>
      </w:r>
      <w:r w:rsidR="00F7031D" w:rsidRPr="00311B42">
        <w:rPr>
          <w:noProof/>
          <w:szCs w:val="28"/>
        </w:rPr>
        <w:t xml:space="preserve"> aver </w:t>
      </w:r>
      <w:r w:rsidR="005D32C7" w:rsidRPr="00311B42">
        <w:rPr>
          <w:noProof/>
          <w:szCs w:val="28"/>
        </w:rPr>
        <w:t>visualizzat</w:t>
      </w:r>
      <w:r w:rsidR="00F7031D" w:rsidRPr="00311B42">
        <w:rPr>
          <w:noProof/>
          <w:szCs w:val="28"/>
        </w:rPr>
        <w:t xml:space="preserve">o </w:t>
      </w:r>
      <w:r w:rsidR="005D32C7" w:rsidRPr="00311B42">
        <w:rPr>
          <w:noProof/>
          <w:szCs w:val="28"/>
        </w:rPr>
        <w:t xml:space="preserve">le </w:t>
      </w:r>
      <w:r w:rsidR="00F7031D" w:rsidRPr="00311B42">
        <w:rPr>
          <w:noProof/>
          <w:szCs w:val="28"/>
        </w:rPr>
        <w:t>informazioni</w:t>
      </w:r>
      <w:r w:rsidR="004C0FE2" w:rsidRPr="00311B42">
        <w:rPr>
          <w:noProof/>
          <w:szCs w:val="28"/>
        </w:rPr>
        <w:t xml:space="preserve"> </w:t>
      </w:r>
      <w:r w:rsidR="00F7031D" w:rsidRPr="00311B42">
        <w:rPr>
          <w:noProof/>
          <w:szCs w:val="28"/>
        </w:rPr>
        <w:t>del veicolo</w:t>
      </w:r>
      <w:r w:rsidR="00B97D59" w:rsidRPr="00311B42">
        <w:rPr>
          <w:noProof/>
          <w:szCs w:val="28"/>
        </w:rPr>
        <w:t>,</w:t>
      </w:r>
      <w:r w:rsidR="005D32C7" w:rsidRPr="00311B42">
        <w:rPr>
          <w:noProof/>
          <w:szCs w:val="28"/>
        </w:rPr>
        <w:t xml:space="preserve"> Francesco aggiunge il veicolo scelto nel carrello</w:t>
      </w:r>
      <w:r>
        <w:rPr>
          <w:noProof/>
          <w:szCs w:val="28"/>
        </w:rPr>
        <w:t>,</w:t>
      </w:r>
      <w:r w:rsidR="00B97D59" w:rsidRPr="00311B42">
        <w:rPr>
          <w:noProof/>
          <w:szCs w:val="28"/>
        </w:rPr>
        <w:t xml:space="preserve"> ma</w:t>
      </w:r>
      <w:r w:rsidR="005D32C7" w:rsidRPr="00311B42">
        <w:rPr>
          <w:noProof/>
          <w:szCs w:val="28"/>
        </w:rPr>
        <w:t xml:space="preserve"> nota che non può</w:t>
      </w:r>
      <w:r w:rsidR="00F7031D" w:rsidRPr="00311B42">
        <w:rPr>
          <w:noProof/>
          <w:szCs w:val="28"/>
        </w:rPr>
        <w:t xml:space="preserve"> </w:t>
      </w:r>
      <w:r w:rsidR="005D32C7" w:rsidRPr="00311B42">
        <w:rPr>
          <w:noProof/>
          <w:szCs w:val="28"/>
        </w:rPr>
        <w:t>procedere all’acquisto perchè non ha eseguito il login</w:t>
      </w:r>
      <w:r>
        <w:rPr>
          <w:noProof/>
          <w:szCs w:val="28"/>
        </w:rPr>
        <w:t xml:space="preserve">. </w:t>
      </w:r>
      <w:r w:rsidR="00B97D59" w:rsidRPr="00311B42">
        <w:rPr>
          <w:noProof/>
          <w:szCs w:val="28"/>
        </w:rPr>
        <w:t>E</w:t>
      </w:r>
      <w:r w:rsidR="005D32C7" w:rsidRPr="00311B42">
        <w:rPr>
          <w:noProof/>
          <w:szCs w:val="28"/>
        </w:rPr>
        <w:t>segue</w:t>
      </w:r>
      <w:r w:rsidR="00B97D59" w:rsidRPr="00311B42">
        <w:rPr>
          <w:noProof/>
          <w:szCs w:val="28"/>
        </w:rPr>
        <w:t>, dunque</w:t>
      </w:r>
      <w:r w:rsidR="005D32C7" w:rsidRPr="00311B42">
        <w:rPr>
          <w:noProof/>
          <w:szCs w:val="28"/>
        </w:rPr>
        <w:t xml:space="preserve"> il login</w:t>
      </w:r>
      <w:r w:rsidR="00BE39E5">
        <w:rPr>
          <w:noProof/>
          <w:szCs w:val="28"/>
        </w:rPr>
        <w:t>,</w:t>
      </w:r>
      <w:r w:rsidR="005D32C7" w:rsidRPr="00311B42">
        <w:rPr>
          <w:noProof/>
          <w:szCs w:val="28"/>
        </w:rPr>
        <w:t xml:space="preserve"> ed ora </w:t>
      </w:r>
      <w:r w:rsidR="00B97D59" w:rsidRPr="00311B42">
        <w:rPr>
          <w:noProof/>
          <w:szCs w:val="28"/>
        </w:rPr>
        <w:t xml:space="preserve">è </w:t>
      </w:r>
      <w:r w:rsidR="005D32C7" w:rsidRPr="00311B42">
        <w:rPr>
          <w:noProof/>
          <w:szCs w:val="28"/>
        </w:rPr>
        <w:t>pronto per l’acquisto</w:t>
      </w:r>
      <w:r w:rsidR="004C0FE2" w:rsidRPr="00311B42">
        <w:rPr>
          <w:noProof/>
          <w:szCs w:val="28"/>
        </w:rPr>
        <w:t>.</w:t>
      </w:r>
      <w:r w:rsidR="00503D73" w:rsidRPr="00311B42">
        <w:rPr>
          <w:noProof/>
          <w:szCs w:val="28"/>
        </w:rPr>
        <w:t xml:space="preserve"> </w:t>
      </w:r>
      <w:r w:rsidR="005D32C7" w:rsidRPr="00311B42">
        <w:rPr>
          <w:noProof/>
          <w:szCs w:val="28"/>
        </w:rPr>
        <w:t xml:space="preserve">Francesco </w:t>
      </w:r>
      <w:r w:rsidR="00764395">
        <w:rPr>
          <w:noProof/>
          <w:szCs w:val="28"/>
        </w:rPr>
        <w:t xml:space="preserve">si direziona </w:t>
      </w:r>
      <w:r w:rsidR="005D32C7" w:rsidRPr="00311B42">
        <w:rPr>
          <w:noProof/>
          <w:szCs w:val="28"/>
        </w:rPr>
        <w:t>alla pagina del carrello</w:t>
      </w:r>
      <w:r w:rsidR="00503D73" w:rsidRPr="00311B42">
        <w:rPr>
          <w:noProof/>
          <w:szCs w:val="28"/>
        </w:rPr>
        <w:t>,</w:t>
      </w:r>
      <w:r w:rsidR="005D32C7" w:rsidRPr="00311B42">
        <w:rPr>
          <w:noProof/>
          <w:szCs w:val="28"/>
        </w:rPr>
        <w:t xml:space="preserve"> visualizza il veicolo scelto con le relative informazioni</w:t>
      </w:r>
      <w:r w:rsidR="00764395">
        <w:rPr>
          <w:noProof/>
          <w:szCs w:val="28"/>
        </w:rPr>
        <w:t xml:space="preserve">. </w:t>
      </w:r>
      <w:r w:rsidR="00BE39E5">
        <w:rPr>
          <w:noProof/>
          <w:szCs w:val="28"/>
        </w:rPr>
        <w:t xml:space="preserve"> </w:t>
      </w:r>
      <w:r w:rsidR="00764395">
        <w:rPr>
          <w:noProof/>
          <w:szCs w:val="28"/>
        </w:rPr>
        <w:t>Prima di procedere con l’acquisto si ridireziona alla pagina in cui è presente il modulo d</w:t>
      </w:r>
      <w:r w:rsidR="00C4689A">
        <w:rPr>
          <w:noProof/>
          <w:szCs w:val="28"/>
        </w:rPr>
        <w:t>i</w:t>
      </w:r>
      <w:r w:rsidR="00764395">
        <w:rPr>
          <w:noProof/>
          <w:szCs w:val="28"/>
        </w:rPr>
        <w:t xml:space="preserve"> pagamento, </w:t>
      </w:r>
      <w:r w:rsidR="00C4689A">
        <w:rPr>
          <w:noProof/>
          <w:szCs w:val="28"/>
        </w:rPr>
        <w:t>inserendo</w:t>
      </w:r>
      <w:r w:rsidR="00764395">
        <w:rPr>
          <w:noProof/>
          <w:szCs w:val="28"/>
        </w:rPr>
        <w:t xml:space="preserve"> una carta di credito assoc</w:t>
      </w:r>
      <w:r w:rsidR="00C4689A">
        <w:rPr>
          <w:noProof/>
          <w:szCs w:val="28"/>
        </w:rPr>
        <w:t xml:space="preserve">iato a un conto corrente e conclude l’acquisto. Il sistema genera un messaggio </w:t>
      </w:r>
      <w:r w:rsidR="00C4689A" w:rsidRPr="00311B42">
        <w:rPr>
          <w:noProof/>
          <w:szCs w:val="28"/>
        </w:rPr>
        <w:t xml:space="preserve">di ringraziamento per </w:t>
      </w:r>
    </w:p>
    <w:p w14:paraId="3225AC44" w14:textId="58E3FEEC" w:rsidR="00BE39E5" w:rsidRDefault="00C4689A" w:rsidP="00D14F2A">
      <w:pPr>
        <w:spacing w:before="100" w:beforeAutospacing="1" w:after="100" w:afterAutospacing="1"/>
        <w:rPr>
          <w:noProof/>
          <w:szCs w:val="28"/>
        </w:rPr>
      </w:pPr>
      <w:r w:rsidRPr="00311B42">
        <w:rPr>
          <w:noProof/>
          <w:szCs w:val="28"/>
        </w:rPr>
        <w:t>l</w:t>
      </w:r>
      <w:r w:rsidR="000D3A85">
        <w:rPr>
          <w:noProof/>
          <w:szCs w:val="28"/>
        </w:rPr>
        <w:t>’</w:t>
      </w:r>
      <w:r w:rsidRPr="00311B42">
        <w:rPr>
          <w:noProof/>
          <w:szCs w:val="28"/>
        </w:rPr>
        <w:t xml:space="preserve"> acquisto e riporta Francesco alla Home</w:t>
      </w:r>
      <w:r>
        <w:rPr>
          <w:noProof/>
          <w:szCs w:val="28"/>
        </w:rPr>
        <w:t>.</w:t>
      </w:r>
    </w:p>
    <w:p w14:paraId="0EADDA8D" w14:textId="77777777" w:rsidR="00E1044A" w:rsidRDefault="00E1044A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EB8152F" w14:textId="48EF70B6" w:rsidR="00F7031D" w:rsidRDefault="00F7031D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4C3D3C8" w14:textId="07A05515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CECCDAA" w14:textId="139AADBB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007908A" w14:textId="2E3B92DB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E7DB04E" w14:textId="76E16485" w:rsidR="006F1C99" w:rsidRDefault="006F1C99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269B2CB" w14:textId="5C6A0D8F" w:rsidR="00521A50" w:rsidRDefault="00521A50" w:rsidP="00D14F2A">
      <w:pPr>
        <w:spacing w:before="100" w:beforeAutospacing="1" w:after="100" w:afterAutospacing="1"/>
        <w:rPr>
          <w:noProof/>
          <w:sz w:val="30"/>
          <w:szCs w:val="30"/>
        </w:rPr>
      </w:pPr>
      <w:bookmarkStart w:id="8" w:name="Scenari2A"/>
    </w:p>
    <w:p w14:paraId="6ABBB018" w14:textId="126554AE" w:rsidR="00E1044A" w:rsidRPr="008C6A0E" w:rsidRDefault="008C6A0E" w:rsidP="00D14F2A">
      <w:pPr>
        <w:spacing w:before="100" w:beforeAutospacing="1" w:after="100" w:afterAutospacing="1"/>
        <w:rPr>
          <w:noProof/>
          <w:sz w:val="32"/>
          <w:szCs w:val="32"/>
        </w:rPr>
      </w:pPr>
      <w:r>
        <w:rPr>
          <w:noProof/>
          <w:sz w:val="30"/>
          <w:szCs w:val="30"/>
        </w:rPr>
        <w:br w:type="page"/>
      </w:r>
      <w:bookmarkStart w:id="9" w:name="_Hlk85356535"/>
      <w:bookmarkEnd w:id="8"/>
      <w:r w:rsidR="00F26778" w:rsidRPr="008C6A0E">
        <w:rPr>
          <w:noProof/>
          <w:sz w:val="32"/>
          <w:szCs w:val="32"/>
        </w:rPr>
        <w:lastRenderedPageBreak/>
        <w:t xml:space="preserve">SC_2.2 - </w:t>
      </w:r>
      <w:r w:rsidR="005E0CC8" w:rsidRPr="008C6A0E">
        <w:rPr>
          <w:noProof/>
          <w:sz w:val="32"/>
          <w:szCs w:val="32"/>
        </w:rPr>
        <w:t>Nome Scenario:Visualizzazione ordini effettuati</w:t>
      </w:r>
    </w:p>
    <w:p w14:paraId="39DB4665" w14:textId="2EC659ED" w:rsidR="005E0CC8" w:rsidRPr="008C6A0E" w:rsidRDefault="005E0CC8" w:rsidP="00D14F2A">
      <w:pPr>
        <w:pStyle w:val="Paragrafoelenco"/>
        <w:numPr>
          <w:ilvl w:val="0"/>
          <w:numId w:val="24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Attori:Luisa (Cliente)</w:t>
      </w:r>
    </w:p>
    <w:p w14:paraId="4DBEB7AE" w14:textId="77777777" w:rsidR="00111865" w:rsidRPr="00F210DE" w:rsidRDefault="00111865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bookmarkEnd w:id="9"/>
    <w:p w14:paraId="3E7F12F2" w14:textId="2C06995E" w:rsidR="000D3A85" w:rsidRPr="00F210DE" w:rsidRDefault="005E0CC8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Luisa ha acquistato un veicolo dall’azienda “</w:t>
      </w:r>
      <w:r w:rsidR="000D3A85" w:rsidRPr="00F210DE">
        <w:rPr>
          <w:noProof/>
          <w:szCs w:val="28"/>
        </w:rPr>
        <w:t>MotorSport SRL</w:t>
      </w:r>
      <w:r w:rsidRPr="00F210DE">
        <w:rPr>
          <w:noProof/>
          <w:szCs w:val="28"/>
        </w:rPr>
        <w:t xml:space="preserve">” </w:t>
      </w:r>
      <w:r w:rsidR="00791716" w:rsidRPr="00F210DE">
        <w:rPr>
          <w:noProof/>
          <w:szCs w:val="28"/>
        </w:rPr>
        <w:t>e</w:t>
      </w:r>
      <w:r w:rsidRPr="00F210DE">
        <w:rPr>
          <w:noProof/>
          <w:szCs w:val="28"/>
        </w:rPr>
        <w:t xml:space="preserve"> vuole visualizzare</w:t>
      </w:r>
      <w:r w:rsidR="00791716" w:rsidRPr="00F210DE">
        <w:rPr>
          <w:noProof/>
          <w:szCs w:val="28"/>
        </w:rPr>
        <w:t xml:space="preserve"> </w:t>
      </w:r>
      <w:r w:rsidR="00B97D59" w:rsidRPr="00F210DE">
        <w:rPr>
          <w:noProof/>
          <w:szCs w:val="28"/>
        </w:rPr>
        <w:t>gli</w:t>
      </w:r>
      <w:r w:rsidRPr="00F210DE">
        <w:rPr>
          <w:noProof/>
          <w:szCs w:val="28"/>
        </w:rPr>
        <w:t xml:space="preserve"> ordini che ha effetuato in prece</w:t>
      </w:r>
      <w:r w:rsidR="00111865" w:rsidRPr="00F210DE">
        <w:rPr>
          <w:noProof/>
          <w:szCs w:val="28"/>
        </w:rPr>
        <w:t>denza</w:t>
      </w:r>
      <w:r w:rsidRPr="00F210DE">
        <w:rPr>
          <w:noProof/>
          <w:szCs w:val="28"/>
        </w:rPr>
        <w:t>.</w:t>
      </w:r>
      <w:r w:rsidR="00791716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 xml:space="preserve">Luisa si collega alla pagina </w:t>
      </w:r>
      <w:r w:rsidR="000D3A85" w:rsidRPr="00F210DE">
        <w:rPr>
          <w:noProof/>
          <w:szCs w:val="28"/>
        </w:rPr>
        <w:t>web e viene visualizzata l’Homepage</w:t>
      </w:r>
      <w:r w:rsidR="00F7031D" w:rsidRPr="00F210DE">
        <w:rPr>
          <w:noProof/>
          <w:szCs w:val="28"/>
        </w:rPr>
        <w:t>,</w:t>
      </w:r>
      <w:r w:rsidR="00791716" w:rsidRPr="00F210DE">
        <w:rPr>
          <w:noProof/>
          <w:szCs w:val="28"/>
        </w:rPr>
        <w:t xml:space="preserve"> </w:t>
      </w:r>
      <w:r w:rsidR="00F7031D" w:rsidRPr="00F210DE">
        <w:rPr>
          <w:noProof/>
          <w:szCs w:val="28"/>
        </w:rPr>
        <w:t xml:space="preserve">in seguito </w:t>
      </w:r>
      <w:r w:rsidRPr="00F210DE">
        <w:rPr>
          <w:noProof/>
          <w:szCs w:val="28"/>
        </w:rPr>
        <w:t>apre la pagina</w:t>
      </w:r>
      <w:r w:rsidR="00F7031D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>per effettuare</w:t>
      </w:r>
      <w:r w:rsidR="00111865" w:rsidRPr="00F210DE">
        <w:rPr>
          <w:noProof/>
          <w:szCs w:val="28"/>
        </w:rPr>
        <w:t xml:space="preserve"> il login</w:t>
      </w:r>
      <w:r w:rsidR="000D3A85" w:rsidRPr="00F210DE">
        <w:rPr>
          <w:noProof/>
          <w:szCs w:val="28"/>
        </w:rPr>
        <w:t>:</w:t>
      </w:r>
    </w:p>
    <w:p w14:paraId="1436819E" w14:textId="1A8A0166" w:rsidR="000D3A85" w:rsidRPr="00F210DE" w:rsidRDefault="000D3A85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Username: Luisa</w:t>
      </w:r>
    </w:p>
    <w:p w14:paraId="3B645782" w14:textId="7E15E1C9" w:rsidR="000D3A85" w:rsidRPr="00F210DE" w:rsidRDefault="000D3A85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Password: abc123</w:t>
      </w:r>
    </w:p>
    <w:p w14:paraId="6A567FA4" w14:textId="64454DF1" w:rsidR="00111865" w:rsidRPr="00F210DE" w:rsidRDefault="00F7031D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una volta eff</w:t>
      </w:r>
      <w:r w:rsidR="00B97D59" w:rsidRPr="00F210DE">
        <w:rPr>
          <w:noProof/>
          <w:szCs w:val="28"/>
        </w:rPr>
        <w:t>ett</w:t>
      </w:r>
      <w:r w:rsidRPr="00F210DE">
        <w:rPr>
          <w:noProof/>
          <w:szCs w:val="28"/>
        </w:rPr>
        <w:t>uato il login</w:t>
      </w:r>
      <w:r w:rsidR="00B97D59" w:rsidRPr="00F210DE">
        <w:rPr>
          <w:noProof/>
          <w:szCs w:val="28"/>
        </w:rPr>
        <w:t>,</w:t>
      </w:r>
      <w:r w:rsidRPr="00F210DE">
        <w:rPr>
          <w:noProof/>
          <w:szCs w:val="28"/>
        </w:rPr>
        <w:t xml:space="preserve"> Luisa entra nella sua area personale e </w:t>
      </w:r>
      <w:r w:rsidR="00390B10" w:rsidRPr="00F210DE">
        <w:rPr>
          <w:noProof/>
          <w:szCs w:val="28"/>
        </w:rPr>
        <w:t>si rider</w:t>
      </w:r>
      <w:r w:rsidR="00D54043">
        <w:rPr>
          <w:noProof/>
          <w:szCs w:val="28"/>
        </w:rPr>
        <w:t>e</w:t>
      </w:r>
      <w:r w:rsidR="00390B10" w:rsidRPr="00F210DE">
        <w:rPr>
          <w:noProof/>
          <w:szCs w:val="28"/>
        </w:rPr>
        <w:t>ziona alla pagina</w:t>
      </w:r>
      <w:r w:rsidR="00B97D59" w:rsidRPr="00F210DE">
        <w:rPr>
          <w:noProof/>
          <w:szCs w:val="28"/>
        </w:rPr>
        <w:t xml:space="preserve"> dove potrà</w:t>
      </w:r>
      <w:r w:rsidR="00111865" w:rsidRPr="00F210DE">
        <w:rPr>
          <w:noProof/>
          <w:szCs w:val="28"/>
        </w:rPr>
        <w:t xml:space="preserve"> visualizza</w:t>
      </w:r>
      <w:r w:rsidR="00B97D59" w:rsidRPr="00F210DE">
        <w:rPr>
          <w:noProof/>
          <w:szCs w:val="28"/>
        </w:rPr>
        <w:t>re</w:t>
      </w:r>
      <w:r w:rsidR="00111865" w:rsidRPr="00F210DE">
        <w:rPr>
          <w:noProof/>
          <w:szCs w:val="28"/>
        </w:rPr>
        <w:t xml:space="preserve"> </w:t>
      </w:r>
      <w:r w:rsidR="00B97D59" w:rsidRPr="00F210DE">
        <w:rPr>
          <w:noProof/>
          <w:szCs w:val="28"/>
        </w:rPr>
        <w:t xml:space="preserve">la </w:t>
      </w:r>
      <w:r w:rsidR="00111865" w:rsidRPr="00F210DE">
        <w:rPr>
          <w:noProof/>
          <w:szCs w:val="28"/>
        </w:rPr>
        <w:t xml:space="preserve">lista </w:t>
      </w:r>
      <w:r w:rsidR="00390B10" w:rsidRPr="00F210DE">
        <w:rPr>
          <w:noProof/>
          <w:szCs w:val="28"/>
        </w:rPr>
        <w:t>de</w:t>
      </w:r>
      <w:r w:rsidR="00111865" w:rsidRPr="00F210DE">
        <w:rPr>
          <w:noProof/>
          <w:szCs w:val="28"/>
        </w:rPr>
        <w:t>gli ordini eff</w:t>
      </w:r>
      <w:r w:rsidR="00B97D59" w:rsidRPr="00F210DE">
        <w:rPr>
          <w:noProof/>
          <w:szCs w:val="28"/>
        </w:rPr>
        <w:t>e</w:t>
      </w:r>
      <w:r w:rsidR="00111865" w:rsidRPr="00F210DE">
        <w:rPr>
          <w:noProof/>
          <w:szCs w:val="28"/>
        </w:rPr>
        <w:t>ttuati.</w:t>
      </w:r>
      <w:r w:rsidR="00791716" w:rsidRPr="00F210DE">
        <w:rPr>
          <w:noProof/>
          <w:szCs w:val="28"/>
        </w:rPr>
        <w:t xml:space="preserve"> </w:t>
      </w:r>
      <w:r w:rsidR="00111865" w:rsidRPr="00F210DE">
        <w:rPr>
          <w:noProof/>
          <w:szCs w:val="28"/>
        </w:rPr>
        <w:t>Luisa d</w:t>
      </w:r>
      <w:r w:rsidR="00791716" w:rsidRPr="00F210DE">
        <w:rPr>
          <w:noProof/>
          <w:szCs w:val="28"/>
        </w:rPr>
        <w:t>à</w:t>
      </w:r>
      <w:r w:rsidR="00111865" w:rsidRPr="00F210DE">
        <w:rPr>
          <w:noProof/>
          <w:szCs w:val="28"/>
        </w:rPr>
        <w:t xml:space="preserve"> un veloce sguardo alla lista di veicoli che ha ordinato</w:t>
      </w:r>
      <w:r w:rsidR="00791716" w:rsidRPr="00F210DE">
        <w:rPr>
          <w:noProof/>
          <w:szCs w:val="28"/>
        </w:rPr>
        <w:t xml:space="preserve"> </w:t>
      </w:r>
      <w:r w:rsidR="00111865" w:rsidRPr="00F210DE">
        <w:rPr>
          <w:noProof/>
          <w:szCs w:val="28"/>
        </w:rPr>
        <w:t>dove sono presenti anche le</w:t>
      </w:r>
      <w:r w:rsidR="004B7E97" w:rsidRPr="00F210DE">
        <w:rPr>
          <w:noProof/>
          <w:szCs w:val="28"/>
        </w:rPr>
        <w:t xml:space="preserve"> relative</w:t>
      </w:r>
      <w:r w:rsidR="00111865" w:rsidRPr="00F210DE">
        <w:rPr>
          <w:noProof/>
          <w:szCs w:val="28"/>
        </w:rPr>
        <w:t xml:space="preserve"> infomazioni dei veicoli</w:t>
      </w:r>
      <w:r w:rsidR="00D54043">
        <w:rPr>
          <w:noProof/>
          <w:szCs w:val="28"/>
        </w:rPr>
        <w:t>. Succesivamente va alla funzionalità per vedere lo stato della della spedizione ,la quale mostra in tempo reale dove si trova il suo veicolo</w:t>
      </w:r>
      <w:r w:rsidR="00111865" w:rsidRPr="00F210DE">
        <w:rPr>
          <w:noProof/>
          <w:szCs w:val="28"/>
        </w:rPr>
        <w:t>,</w:t>
      </w:r>
      <w:r w:rsidR="00390B10" w:rsidRPr="00F210DE">
        <w:rPr>
          <w:noProof/>
          <w:szCs w:val="28"/>
        </w:rPr>
        <w:t xml:space="preserve"> </w:t>
      </w:r>
      <w:r w:rsidR="00111865" w:rsidRPr="00F210DE">
        <w:rPr>
          <w:noProof/>
          <w:szCs w:val="28"/>
        </w:rPr>
        <w:t>una volta che Luisa ha visualizzato i suoi ordini effe</w:t>
      </w:r>
      <w:r w:rsidR="004B7E97" w:rsidRPr="00F210DE">
        <w:rPr>
          <w:noProof/>
          <w:szCs w:val="28"/>
        </w:rPr>
        <w:t>t</w:t>
      </w:r>
      <w:r w:rsidR="00111865" w:rsidRPr="00F210DE">
        <w:rPr>
          <w:noProof/>
          <w:szCs w:val="28"/>
        </w:rPr>
        <w:t>t</w:t>
      </w:r>
      <w:r w:rsidR="004C0FE2" w:rsidRPr="00F210DE">
        <w:rPr>
          <w:noProof/>
          <w:szCs w:val="28"/>
        </w:rPr>
        <w:t>ua</w:t>
      </w:r>
      <w:r w:rsidR="00111865" w:rsidRPr="00F210DE">
        <w:rPr>
          <w:noProof/>
          <w:szCs w:val="28"/>
        </w:rPr>
        <w:t xml:space="preserve"> il logout. </w:t>
      </w:r>
    </w:p>
    <w:p w14:paraId="1A0A4BFB" w14:textId="77777777" w:rsidR="005E0CC8" w:rsidRDefault="005E0CC8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15D2237" w14:textId="69E563B8" w:rsidR="00E1044A" w:rsidRDefault="00E1044A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02F76B8" w14:textId="57EA2165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C101481" w14:textId="1FEF7986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115C94B" w14:textId="7BD82440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DF39B92" w14:textId="331085B6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BE67874" w14:textId="73A7ABBE" w:rsidR="00791716" w:rsidRDefault="00791716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2747B4F" w14:textId="77777777" w:rsidR="00791716" w:rsidRDefault="00791716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CF9FE01" w14:textId="0D9233EC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900C925" w14:textId="7E31451D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C5F7872" w14:textId="6FFAC89F" w:rsidR="00111865" w:rsidRPr="008C6A0E" w:rsidRDefault="00D14F2A" w:rsidP="00D14F2A">
      <w:pPr>
        <w:spacing w:before="100" w:beforeAutospacing="1" w:after="100" w:afterAutospacing="1"/>
        <w:rPr>
          <w:noProof/>
          <w:sz w:val="32"/>
          <w:szCs w:val="32"/>
        </w:rPr>
      </w:pPr>
      <w:r>
        <w:rPr>
          <w:noProof/>
          <w:sz w:val="30"/>
          <w:szCs w:val="30"/>
        </w:rPr>
        <w:br w:type="page"/>
      </w:r>
      <w:r w:rsidR="00F26778" w:rsidRPr="008C6A0E">
        <w:rPr>
          <w:noProof/>
          <w:sz w:val="32"/>
          <w:szCs w:val="32"/>
        </w:rPr>
        <w:lastRenderedPageBreak/>
        <w:t xml:space="preserve">SC_2.3 - </w:t>
      </w:r>
      <w:r w:rsidR="00111865" w:rsidRPr="008C6A0E">
        <w:rPr>
          <w:noProof/>
          <w:sz w:val="32"/>
          <w:szCs w:val="32"/>
        </w:rPr>
        <w:t>Nome Scenario:Inserimento di un veicolo</w:t>
      </w:r>
    </w:p>
    <w:p w14:paraId="459C5640" w14:textId="53B3E76E" w:rsidR="00111865" w:rsidRPr="008C6A0E" w:rsidRDefault="00111865" w:rsidP="00D14F2A">
      <w:pPr>
        <w:pStyle w:val="Paragrafoelenco"/>
        <w:numPr>
          <w:ilvl w:val="0"/>
          <w:numId w:val="25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Attori:Michele(Amministratore)</w:t>
      </w:r>
    </w:p>
    <w:p w14:paraId="19A5AEDE" w14:textId="28996205" w:rsidR="00111865" w:rsidRPr="00F210DE" w:rsidRDefault="00111865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33AD57E6" w14:textId="157D6E6A" w:rsidR="0031518C" w:rsidRPr="00F210DE" w:rsidRDefault="0031518C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Michele è il proprietario dell’azienda “</w:t>
      </w:r>
      <w:r w:rsidR="00390B10" w:rsidRPr="00F210DE">
        <w:rPr>
          <w:noProof/>
          <w:szCs w:val="28"/>
        </w:rPr>
        <w:t>CityCar SRL</w:t>
      </w:r>
      <w:r w:rsidRPr="00F210DE">
        <w:rPr>
          <w:noProof/>
          <w:szCs w:val="28"/>
        </w:rPr>
        <w:t xml:space="preserve">” </w:t>
      </w:r>
      <w:r w:rsidR="004B7E97" w:rsidRPr="00F210DE">
        <w:rPr>
          <w:noProof/>
          <w:szCs w:val="28"/>
        </w:rPr>
        <w:t>e</w:t>
      </w:r>
      <w:r w:rsidRPr="00F210DE">
        <w:rPr>
          <w:noProof/>
          <w:szCs w:val="28"/>
        </w:rPr>
        <w:t xml:space="preserve"> utilizza la piattaforma VeicHome per gestire la vendita online dei suoi veicoli.</w:t>
      </w:r>
    </w:p>
    <w:p w14:paraId="326259D2" w14:textId="4B557F2D" w:rsidR="0031518C" w:rsidRPr="00F210DE" w:rsidRDefault="0031518C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Oggi all’azienda “</w:t>
      </w:r>
      <w:r w:rsidR="00390B10" w:rsidRPr="00F210DE">
        <w:rPr>
          <w:noProof/>
          <w:szCs w:val="28"/>
        </w:rPr>
        <w:t>CityCar SRL</w:t>
      </w:r>
      <w:r w:rsidRPr="00F210DE">
        <w:rPr>
          <w:noProof/>
          <w:szCs w:val="28"/>
        </w:rPr>
        <w:t>” di Michele sono arrivati nuovi veicoli quindi dovrà aggiungere i nuovi veicoli utilizzando la piattaforma VeicHome.</w:t>
      </w:r>
    </w:p>
    <w:p w14:paraId="29CF8C27" w14:textId="6D5FF728" w:rsidR="0031518C" w:rsidRPr="00F210DE" w:rsidRDefault="0031518C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 xml:space="preserve">Michele accede al sito web </w:t>
      </w:r>
      <w:r w:rsidR="004B7E97" w:rsidRPr="00F210DE">
        <w:rPr>
          <w:noProof/>
          <w:szCs w:val="28"/>
        </w:rPr>
        <w:t xml:space="preserve">e </w:t>
      </w:r>
      <w:r w:rsidRPr="00F210DE">
        <w:rPr>
          <w:noProof/>
          <w:szCs w:val="28"/>
        </w:rPr>
        <w:t>inizialmente verrà visualizzata l</w:t>
      </w:r>
      <w:r w:rsidR="00DB754C" w:rsidRPr="00F210DE">
        <w:rPr>
          <w:noProof/>
          <w:szCs w:val="28"/>
        </w:rPr>
        <w:t>’</w:t>
      </w:r>
      <w:r w:rsidR="00E6470C" w:rsidRPr="00F210DE">
        <w:rPr>
          <w:noProof/>
          <w:szCs w:val="28"/>
        </w:rPr>
        <w:t>H</w:t>
      </w:r>
      <w:r w:rsidRPr="00F210DE">
        <w:rPr>
          <w:noProof/>
          <w:szCs w:val="28"/>
        </w:rPr>
        <w:t xml:space="preserve">omepage </w:t>
      </w:r>
      <w:r w:rsidR="004B7E97" w:rsidRPr="00F210DE">
        <w:rPr>
          <w:noProof/>
          <w:szCs w:val="28"/>
        </w:rPr>
        <w:t>quindi</w:t>
      </w:r>
    </w:p>
    <w:p w14:paraId="27D607CC" w14:textId="083BB544" w:rsidR="00E6470C" w:rsidRPr="00F210DE" w:rsidRDefault="0031518C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v</w:t>
      </w:r>
      <w:r w:rsidR="00DB754C" w:rsidRPr="00F210DE">
        <w:rPr>
          <w:noProof/>
          <w:szCs w:val="28"/>
        </w:rPr>
        <w:t>à</w:t>
      </w:r>
      <w:r w:rsidRPr="00F210DE">
        <w:rPr>
          <w:noProof/>
          <w:szCs w:val="28"/>
        </w:rPr>
        <w:t xml:space="preserve"> alla pagina di login dove inserisce le su</w:t>
      </w:r>
      <w:r w:rsidR="002825B5" w:rsidRPr="00F210DE">
        <w:rPr>
          <w:noProof/>
          <w:szCs w:val="28"/>
        </w:rPr>
        <w:t>e</w:t>
      </w:r>
      <w:r w:rsidRPr="00F210DE">
        <w:rPr>
          <w:noProof/>
          <w:szCs w:val="28"/>
        </w:rPr>
        <w:t xml:space="preserve"> credenziali</w:t>
      </w:r>
      <w:r w:rsidR="00E6470C" w:rsidRPr="00F210DE">
        <w:rPr>
          <w:noProof/>
          <w:szCs w:val="28"/>
        </w:rPr>
        <w:t>:</w:t>
      </w:r>
    </w:p>
    <w:p w14:paraId="08CF9D44" w14:textId="5DD00A40" w:rsidR="00E6470C" w:rsidRPr="00F210DE" w:rsidRDefault="00E6470C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Username: Michele</w:t>
      </w:r>
    </w:p>
    <w:p w14:paraId="18A18DF5" w14:textId="060EFE3A" w:rsidR="00E6470C" w:rsidRPr="00F210DE" w:rsidRDefault="00E6470C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Password: admin</w:t>
      </w:r>
    </w:p>
    <w:p w14:paraId="3FBCFF60" w14:textId="1599BD55" w:rsidR="0031518C" w:rsidRPr="00F210DE" w:rsidRDefault="002825B5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 xml:space="preserve">e </w:t>
      </w:r>
      <w:r w:rsidR="0031518C" w:rsidRPr="00F210DE">
        <w:rPr>
          <w:noProof/>
          <w:szCs w:val="28"/>
        </w:rPr>
        <w:t>una volta eseguito l</w:t>
      </w:r>
      <w:r w:rsidR="004C0FE2" w:rsidRPr="00F210DE">
        <w:rPr>
          <w:noProof/>
          <w:szCs w:val="28"/>
        </w:rPr>
        <w:t>’</w:t>
      </w:r>
      <w:r w:rsidR="0031518C" w:rsidRPr="00F210DE">
        <w:rPr>
          <w:noProof/>
          <w:szCs w:val="28"/>
        </w:rPr>
        <w:t>accesso viene visu</w:t>
      </w:r>
      <w:r w:rsidR="004C0FE2" w:rsidRPr="00F210DE">
        <w:rPr>
          <w:noProof/>
          <w:szCs w:val="28"/>
        </w:rPr>
        <w:t>a</w:t>
      </w:r>
      <w:r w:rsidR="0031518C" w:rsidRPr="00F210DE">
        <w:rPr>
          <w:noProof/>
          <w:szCs w:val="28"/>
        </w:rPr>
        <w:t>lizzata una pagina dove sono presenti diverse funzioni tra cui la possibilità di inserire un nuovo veicolo.</w:t>
      </w:r>
    </w:p>
    <w:p w14:paraId="10D7AA64" w14:textId="46F80F66" w:rsidR="0031518C" w:rsidRPr="00F210DE" w:rsidRDefault="0031518C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 xml:space="preserve">Michele </w:t>
      </w:r>
      <w:r w:rsidR="00E6470C" w:rsidRPr="00F210DE">
        <w:rPr>
          <w:noProof/>
          <w:szCs w:val="28"/>
        </w:rPr>
        <w:t xml:space="preserve">si dirige verso la funzionalità che gli </w:t>
      </w:r>
      <w:r w:rsidRPr="00F210DE">
        <w:rPr>
          <w:noProof/>
          <w:szCs w:val="28"/>
        </w:rPr>
        <w:t>per</w:t>
      </w:r>
      <w:r w:rsidR="00E6470C" w:rsidRPr="00F210DE">
        <w:rPr>
          <w:noProof/>
          <w:szCs w:val="28"/>
        </w:rPr>
        <w:t>mette di</w:t>
      </w:r>
      <w:r w:rsidRPr="00F210DE">
        <w:rPr>
          <w:noProof/>
          <w:szCs w:val="28"/>
        </w:rPr>
        <w:t xml:space="preserve"> inserire un veicolo</w:t>
      </w:r>
      <w:r w:rsidR="00E6470C" w:rsidRPr="00F210DE">
        <w:rPr>
          <w:noProof/>
          <w:szCs w:val="28"/>
        </w:rPr>
        <w:t>.</w:t>
      </w:r>
      <w:r w:rsidR="004B7E97" w:rsidRPr="00F210DE">
        <w:rPr>
          <w:noProof/>
          <w:szCs w:val="28"/>
        </w:rPr>
        <w:t xml:space="preserve"> </w:t>
      </w:r>
      <w:r w:rsidR="00E6470C" w:rsidRPr="00F210DE">
        <w:rPr>
          <w:noProof/>
          <w:szCs w:val="28"/>
        </w:rPr>
        <w:t>Viene</w:t>
      </w:r>
      <w:r w:rsidRPr="00F210DE">
        <w:rPr>
          <w:noProof/>
          <w:szCs w:val="28"/>
        </w:rPr>
        <w:t xml:space="preserve"> visualizzat</w:t>
      </w:r>
      <w:r w:rsidR="00AF2BA8" w:rsidRPr="00F210DE">
        <w:rPr>
          <w:noProof/>
          <w:szCs w:val="28"/>
        </w:rPr>
        <w:t xml:space="preserve">a </w:t>
      </w:r>
      <w:r w:rsidR="00E6470C" w:rsidRPr="00F210DE">
        <w:rPr>
          <w:noProof/>
          <w:szCs w:val="28"/>
        </w:rPr>
        <w:t>la</w:t>
      </w:r>
      <w:r w:rsidR="00AF2BA8" w:rsidRPr="00F210DE">
        <w:rPr>
          <w:noProof/>
          <w:szCs w:val="28"/>
        </w:rPr>
        <w:t xml:space="preserve"> pagina dove</w:t>
      </w:r>
      <w:r w:rsidR="00E6470C" w:rsidRPr="00F210DE">
        <w:rPr>
          <w:noProof/>
          <w:szCs w:val="28"/>
        </w:rPr>
        <w:t xml:space="preserve"> inserisce </w:t>
      </w:r>
      <w:r w:rsidR="00AF2BA8" w:rsidRPr="00F210DE">
        <w:rPr>
          <w:noProof/>
          <w:szCs w:val="28"/>
        </w:rPr>
        <w:t xml:space="preserve">le informazioni riguardanti </w:t>
      </w:r>
      <w:r w:rsidR="00E6470C" w:rsidRPr="00F210DE">
        <w:rPr>
          <w:noProof/>
          <w:szCs w:val="28"/>
        </w:rPr>
        <w:t>ad esso</w:t>
      </w:r>
      <w:r w:rsidR="00AF2BA8" w:rsidRPr="00F210DE">
        <w:rPr>
          <w:noProof/>
          <w:szCs w:val="28"/>
        </w:rPr>
        <w:t xml:space="preserve"> ad esempio</w:t>
      </w:r>
      <w:r w:rsidR="00E6470C" w:rsidRPr="00F210DE">
        <w:rPr>
          <w:noProof/>
          <w:szCs w:val="28"/>
        </w:rPr>
        <w:t>:</w:t>
      </w:r>
    </w:p>
    <w:p w14:paraId="357395E5" w14:textId="4C0B8C52" w:rsidR="00E6470C" w:rsidRPr="00F210DE" w:rsidRDefault="00E6470C" w:rsidP="00D14F2A">
      <w:pPr>
        <w:pStyle w:val="Paragrafoelenco"/>
        <w:numPr>
          <w:ilvl w:val="0"/>
          <w:numId w:val="10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Targa</w:t>
      </w:r>
    </w:p>
    <w:p w14:paraId="7212FB94" w14:textId="2077251A" w:rsidR="00E6470C" w:rsidRPr="00F210DE" w:rsidRDefault="00E6470C" w:rsidP="00D14F2A">
      <w:pPr>
        <w:pStyle w:val="Paragrafoelenco"/>
        <w:numPr>
          <w:ilvl w:val="0"/>
          <w:numId w:val="10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Codice Telaio</w:t>
      </w:r>
    </w:p>
    <w:p w14:paraId="15D71B4F" w14:textId="4B993454" w:rsidR="00E6470C" w:rsidRPr="00F210DE" w:rsidRDefault="00E6470C" w:rsidP="00D14F2A">
      <w:pPr>
        <w:pStyle w:val="Paragrafoelenco"/>
        <w:numPr>
          <w:ilvl w:val="0"/>
          <w:numId w:val="10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Ecc.</w:t>
      </w:r>
    </w:p>
    <w:p w14:paraId="02151D29" w14:textId="5B0F5745" w:rsidR="00AF2BA8" w:rsidRPr="00F210DE" w:rsidRDefault="00AF2BA8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 xml:space="preserve">Michele inserisce i dati </w:t>
      </w:r>
      <w:r w:rsidR="004B7E97" w:rsidRPr="00F210DE">
        <w:rPr>
          <w:noProof/>
          <w:szCs w:val="28"/>
        </w:rPr>
        <w:t xml:space="preserve">e </w:t>
      </w:r>
      <w:r w:rsidRPr="00F210DE">
        <w:rPr>
          <w:noProof/>
          <w:szCs w:val="28"/>
        </w:rPr>
        <w:t>il sistema verifica il corretto inserimento</w:t>
      </w:r>
      <w:r w:rsidR="00F210DE" w:rsidRPr="00F210DE">
        <w:rPr>
          <w:noProof/>
          <w:szCs w:val="28"/>
        </w:rPr>
        <w:t>, dopo di che</w:t>
      </w:r>
      <w:r w:rsidR="004B7E97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 xml:space="preserve">viene visualizzata la pagina </w:t>
      </w:r>
      <w:r w:rsidR="00F210DE" w:rsidRPr="00F210DE">
        <w:rPr>
          <w:noProof/>
          <w:szCs w:val="28"/>
        </w:rPr>
        <w:t>che gli permette di</w:t>
      </w:r>
      <w:r w:rsidRPr="00F210DE">
        <w:rPr>
          <w:noProof/>
          <w:szCs w:val="28"/>
        </w:rPr>
        <w:t xml:space="preserve"> verif</w:t>
      </w:r>
      <w:r w:rsidR="00FC6C88" w:rsidRPr="00F210DE">
        <w:rPr>
          <w:noProof/>
          <w:szCs w:val="28"/>
        </w:rPr>
        <w:t>i</w:t>
      </w:r>
      <w:r w:rsidRPr="00F210DE">
        <w:rPr>
          <w:noProof/>
          <w:szCs w:val="28"/>
        </w:rPr>
        <w:t xml:space="preserve">care che il veicolo ora </w:t>
      </w:r>
      <w:r w:rsidR="004B7E97" w:rsidRPr="00F210DE">
        <w:rPr>
          <w:noProof/>
          <w:szCs w:val="28"/>
        </w:rPr>
        <w:t>è</w:t>
      </w:r>
      <w:r w:rsidRPr="00F210DE">
        <w:rPr>
          <w:noProof/>
          <w:szCs w:val="28"/>
        </w:rPr>
        <w:t xml:space="preserve"> presente sul sito. </w:t>
      </w:r>
    </w:p>
    <w:p w14:paraId="6EC4BBA4" w14:textId="03CFCD50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56042E55" w14:textId="79725C86" w:rsidR="004C0FE2" w:rsidRDefault="004C0FE2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354853B" w14:textId="4C87E859" w:rsidR="004C0FE2" w:rsidRDefault="004C0FE2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4E975DA" w14:textId="5B5AE5AA" w:rsidR="004C0FE2" w:rsidRDefault="004C0FE2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BEA9716" w14:textId="77777777" w:rsidR="00E62830" w:rsidRDefault="00E62830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AA5FB96" w14:textId="07B9C9D6" w:rsidR="004C0FE2" w:rsidRPr="008C6A0E" w:rsidRDefault="00F26778" w:rsidP="00D14F2A">
      <w:p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t xml:space="preserve">SC_2.4 - </w:t>
      </w:r>
      <w:r w:rsidR="004C0FE2" w:rsidRPr="008C6A0E">
        <w:rPr>
          <w:rFonts w:cstheme="minorHAnsi"/>
          <w:noProof/>
          <w:sz w:val="32"/>
          <w:szCs w:val="32"/>
        </w:rPr>
        <w:t>Nome Scenario:Rimozione di un veicolo</w:t>
      </w:r>
    </w:p>
    <w:p w14:paraId="1CB16D14" w14:textId="52C78E02" w:rsidR="004C0FE2" w:rsidRPr="008C6A0E" w:rsidRDefault="004C0FE2" w:rsidP="00D14F2A">
      <w:pPr>
        <w:pStyle w:val="Paragrafoelenco"/>
        <w:numPr>
          <w:ilvl w:val="0"/>
          <w:numId w:val="26"/>
        </w:num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t>Attori:Luca(Dipendente)</w:t>
      </w:r>
    </w:p>
    <w:p w14:paraId="5DB26BF6" w14:textId="77777777" w:rsidR="004C0FE2" w:rsidRPr="00F210DE" w:rsidRDefault="004C0FE2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79A31E5C" w14:textId="347C1E6E" w:rsidR="004C0FE2" w:rsidRPr="00F210DE" w:rsidRDefault="004C0FE2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Luca è il dipendente dell’azienda “</w:t>
      </w:r>
      <w:r w:rsidR="00F210DE" w:rsidRPr="00F210DE">
        <w:rPr>
          <w:noProof/>
          <w:szCs w:val="28"/>
        </w:rPr>
        <w:t>SapereCar SRL</w:t>
      </w:r>
      <w:r w:rsidRPr="00F210DE">
        <w:rPr>
          <w:noProof/>
          <w:szCs w:val="28"/>
        </w:rPr>
        <w:t>”</w:t>
      </w:r>
      <w:r w:rsidR="00F210DE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>ed ha il compito di eliminare un veicolo utilizzando la piattaforma VeicHome.</w:t>
      </w:r>
    </w:p>
    <w:p w14:paraId="546515B5" w14:textId="44FE9DF7" w:rsidR="00F210DE" w:rsidRPr="00F210DE" w:rsidRDefault="004C0FE2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Luca accede al sito web</w:t>
      </w:r>
      <w:r w:rsidR="004B7E97" w:rsidRPr="00F210DE">
        <w:rPr>
          <w:noProof/>
          <w:szCs w:val="28"/>
        </w:rPr>
        <w:t>,</w:t>
      </w:r>
      <w:r w:rsidRPr="00F210DE">
        <w:rPr>
          <w:noProof/>
          <w:szCs w:val="28"/>
        </w:rPr>
        <w:t xml:space="preserve"> inizialmente  visualizza l</w:t>
      </w:r>
      <w:r w:rsidR="002825B5" w:rsidRPr="00F210DE">
        <w:rPr>
          <w:noProof/>
          <w:szCs w:val="28"/>
        </w:rPr>
        <w:t>’</w:t>
      </w:r>
      <w:r w:rsidRPr="00F210DE">
        <w:rPr>
          <w:noProof/>
          <w:szCs w:val="28"/>
        </w:rPr>
        <w:t xml:space="preserve">homepage </w:t>
      </w:r>
      <w:r w:rsidR="002825B5" w:rsidRPr="00F210DE">
        <w:rPr>
          <w:noProof/>
          <w:szCs w:val="28"/>
        </w:rPr>
        <w:t>e</w:t>
      </w:r>
      <w:r w:rsidR="004B7E97" w:rsidRPr="00F210DE">
        <w:rPr>
          <w:noProof/>
          <w:szCs w:val="28"/>
        </w:rPr>
        <w:t xml:space="preserve"> successivamente</w:t>
      </w:r>
      <w:r w:rsidRPr="00F210DE">
        <w:rPr>
          <w:noProof/>
          <w:szCs w:val="28"/>
        </w:rPr>
        <w:t xml:space="preserve"> va alla pagina di login dove inserisce le sua credenziali</w:t>
      </w:r>
      <w:r w:rsidR="00F210DE" w:rsidRPr="00F210DE">
        <w:rPr>
          <w:noProof/>
          <w:szCs w:val="28"/>
        </w:rPr>
        <w:t>:</w:t>
      </w:r>
    </w:p>
    <w:p w14:paraId="76FEE511" w14:textId="5AD7ECAB" w:rsidR="00F210DE" w:rsidRPr="00F210DE" w:rsidRDefault="00F210DE" w:rsidP="00D14F2A">
      <w:pPr>
        <w:pStyle w:val="Paragrafoelenco"/>
        <w:numPr>
          <w:ilvl w:val="0"/>
          <w:numId w:val="11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Username: Luca</w:t>
      </w:r>
    </w:p>
    <w:p w14:paraId="289F31FE" w14:textId="26FDFABC" w:rsidR="00F210DE" w:rsidRPr="00F210DE" w:rsidRDefault="00F210DE" w:rsidP="00D14F2A">
      <w:pPr>
        <w:pStyle w:val="Paragrafoelenco"/>
        <w:numPr>
          <w:ilvl w:val="0"/>
          <w:numId w:val="11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Password: dip1</w:t>
      </w:r>
    </w:p>
    <w:p w14:paraId="1A78F167" w14:textId="32D03FCC" w:rsidR="004C0FE2" w:rsidRPr="00F210DE" w:rsidRDefault="002825B5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U</w:t>
      </w:r>
      <w:r w:rsidR="004C0FE2" w:rsidRPr="00F210DE">
        <w:rPr>
          <w:noProof/>
          <w:szCs w:val="28"/>
        </w:rPr>
        <w:t>na volta eseguito l’accesso</w:t>
      </w:r>
      <w:r w:rsidRPr="00F210DE">
        <w:rPr>
          <w:noProof/>
          <w:szCs w:val="28"/>
        </w:rPr>
        <w:t xml:space="preserve">, </w:t>
      </w:r>
      <w:r w:rsidR="004C0FE2" w:rsidRPr="00F210DE">
        <w:rPr>
          <w:noProof/>
          <w:szCs w:val="28"/>
        </w:rPr>
        <w:t>viene visualizzata una pagina dove sono presenti diverse funzioni tra cui la possibilità di rimuovere un veicolo.</w:t>
      </w:r>
    </w:p>
    <w:p w14:paraId="21AE5249" w14:textId="3797756A" w:rsidR="00F210DE" w:rsidRPr="00F210DE" w:rsidRDefault="00FC6C88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Luca</w:t>
      </w:r>
      <w:r w:rsidR="004C0FE2" w:rsidRPr="00F210DE">
        <w:rPr>
          <w:noProof/>
          <w:szCs w:val="28"/>
        </w:rPr>
        <w:t xml:space="preserve"> </w:t>
      </w:r>
      <w:r w:rsidR="00F210DE" w:rsidRPr="00F210DE">
        <w:rPr>
          <w:noProof/>
          <w:szCs w:val="28"/>
        </w:rPr>
        <w:t>si ridireziona alla funzionalità</w:t>
      </w:r>
      <w:r w:rsidR="004C0FE2" w:rsidRPr="00F210DE">
        <w:rPr>
          <w:noProof/>
          <w:szCs w:val="28"/>
        </w:rPr>
        <w:t xml:space="preserve"> per </w:t>
      </w:r>
      <w:r w:rsidRPr="00F210DE">
        <w:rPr>
          <w:noProof/>
          <w:szCs w:val="28"/>
        </w:rPr>
        <w:t>rimuovere</w:t>
      </w:r>
      <w:r w:rsidR="004C0FE2" w:rsidRPr="00F210DE">
        <w:rPr>
          <w:noProof/>
          <w:szCs w:val="28"/>
        </w:rPr>
        <w:t xml:space="preserve"> un veicolo</w:t>
      </w:r>
      <w:r w:rsidR="004B7E97" w:rsidRPr="00F210DE">
        <w:rPr>
          <w:noProof/>
          <w:szCs w:val="28"/>
        </w:rPr>
        <w:t xml:space="preserve"> e</w:t>
      </w:r>
      <w:r w:rsidR="004C0FE2" w:rsidRPr="00F210DE">
        <w:rPr>
          <w:noProof/>
          <w:szCs w:val="28"/>
        </w:rPr>
        <w:t xml:space="preserve"> visualizza una pagina dove </w:t>
      </w:r>
      <w:r w:rsidR="00F210DE" w:rsidRPr="00F210DE">
        <w:rPr>
          <w:noProof/>
          <w:szCs w:val="28"/>
        </w:rPr>
        <w:t>inserisce</w:t>
      </w:r>
      <w:r w:rsidR="004C0FE2" w:rsidRPr="00F210DE">
        <w:rPr>
          <w:noProof/>
          <w:szCs w:val="28"/>
        </w:rPr>
        <w:t xml:space="preserve"> le informazioni riguardanti il veicolo </w:t>
      </w:r>
      <w:r w:rsidRPr="00F210DE">
        <w:rPr>
          <w:noProof/>
          <w:szCs w:val="28"/>
        </w:rPr>
        <w:t>da rimuovere</w:t>
      </w:r>
      <w:r w:rsidR="004C0FE2" w:rsidRPr="00F210DE">
        <w:rPr>
          <w:noProof/>
          <w:szCs w:val="28"/>
        </w:rPr>
        <w:t xml:space="preserve"> </w:t>
      </w:r>
      <w:r w:rsidR="00F210DE" w:rsidRPr="00F210DE">
        <w:rPr>
          <w:noProof/>
          <w:szCs w:val="28"/>
        </w:rPr>
        <w:t>.</w:t>
      </w:r>
    </w:p>
    <w:p w14:paraId="48803481" w14:textId="176F1CBD" w:rsidR="00F210DE" w:rsidRPr="00F210DE" w:rsidRDefault="00F210DE" w:rsidP="00D14F2A">
      <w:pPr>
        <w:pStyle w:val="Paragrafoelenco"/>
        <w:numPr>
          <w:ilvl w:val="0"/>
          <w:numId w:val="12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Targa.</w:t>
      </w:r>
    </w:p>
    <w:p w14:paraId="3E69E285" w14:textId="76117980" w:rsidR="00F210DE" w:rsidRPr="00F210DE" w:rsidRDefault="00F210DE" w:rsidP="00D14F2A">
      <w:pPr>
        <w:pStyle w:val="Paragrafoelenco"/>
        <w:numPr>
          <w:ilvl w:val="0"/>
          <w:numId w:val="12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Codice Telaio.</w:t>
      </w:r>
    </w:p>
    <w:p w14:paraId="03FF4E3D" w14:textId="481843BD" w:rsidR="004C0FE2" w:rsidRPr="00F210DE" w:rsidRDefault="00FC6C88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Luca</w:t>
      </w:r>
      <w:r w:rsidR="004C0FE2" w:rsidRPr="00F210DE">
        <w:rPr>
          <w:noProof/>
          <w:szCs w:val="28"/>
        </w:rPr>
        <w:t xml:space="preserve"> inserisce i dati</w:t>
      </w:r>
      <w:r w:rsidR="004B7E97" w:rsidRPr="00F210DE">
        <w:rPr>
          <w:noProof/>
          <w:szCs w:val="28"/>
        </w:rPr>
        <w:t xml:space="preserve"> e</w:t>
      </w:r>
      <w:r w:rsidR="004C0FE2" w:rsidRPr="00F210DE">
        <w:rPr>
          <w:noProof/>
          <w:szCs w:val="28"/>
        </w:rPr>
        <w:t xml:space="preserve"> il sistema verifica il corretto inserimento</w:t>
      </w:r>
      <w:r w:rsidR="00F210DE" w:rsidRPr="00F210DE">
        <w:rPr>
          <w:noProof/>
          <w:szCs w:val="28"/>
        </w:rPr>
        <w:t xml:space="preserve">, </w:t>
      </w:r>
      <w:r w:rsidR="004B7E97" w:rsidRPr="00F210DE">
        <w:rPr>
          <w:noProof/>
          <w:szCs w:val="28"/>
        </w:rPr>
        <w:t>infine</w:t>
      </w:r>
      <w:r w:rsidR="004C0FE2" w:rsidRPr="00F210DE">
        <w:rPr>
          <w:noProof/>
          <w:szCs w:val="28"/>
        </w:rPr>
        <w:t xml:space="preserve"> viene visualizzata la pagina dove puo verif</w:t>
      </w:r>
      <w:r w:rsidRPr="00F210DE">
        <w:rPr>
          <w:noProof/>
          <w:szCs w:val="28"/>
        </w:rPr>
        <w:t>i</w:t>
      </w:r>
      <w:r w:rsidR="004C0FE2" w:rsidRPr="00F210DE">
        <w:rPr>
          <w:noProof/>
          <w:szCs w:val="28"/>
        </w:rPr>
        <w:t xml:space="preserve">care che il veicolo </w:t>
      </w:r>
      <w:r w:rsidRPr="00F210DE">
        <w:rPr>
          <w:noProof/>
          <w:szCs w:val="28"/>
        </w:rPr>
        <w:t>non sia piu</w:t>
      </w:r>
      <w:r w:rsidR="004C0FE2" w:rsidRPr="00F210DE">
        <w:rPr>
          <w:noProof/>
          <w:szCs w:val="28"/>
        </w:rPr>
        <w:t xml:space="preserve"> presente sul sito. </w:t>
      </w:r>
    </w:p>
    <w:p w14:paraId="3A50A470" w14:textId="223AF66D" w:rsidR="004C0FE2" w:rsidRDefault="004C0FE2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B0C6619" w14:textId="35B5B742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7442137" w14:textId="2BBB0456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0A22A6A" w14:textId="2841EFD0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7EBCE083" w14:textId="2EFDFDD3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30C13CE" w14:textId="0A6546EB" w:rsidR="008E3748" w:rsidRPr="0041205F" w:rsidRDefault="00D14F2A" w:rsidP="00D14F2A">
      <w:pPr>
        <w:spacing w:before="100" w:beforeAutospacing="1" w:after="100" w:afterAutospacing="1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02A64F6F" w14:textId="4F6DC72A" w:rsidR="000558CE" w:rsidRPr="008C6A0E" w:rsidRDefault="00F26778" w:rsidP="00D14F2A">
      <w:pPr>
        <w:pStyle w:val="Titolo3"/>
        <w:numPr>
          <w:ilvl w:val="0"/>
          <w:numId w:val="26"/>
        </w:numPr>
        <w:spacing w:before="100" w:beforeAutospacing="1" w:after="100" w:afterAutospacing="1"/>
        <w:rPr>
          <w:rFonts w:asciiTheme="minorHAnsi" w:hAnsiTheme="minorHAnsi" w:cstheme="minorHAnsi"/>
          <w:noProof/>
          <w:color w:val="082A75" w:themeColor="text2"/>
          <w:sz w:val="32"/>
          <w:szCs w:val="32"/>
        </w:rPr>
      </w:pPr>
      <w:bookmarkStart w:id="10" w:name="_Toc86923342"/>
      <w:r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lastRenderedPageBreak/>
        <w:t xml:space="preserve">SC_2.5 - </w:t>
      </w:r>
      <w:r w:rsidR="000558CE"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t>Nome Scenario:</w:t>
      </w:r>
      <w:r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t xml:space="preserve"> </w:t>
      </w:r>
      <w:r w:rsidR="000558CE"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t>Modifica dati utente</w:t>
      </w:r>
      <w:bookmarkEnd w:id="10"/>
    </w:p>
    <w:p w14:paraId="4142152A" w14:textId="759FA836" w:rsidR="000558CE" w:rsidRPr="008C6A0E" w:rsidRDefault="000558CE" w:rsidP="00D14F2A">
      <w:pPr>
        <w:pStyle w:val="Paragrafoelenco"/>
        <w:numPr>
          <w:ilvl w:val="0"/>
          <w:numId w:val="27"/>
        </w:num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t>Attori:Marco(Cliente)</w:t>
      </w:r>
    </w:p>
    <w:p w14:paraId="1F32BCCF" w14:textId="4D04A93B" w:rsidR="000558CE" w:rsidRDefault="000558CE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25F6BE3A" w14:textId="42C6D627" w:rsidR="000558CE" w:rsidRDefault="000558CE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 xml:space="preserve">Marco è molto sbadato ed ha notato che al momento della registrazione aveva inseririto il suo vecchio indirizzo di casa, quindi prima di procedere </w:t>
      </w:r>
      <w:r w:rsidR="00DA30B5">
        <w:rPr>
          <w:noProof/>
          <w:szCs w:val="28"/>
        </w:rPr>
        <w:t>c</w:t>
      </w:r>
      <w:r>
        <w:rPr>
          <w:noProof/>
          <w:szCs w:val="28"/>
        </w:rPr>
        <w:t>on</w:t>
      </w:r>
      <w:r w:rsidR="00DA30B5">
        <w:rPr>
          <w:noProof/>
          <w:szCs w:val="28"/>
        </w:rPr>
        <w:t xml:space="preserve"> gli</w:t>
      </w:r>
      <w:r>
        <w:rPr>
          <w:noProof/>
          <w:szCs w:val="28"/>
        </w:rPr>
        <w:t xml:space="preserve"> acquist</w:t>
      </w:r>
      <w:r w:rsidR="00DA30B5">
        <w:rPr>
          <w:noProof/>
          <w:szCs w:val="28"/>
        </w:rPr>
        <w:t xml:space="preserve">i </w:t>
      </w:r>
      <w:r>
        <w:rPr>
          <w:noProof/>
          <w:szCs w:val="28"/>
        </w:rPr>
        <w:t>c</w:t>
      </w:r>
      <w:r w:rsidR="00DA30B5">
        <w:rPr>
          <w:noProof/>
          <w:szCs w:val="28"/>
        </w:rPr>
        <w:t>a</w:t>
      </w:r>
      <w:r>
        <w:rPr>
          <w:noProof/>
          <w:szCs w:val="28"/>
        </w:rPr>
        <w:t>mbia il suo indirizzo.</w:t>
      </w:r>
    </w:p>
    <w:p w14:paraId="2D107829" w14:textId="23E1C8E6" w:rsidR="004D02E5" w:rsidRPr="0041205F" w:rsidRDefault="000558CE" w:rsidP="0041205F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>Marco accede alla sua area personale dove sono presenti i suoi dati anagrafici,dopo aver visualizzato i suoi dati va alla funzionalità modifica,dove rimuove il vecchio indirizzo ed inserisci quello attuale.</w:t>
      </w:r>
      <w:r w:rsidR="00DA30B5">
        <w:rPr>
          <w:noProof/>
          <w:szCs w:val="28"/>
        </w:rPr>
        <w:t xml:space="preserve"> </w:t>
      </w:r>
      <w:r>
        <w:rPr>
          <w:noProof/>
          <w:szCs w:val="28"/>
        </w:rPr>
        <w:t>Marco rilegge l’indirizzo appena inserito è salva le informazioni</w:t>
      </w:r>
      <w:r w:rsidR="00DA30B5">
        <w:rPr>
          <w:noProof/>
          <w:szCs w:val="28"/>
        </w:rPr>
        <w:t>,succesivamente viene ridirezionato alla pagina laddove sono presenti i suoi dati anagrafici.Dopo aver dato una rapida occhiata ed aver visto che i dati appena inseriti sono corretti, Marco esce dalla sua area personale ed è pronto per procedere con gli acquisti.</w:t>
      </w:r>
    </w:p>
    <w:p w14:paraId="2AD66253" w14:textId="11835FF1" w:rsidR="00521A50" w:rsidRDefault="00D14F2A" w:rsidP="00D14F2A">
      <w:pPr>
        <w:spacing w:before="100" w:beforeAutospacing="1" w:after="100" w:afterAutospacing="1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6BC18B50" w14:textId="7F0CD864" w:rsidR="00FA4B7C" w:rsidRPr="008E3748" w:rsidRDefault="00FA4B7C" w:rsidP="00D14F2A">
      <w:pPr>
        <w:pStyle w:val="Titolo2"/>
        <w:spacing w:before="100" w:beforeAutospacing="1" w:after="100" w:afterAutospacing="1"/>
        <w:rPr>
          <w:b/>
          <w:bCs/>
          <w:noProof/>
          <w:szCs w:val="36"/>
        </w:rPr>
      </w:pPr>
      <w:bookmarkStart w:id="11" w:name="_Toc86923343"/>
      <w:r w:rsidRPr="008E3748">
        <w:rPr>
          <w:b/>
          <w:bCs/>
          <w:noProof/>
          <w:szCs w:val="36"/>
        </w:rPr>
        <w:lastRenderedPageBreak/>
        <w:t>3</w:t>
      </w:r>
      <w:r w:rsidR="00E62830" w:rsidRPr="008E3748">
        <w:rPr>
          <w:b/>
          <w:bCs/>
          <w:noProof/>
          <w:szCs w:val="36"/>
        </w:rPr>
        <w:t>.</w:t>
      </w:r>
      <w:r w:rsidRPr="008E3748">
        <w:rPr>
          <w:b/>
          <w:bCs/>
          <w:noProof/>
          <w:szCs w:val="36"/>
        </w:rPr>
        <w:t xml:space="preserve"> </w:t>
      </w:r>
      <w:bookmarkStart w:id="12" w:name="RequisitiFunzionali"/>
      <w:r w:rsidRPr="008E3748">
        <w:rPr>
          <w:b/>
          <w:bCs/>
          <w:noProof/>
          <w:szCs w:val="36"/>
        </w:rPr>
        <w:t>Requisti Funzionali</w:t>
      </w:r>
      <w:bookmarkEnd w:id="11"/>
      <w:bookmarkEnd w:id="12"/>
    </w:p>
    <w:p w14:paraId="129146A1" w14:textId="472ADC22" w:rsidR="006F0599" w:rsidRPr="00514306" w:rsidRDefault="00514306" w:rsidP="00D14F2A">
      <w:pPr>
        <w:spacing w:before="100" w:beforeAutospacing="1" w:after="100" w:afterAutospacing="1"/>
        <w:ind w:left="357"/>
        <w:rPr>
          <w:noProof/>
          <w:szCs w:val="28"/>
        </w:rPr>
      </w:pPr>
      <w:r>
        <w:rPr>
          <w:noProof/>
          <w:szCs w:val="28"/>
        </w:rPr>
        <w:t xml:space="preserve">RF3.1 </w:t>
      </w:r>
      <w:r w:rsidR="006F0599" w:rsidRPr="00514306">
        <w:rPr>
          <w:noProof/>
          <w:szCs w:val="28"/>
        </w:rPr>
        <w:t>Log-in</w:t>
      </w:r>
    </w:p>
    <w:p w14:paraId="1A730DF2" w14:textId="4B1D2F74" w:rsidR="006F0599" w:rsidRPr="00F210DE" w:rsidRDefault="006F0599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Il sistema permette di effettuare l’accesso al sistema.</w:t>
      </w:r>
    </w:p>
    <w:p w14:paraId="11C9D317" w14:textId="77777777" w:rsidR="00514306" w:rsidRDefault="00514306" w:rsidP="00D14F2A">
      <w:pPr>
        <w:spacing w:before="100" w:beforeAutospacing="1" w:after="100" w:afterAutospacing="1"/>
        <w:ind w:left="357"/>
        <w:rPr>
          <w:noProof/>
          <w:szCs w:val="28"/>
        </w:rPr>
      </w:pPr>
      <w:r>
        <w:rPr>
          <w:noProof/>
          <w:szCs w:val="28"/>
        </w:rPr>
        <w:t xml:space="preserve">RF 3.2 </w:t>
      </w:r>
      <w:r w:rsidR="006F0599" w:rsidRPr="00514306">
        <w:rPr>
          <w:noProof/>
          <w:szCs w:val="28"/>
        </w:rPr>
        <w:t>Log-out</w:t>
      </w:r>
    </w:p>
    <w:p w14:paraId="15C40386" w14:textId="00F3C452" w:rsidR="00514306" w:rsidRPr="00514306" w:rsidRDefault="00514306" w:rsidP="00D14F2A">
      <w:pPr>
        <w:spacing w:before="100" w:beforeAutospacing="1" w:after="100" w:afterAutospacing="1"/>
        <w:ind w:left="357"/>
        <w:rPr>
          <w:noProof/>
          <w:szCs w:val="28"/>
        </w:rPr>
      </w:pPr>
      <w:r>
        <w:rPr>
          <w:noProof/>
          <w:szCs w:val="28"/>
        </w:rPr>
        <w:t xml:space="preserve">     </w:t>
      </w:r>
      <w:r w:rsidR="006F0599" w:rsidRPr="00514306">
        <w:rPr>
          <w:noProof/>
          <w:szCs w:val="28"/>
        </w:rPr>
        <w:t>Il sistema permette di effettuare l’uscita dal sistema</w:t>
      </w:r>
    </w:p>
    <w:p w14:paraId="46E343DE" w14:textId="7043660E" w:rsidR="006F0599" w:rsidRPr="00514306" w:rsidRDefault="00514306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514306">
        <w:rPr>
          <w:noProof/>
          <w:szCs w:val="28"/>
        </w:rPr>
        <w:t xml:space="preserve">RF 3.3  </w:t>
      </w:r>
      <w:r w:rsidR="006F0599" w:rsidRPr="00514306">
        <w:rPr>
          <w:noProof/>
          <w:szCs w:val="28"/>
        </w:rPr>
        <w:t>Registrazione</w:t>
      </w:r>
    </w:p>
    <w:p w14:paraId="64860CE4" w14:textId="0EFF32CE" w:rsidR="006F0599" w:rsidRPr="00F210DE" w:rsidRDefault="006F0599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Il sistema permette all’utente che non è registrato sulla piattaforma, di registrarsi.</w:t>
      </w:r>
    </w:p>
    <w:p w14:paraId="6F4CBCD5" w14:textId="1DF44E22" w:rsidR="006F0599" w:rsidRPr="00514306" w:rsidRDefault="00514306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514306">
        <w:rPr>
          <w:noProof/>
          <w:szCs w:val="28"/>
        </w:rPr>
        <w:t>RF 3.</w:t>
      </w:r>
      <w:r>
        <w:rPr>
          <w:noProof/>
          <w:szCs w:val="28"/>
        </w:rPr>
        <w:t>4</w:t>
      </w:r>
      <w:r w:rsidRPr="00514306">
        <w:rPr>
          <w:noProof/>
          <w:szCs w:val="28"/>
        </w:rPr>
        <w:t xml:space="preserve"> </w:t>
      </w:r>
      <w:r w:rsidR="006F0599" w:rsidRPr="00514306">
        <w:rPr>
          <w:noProof/>
          <w:szCs w:val="28"/>
        </w:rPr>
        <w:t>C</w:t>
      </w:r>
      <w:r w:rsidR="00734C94" w:rsidRPr="00514306">
        <w:rPr>
          <w:noProof/>
          <w:szCs w:val="28"/>
        </w:rPr>
        <w:t>erca auto</w:t>
      </w:r>
    </w:p>
    <w:p w14:paraId="68149707" w14:textId="3B0538C4" w:rsidR="00734C94" w:rsidRPr="00F210DE" w:rsidRDefault="00734C94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Pemette all’utente di visualizzare l’elenco delle auto che ci sono nel sistema.</w:t>
      </w:r>
    </w:p>
    <w:p w14:paraId="525F8DD2" w14:textId="2213C2B1" w:rsidR="00734C94" w:rsidRPr="00514306" w:rsidRDefault="00514306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 xml:space="preserve">      RF 3.5 </w:t>
      </w:r>
      <w:r w:rsidR="00734C94" w:rsidRPr="00514306">
        <w:rPr>
          <w:noProof/>
          <w:szCs w:val="28"/>
        </w:rPr>
        <w:t>Cerca moto</w:t>
      </w:r>
    </w:p>
    <w:p w14:paraId="0989E16E" w14:textId="38D92192" w:rsidR="00734C94" w:rsidRPr="00F210DE" w:rsidRDefault="00734C94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Permette all’utente di visualizzare l’elenco delle moto che ci sono nel sistema.</w:t>
      </w:r>
    </w:p>
    <w:p w14:paraId="7CE9A8BD" w14:textId="3E6ACB3F" w:rsidR="00734C94" w:rsidRPr="00514306" w:rsidRDefault="00514306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 xml:space="preserve">      RF 3.6 </w:t>
      </w:r>
      <w:r w:rsidR="00734C94" w:rsidRPr="00514306">
        <w:rPr>
          <w:noProof/>
          <w:szCs w:val="28"/>
        </w:rPr>
        <w:t>Informazioni auto</w:t>
      </w:r>
    </w:p>
    <w:p w14:paraId="214126BA" w14:textId="2EB1D229" w:rsidR="00734C94" w:rsidRPr="00F210DE" w:rsidRDefault="00734C94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Visualizzazione da parte dell’utente delle informazione relative alle auto</w:t>
      </w:r>
    </w:p>
    <w:p w14:paraId="76D84AFA" w14:textId="1BAFB2CB" w:rsidR="00734C94" w:rsidRPr="00514306" w:rsidRDefault="00514306" w:rsidP="00D14F2A">
      <w:pPr>
        <w:spacing w:before="100" w:beforeAutospacing="1" w:after="100" w:afterAutospacing="1"/>
        <w:ind w:left="357"/>
        <w:rPr>
          <w:noProof/>
          <w:szCs w:val="28"/>
        </w:rPr>
      </w:pPr>
      <w:r>
        <w:rPr>
          <w:noProof/>
          <w:szCs w:val="28"/>
        </w:rPr>
        <w:t xml:space="preserve"> RF 3.7 </w:t>
      </w:r>
      <w:r w:rsidR="00734C94" w:rsidRPr="00514306">
        <w:rPr>
          <w:noProof/>
          <w:szCs w:val="28"/>
        </w:rPr>
        <w:t>Informazioni moto</w:t>
      </w:r>
    </w:p>
    <w:p w14:paraId="2EA2B5E7" w14:textId="3A6D4F61" w:rsidR="00734C94" w:rsidRPr="00F210DE" w:rsidRDefault="00734C94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Visualizzazione da parte dell’utente delle informazione relative delle moto</w:t>
      </w:r>
    </w:p>
    <w:p w14:paraId="0E8AFCFB" w14:textId="1920DE38" w:rsidR="00734C94" w:rsidRPr="00514306" w:rsidRDefault="00514306" w:rsidP="00D14F2A">
      <w:pPr>
        <w:spacing w:before="100" w:beforeAutospacing="1" w:after="100" w:afterAutospacing="1"/>
        <w:ind w:left="357"/>
        <w:rPr>
          <w:noProof/>
          <w:szCs w:val="28"/>
        </w:rPr>
      </w:pPr>
      <w:r>
        <w:rPr>
          <w:noProof/>
          <w:szCs w:val="28"/>
        </w:rPr>
        <w:t xml:space="preserve"> RF 3.8 </w:t>
      </w:r>
      <w:r w:rsidR="00734C94" w:rsidRPr="00514306">
        <w:rPr>
          <w:noProof/>
          <w:szCs w:val="28"/>
        </w:rPr>
        <w:t>Eliminazione auto</w:t>
      </w:r>
    </w:p>
    <w:p w14:paraId="3397A6D8" w14:textId="20A11EE0" w:rsidR="00734C94" w:rsidRPr="00F210DE" w:rsidRDefault="00734C94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Rimozione da parte dell’admin o dipendente dell’auto.</w:t>
      </w:r>
    </w:p>
    <w:p w14:paraId="602A3258" w14:textId="49F1C979" w:rsidR="00734C94" w:rsidRPr="00514306" w:rsidRDefault="00514306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 xml:space="preserve">      RF 3.9 </w:t>
      </w:r>
      <w:r w:rsidR="00734C94" w:rsidRPr="00514306">
        <w:rPr>
          <w:noProof/>
          <w:szCs w:val="28"/>
        </w:rPr>
        <w:t>Eliminazione moto</w:t>
      </w:r>
    </w:p>
    <w:p w14:paraId="7823B7FC" w14:textId="102497C9" w:rsidR="00734C94" w:rsidRPr="00F210DE" w:rsidRDefault="00734C94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Rimozione da parte dell’admin o dipendente dalle moto.</w:t>
      </w:r>
    </w:p>
    <w:p w14:paraId="66DFC5EB" w14:textId="7516D1C0" w:rsidR="007F62C6" w:rsidRPr="00514306" w:rsidRDefault="00514306" w:rsidP="00D14F2A">
      <w:pPr>
        <w:spacing w:before="100" w:beforeAutospacing="1" w:after="100" w:afterAutospacing="1"/>
        <w:ind w:left="357"/>
        <w:rPr>
          <w:noProof/>
          <w:szCs w:val="28"/>
        </w:rPr>
      </w:pPr>
      <w:r>
        <w:rPr>
          <w:noProof/>
          <w:szCs w:val="28"/>
        </w:rPr>
        <w:t xml:space="preserve">RF 3.10 </w:t>
      </w:r>
      <w:r w:rsidR="007F62C6" w:rsidRPr="00514306">
        <w:rPr>
          <w:noProof/>
          <w:szCs w:val="28"/>
        </w:rPr>
        <w:t>Inserimento carrello</w:t>
      </w:r>
    </w:p>
    <w:p w14:paraId="0E100DBB" w14:textId="2C35AE22" w:rsidR="007F62C6" w:rsidRPr="00F210DE" w:rsidRDefault="007F62C6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Inserimento degli articoli all’interno del carrello</w:t>
      </w:r>
    </w:p>
    <w:p w14:paraId="22660760" w14:textId="0FCE17D2" w:rsidR="007F62C6" w:rsidRPr="00514306" w:rsidRDefault="00514306" w:rsidP="00D14F2A">
      <w:pPr>
        <w:spacing w:before="100" w:beforeAutospacing="1" w:after="100" w:afterAutospacing="1"/>
        <w:ind w:left="357"/>
        <w:rPr>
          <w:noProof/>
          <w:szCs w:val="28"/>
        </w:rPr>
      </w:pPr>
      <w:r>
        <w:rPr>
          <w:noProof/>
          <w:szCs w:val="28"/>
        </w:rPr>
        <w:lastRenderedPageBreak/>
        <w:t xml:space="preserve">RF 3.11 </w:t>
      </w:r>
      <w:r w:rsidR="007F62C6" w:rsidRPr="00514306">
        <w:rPr>
          <w:noProof/>
          <w:szCs w:val="28"/>
        </w:rPr>
        <w:t>Visualizza carrello</w:t>
      </w:r>
    </w:p>
    <w:p w14:paraId="467F3B2E" w14:textId="69A1611D" w:rsidR="007F62C6" w:rsidRPr="00F210DE" w:rsidRDefault="007F62C6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Visualizzare degli articoli che l’utente vuole acquistare</w:t>
      </w:r>
    </w:p>
    <w:p w14:paraId="73E5E4E9" w14:textId="77777777" w:rsidR="00514306" w:rsidRDefault="00514306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 xml:space="preserve">     RF 3.12 </w:t>
      </w:r>
      <w:r w:rsidR="007F62C6" w:rsidRPr="00514306">
        <w:rPr>
          <w:noProof/>
          <w:szCs w:val="28"/>
        </w:rPr>
        <w:t>Acquisto</w:t>
      </w:r>
    </w:p>
    <w:p w14:paraId="33953DC7" w14:textId="1A56D2AA" w:rsidR="007F62C6" w:rsidRPr="00514306" w:rsidRDefault="00430BA4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 xml:space="preserve">           </w:t>
      </w:r>
      <w:r w:rsidR="007F62C6" w:rsidRPr="00514306">
        <w:rPr>
          <w:noProof/>
          <w:szCs w:val="28"/>
        </w:rPr>
        <w:t>Acquisto degli articoli che l’utente ha inserito all’interno del carrello</w:t>
      </w:r>
    </w:p>
    <w:p w14:paraId="3356B7A5" w14:textId="18485AA2" w:rsidR="007F62C6" w:rsidRPr="00430BA4" w:rsidRDefault="00430BA4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 xml:space="preserve">     </w:t>
      </w:r>
      <w:r w:rsidRPr="00430BA4">
        <w:rPr>
          <w:noProof/>
          <w:szCs w:val="28"/>
        </w:rPr>
        <w:t>RF 3.</w:t>
      </w:r>
      <w:r>
        <w:rPr>
          <w:noProof/>
          <w:szCs w:val="28"/>
        </w:rPr>
        <w:t>13</w:t>
      </w:r>
      <w:r w:rsidRPr="00430BA4">
        <w:rPr>
          <w:noProof/>
          <w:szCs w:val="28"/>
        </w:rPr>
        <w:t xml:space="preserve"> </w:t>
      </w:r>
      <w:r w:rsidR="007F62C6" w:rsidRPr="00430BA4">
        <w:rPr>
          <w:noProof/>
          <w:szCs w:val="28"/>
        </w:rPr>
        <w:t>Visualizza ordini</w:t>
      </w:r>
    </w:p>
    <w:p w14:paraId="19E48FDF" w14:textId="1BFFCFC0" w:rsidR="00F210DE" w:rsidRPr="000558CE" w:rsidRDefault="007F62C6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L’utente che è registrato alla piattaforma può visuallizare gli ordini che ha effetuato concludendosi con l’acquisto.</w:t>
      </w:r>
    </w:p>
    <w:p w14:paraId="5F040831" w14:textId="7E8E4094" w:rsidR="007F62C6" w:rsidRPr="00430BA4" w:rsidRDefault="00430BA4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430BA4">
        <w:rPr>
          <w:noProof/>
          <w:szCs w:val="28"/>
        </w:rPr>
        <w:t>RF 3.</w:t>
      </w:r>
      <w:r>
        <w:rPr>
          <w:noProof/>
          <w:szCs w:val="28"/>
        </w:rPr>
        <w:t>14</w:t>
      </w:r>
      <w:r w:rsidRPr="00430BA4">
        <w:rPr>
          <w:noProof/>
          <w:szCs w:val="28"/>
        </w:rPr>
        <w:t xml:space="preserve"> </w:t>
      </w:r>
      <w:r w:rsidR="007F62C6" w:rsidRPr="00430BA4">
        <w:rPr>
          <w:noProof/>
          <w:szCs w:val="28"/>
        </w:rPr>
        <w:t xml:space="preserve">Visualizza informazioni utente </w:t>
      </w:r>
    </w:p>
    <w:p w14:paraId="74A22C7A" w14:textId="580B0121" w:rsidR="000E72AE" w:rsidRPr="000766E4" w:rsidRDefault="007F62C6" w:rsidP="0041205F">
      <w:pPr>
        <w:pStyle w:val="Paragrafoelenco"/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L’utente che è registrato alla piattaforma può vedere le sue informazioni andando sulla funzionaltà della gestione del profilo.</w:t>
      </w:r>
    </w:p>
    <w:p w14:paraId="225B703B" w14:textId="5EBE6D87" w:rsidR="00463140" w:rsidRPr="00430BA4" w:rsidRDefault="00430BA4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430BA4">
        <w:rPr>
          <w:noProof/>
          <w:szCs w:val="28"/>
        </w:rPr>
        <w:t>RF 3.</w:t>
      </w:r>
      <w:r>
        <w:rPr>
          <w:noProof/>
          <w:szCs w:val="28"/>
        </w:rPr>
        <w:t>15</w:t>
      </w:r>
      <w:r w:rsidRPr="00430BA4">
        <w:rPr>
          <w:noProof/>
          <w:szCs w:val="28"/>
        </w:rPr>
        <w:t xml:space="preserve"> </w:t>
      </w:r>
      <w:r w:rsidR="00463140" w:rsidRPr="00430BA4">
        <w:rPr>
          <w:noProof/>
          <w:szCs w:val="28"/>
        </w:rPr>
        <w:t>Inserimento carta di credito</w:t>
      </w:r>
    </w:p>
    <w:p w14:paraId="02FB9DC8" w14:textId="6F5C11A4" w:rsidR="00463140" w:rsidRPr="00F210DE" w:rsidRDefault="00463140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>L’utente per effeuttare, concludere l’acquisto di un veicolo, inserisce i dati all’interno del modulo di pagamento relativi alla sua carta di credito</w:t>
      </w:r>
    </w:p>
    <w:p w14:paraId="7E2FDAA0" w14:textId="7B227435" w:rsidR="007F62C6" w:rsidRPr="00430BA4" w:rsidRDefault="00430BA4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 xml:space="preserve">    RF 3.16 </w:t>
      </w:r>
      <w:r w:rsidR="007F62C6" w:rsidRPr="00430BA4">
        <w:rPr>
          <w:noProof/>
          <w:szCs w:val="28"/>
        </w:rPr>
        <w:t>Visu</w:t>
      </w:r>
      <w:r w:rsidR="007C5382" w:rsidRPr="00430BA4">
        <w:rPr>
          <w:noProof/>
          <w:szCs w:val="28"/>
        </w:rPr>
        <w:t>a</w:t>
      </w:r>
      <w:r w:rsidR="007F62C6" w:rsidRPr="00430BA4">
        <w:rPr>
          <w:noProof/>
          <w:szCs w:val="28"/>
        </w:rPr>
        <w:t>lizza dipendenti.</w:t>
      </w:r>
    </w:p>
    <w:p w14:paraId="6BCC1C4D" w14:textId="37215CB5" w:rsidR="007F62C6" w:rsidRPr="00F210DE" w:rsidRDefault="007F62C6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L’admin può visualizzare le informazioni relativi ai dipendenti che lavorano nell’azienda X.</w:t>
      </w:r>
    </w:p>
    <w:p w14:paraId="15EE6CB7" w14:textId="4A492C21" w:rsidR="007F62C6" w:rsidRPr="00430BA4" w:rsidRDefault="00430BA4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 xml:space="preserve">     RF 3.17 </w:t>
      </w:r>
      <w:r w:rsidR="007C5382" w:rsidRPr="00430BA4">
        <w:rPr>
          <w:noProof/>
          <w:szCs w:val="28"/>
        </w:rPr>
        <w:t>Visualizza ordine – Admin</w:t>
      </w:r>
    </w:p>
    <w:p w14:paraId="1C780876" w14:textId="1D6C2819" w:rsidR="00D54043" w:rsidRPr="00D54043" w:rsidRDefault="007C5382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Visualizzazione degli ordini che i clienti hanno effettuato, che sono scritti alla piattaforma, questa funzionalità comparità solo all’admin dell’azienda X.</w:t>
      </w:r>
    </w:p>
    <w:p w14:paraId="6ACCC17F" w14:textId="167AA3D2" w:rsidR="00D54043" w:rsidRPr="00430BA4" w:rsidRDefault="00430BA4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 xml:space="preserve">      RF 3.18 </w:t>
      </w:r>
      <w:r w:rsidR="00D54043" w:rsidRPr="00430BA4">
        <w:rPr>
          <w:noProof/>
          <w:szCs w:val="28"/>
        </w:rPr>
        <w:t>Visualizza stato spedizione</w:t>
      </w:r>
    </w:p>
    <w:p w14:paraId="2E105F63" w14:textId="39372588" w:rsidR="00D54043" w:rsidRDefault="00D54043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 xml:space="preserve">L’utente una volta effettuato l’acquisto di un veicolo ha la possibilità di visualizare lo stato del suo ordine con relative informazioni di dove si trova. </w:t>
      </w:r>
    </w:p>
    <w:p w14:paraId="13A7A461" w14:textId="2159EC24" w:rsidR="0041205F" w:rsidRDefault="0041205F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</w:p>
    <w:p w14:paraId="11C4DED2" w14:textId="48A4EB8A" w:rsidR="0041205F" w:rsidRDefault="0041205F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</w:p>
    <w:p w14:paraId="79ECF162" w14:textId="77777777" w:rsidR="0041205F" w:rsidRDefault="0041205F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</w:p>
    <w:p w14:paraId="6D219833" w14:textId="107C1ABE" w:rsidR="000558CE" w:rsidRPr="00430BA4" w:rsidRDefault="00430BA4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lastRenderedPageBreak/>
        <w:t xml:space="preserve">      RF 3.19 </w:t>
      </w:r>
      <w:r w:rsidR="000558CE" w:rsidRPr="00430BA4">
        <w:rPr>
          <w:noProof/>
          <w:szCs w:val="28"/>
        </w:rPr>
        <w:t>Modifica Dati profilo</w:t>
      </w:r>
    </w:p>
    <w:p w14:paraId="5C165B2F" w14:textId="54D75E2F" w:rsidR="000558CE" w:rsidRDefault="000558CE" w:rsidP="00D14F2A">
      <w:pPr>
        <w:pStyle w:val="Paragrafoelenco"/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>L’utente ha la possibilità di modificare i propri dati nel caso di errore oppure aggiornamento entrando nella sua area riservata una volta effettuato il login.</w:t>
      </w:r>
    </w:p>
    <w:p w14:paraId="085E3A42" w14:textId="2800A514" w:rsidR="00DA30B5" w:rsidRPr="0041205F" w:rsidRDefault="0041205F" w:rsidP="0041205F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0FFF265F" w14:textId="583CC7DA" w:rsidR="00DA30B5" w:rsidRPr="008E3748" w:rsidRDefault="00DA30B5" w:rsidP="00D14F2A">
      <w:pPr>
        <w:pStyle w:val="Titolo2"/>
        <w:spacing w:before="100" w:beforeAutospacing="1" w:after="100" w:afterAutospacing="1"/>
        <w:rPr>
          <w:b/>
          <w:bCs/>
          <w:noProof/>
          <w:szCs w:val="36"/>
        </w:rPr>
      </w:pPr>
      <w:bookmarkStart w:id="13" w:name="_Toc86923344"/>
      <w:bookmarkStart w:id="14" w:name="RequisitiNonFunzionali"/>
      <w:r w:rsidRPr="008E3748">
        <w:rPr>
          <w:b/>
          <w:bCs/>
          <w:noProof/>
          <w:szCs w:val="36"/>
        </w:rPr>
        <w:lastRenderedPageBreak/>
        <w:t>4. Requisti non Funzionali</w:t>
      </w:r>
      <w:bookmarkEnd w:id="13"/>
    </w:p>
    <w:p w14:paraId="7EDD9E3D" w14:textId="77777777" w:rsidR="000766E4" w:rsidRPr="007071B7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15" w:name="_Toc86923345"/>
      <w:bookmarkEnd w:id="14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4.1 RNF 1 - </w:t>
      </w:r>
      <w:r w:rsidRPr="007071B7">
        <w:rPr>
          <w:rFonts w:ascii="Calibri" w:eastAsia="MS Mincho" w:hAnsi="Calibri" w:cs="Times New Roman"/>
          <w:bCs/>
          <w:color w:val="082A75"/>
          <w:sz w:val="36"/>
          <w:szCs w:val="36"/>
        </w:rPr>
        <w:t>Usabilità</w:t>
      </w:r>
      <w:bookmarkEnd w:id="15"/>
    </w:p>
    <w:p w14:paraId="170C851F" w14:textId="77777777" w:rsidR="000766E4" w:rsidRPr="00AC0A16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RNF_4.1.2: Il sistema deve far sì che l’utente riesca a utilizzare e visualizzare le funzionalità presenti, fornendo un menu contestuale con le relative funzionalità di login e logout posizionati in alto dello schermo.</w:t>
      </w:r>
    </w:p>
    <w:p w14:paraId="565BAC95" w14:textId="77777777" w:rsidR="000766E4" w:rsidRPr="00AC0A16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RNF_4.1.3: Dei colori di background che permettono al sistema di far capire   all’utente, nel caso stia compilando un </w:t>
      </w:r>
      <w:proofErr w:type="spellStart"/>
      <w:r w:rsidRPr="00AC0A16">
        <w:rPr>
          <w:rFonts w:ascii="Calibri" w:eastAsia="MS Mincho" w:hAnsi="Calibri" w:cs="Times New Roman"/>
          <w:bCs/>
          <w:color w:val="082A75"/>
          <w:szCs w:val="28"/>
        </w:rPr>
        <w:t>form</w:t>
      </w:r>
      <w:proofErr w:type="spellEnd"/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, che ha inserito dei dati mancati colorando i campi di rosso. </w:t>
      </w:r>
    </w:p>
    <w:p w14:paraId="15F8C46C" w14:textId="77777777" w:rsidR="000766E4" w:rsidRPr="00AC0A16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RNF_4.1.4: Il sistema utilizza dei colori di contrasto che fanno capire all’utente che si sta ridirezionando verso un'altra funzionalità. </w:t>
      </w:r>
    </w:p>
    <w:p w14:paraId="0394131E" w14:textId="77777777" w:rsidR="000766E4" w:rsidRPr="00AC0A16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RNF_4.1.5: Il sistema deve essere in grado di adattarsi alle diverse grandezze del browser, rendendo anche esso multipiattaforma.</w:t>
      </w:r>
    </w:p>
    <w:p w14:paraId="62AE1BFF" w14:textId="77777777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16" w:name="_Toc86923346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4.2 RNF 2- Affidabilità</w:t>
      </w:r>
      <w:bookmarkEnd w:id="16"/>
    </w:p>
    <w:p w14:paraId="4C74E505" w14:textId="77777777" w:rsidR="000766E4" w:rsidRPr="00AC0A16" w:rsidRDefault="000766E4" w:rsidP="00D14F2A">
      <w:pPr>
        <w:pStyle w:val="Paragrafoelenco"/>
        <w:numPr>
          <w:ilvl w:val="0"/>
          <w:numId w:val="16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4.2.1: Il sistema deve generare dei messaggi di errore nel caso l’utente abbia inserito dei dati sbagliati o mancanti. </w:t>
      </w:r>
    </w:p>
    <w:p w14:paraId="3B82D36C" w14:textId="77777777" w:rsidR="000766E4" w:rsidRPr="00AC0A16" w:rsidRDefault="000766E4" w:rsidP="00D14F2A">
      <w:pPr>
        <w:pStyle w:val="Paragrafoelenco"/>
        <w:numPr>
          <w:ilvl w:val="0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4.2.2: Viene garantito l’accesso con una coppia nome utente, password. </w:t>
      </w:r>
    </w:p>
    <w:p w14:paraId="24F5B193" w14:textId="77777777" w:rsidR="000766E4" w:rsidRPr="00AC0A16" w:rsidRDefault="000766E4" w:rsidP="00D14F2A">
      <w:pPr>
        <w:pStyle w:val="Paragrafoelenco"/>
        <w:numPr>
          <w:ilvl w:val="2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4.2.3: La password è criptata. </w:t>
      </w:r>
    </w:p>
    <w:p w14:paraId="00AA17FE" w14:textId="77777777" w:rsidR="000766E4" w:rsidRPr="00AC0A16" w:rsidRDefault="000766E4" w:rsidP="00D14F2A">
      <w:pPr>
        <w:pStyle w:val="Paragrafoelenco"/>
        <w:numPr>
          <w:ilvl w:val="2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4.2.4: I dati dei clienti registrati sono protetti da un firewall, inoltre si utilizzerà il protocollo HTTPS in cui i dati vengono scambiati tra clienti e server.</w:t>
      </w:r>
    </w:p>
    <w:p w14:paraId="1867189C" w14:textId="77777777" w:rsidR="000766E4" w:rsidRPr="00AC0A16" w:rsidRDefault="000766E4" w:rsidP="00D14F2A">
      <w:pPr>
        <w:pStyle w:val="Paragrafoelenco"/>
        <w:numPr>
          <w:ilvl w:val="0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RNF: 4.2.5: Il sistema permette l’acceso alle diverse zone della piattaforma che varierà in base ai diversi ruoli.</w:t>
      </w:r>
    </w:p>
    <w:p w14:paraId="4627C807" w14:textId="77777777" w:rsidR="000766E4" w:rsidRPr="00AC0A16" w:rsidRDefault="000766E4" w:rsidP="00D14F2A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</w:p>
    <w:p w14:paraId="7F319216" w14:textId="77777777" w:rsidR="000766E4" w:rsidRPr="00D23BD1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17" w:name="_Toc86923347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4.3 RNF 3- </w:t>
      </w:r>
      <w:r w:rsidRPr="00D23BD1">
        <w:rPr>
          <w:rFonts w:ascii="Calibri" w:eastAsia="MS Mincho" w:hAnsi="Calibri" w:cs="Times New Roman"/>
          <w:bCs/>
          <w:color w:val="082A75"/>
          <w:sz w:val="36"/>
          <w:szCs w:val="36"/>
        </w:rPr>
        <w:t>Performance</w:t>
      </w:r>
      <w:bookmarkEnd w:id="17"/>
      <w:r w:rsidRPr="00D23BD1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 </w:t>
      </w:r>
    </w:p>
    <w:p w14:paraId="2BBE60E9" w14:textId="77777777" w:rsidR="000766E4" w:rsidRPr="00AC0A16" w:rsidRDefault="000766E4" w:rsidP="00D14F2A">
      <w:pPr>
        <w:pStyle w:val="Paragrafoelenco"/>
        <w:numPr>
          <w:ilvl w:val="0"/>
          <w:numId w:val="17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4.3.1: Il sistema cerca di rispondere in tempi brevi alle azioni fatte dall’utente eliminando rallentamenti, però essendo un sistema web la risposta varia in base alla connessione internet dell’utente. </w:t>
      </w:r>
    </w:p>
    <w:p w14:paraId="7B9F9B5A" w14:textId="6A13B8AC" w:rsidR="000766E4" w:rsidRPr="0041205F" w:rsidRDefault="000766E4" w:rsidP="00D14F2A">
      <w:pPr>
        <w:pStyle w:val="Paragrafoelenco"/>
        <w:numPr>
          <w:ilvl w:val="0"/>
          <w:numId w:val="17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4.3.2: Il sistema deve essere disponibile 24/24, nel caso di guasti o manutenzione è stato pensato di utilizzare la tecnica della ridondanza in cui abbiamo un ulteriore server che funzionerà regolarmente.</w:t>
      </w:r>
    </w:p>
    <w:p w14:paraId="3517B9B1" w14:textId="77777777" w:rsidR="000766E4" w:rsidRPr="00D23BD1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18" w:name="_Toc86923348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lastRenderedPageBreak/>
        <w:t xml:space="preserve">4.4 RNF 4- </w:t>
      </w:r>
      <w:r w:rsidRPr="00D23BD1">
        <w:rPr>
          <w:rFonts w:ascii="Calibri" w:eastAsia="MS Mincho" w:hAnsi="Calibri" w:cs="Times New Roman"/>
          <w:bCs/>
          <w:color w:val="082A75"/>
          <w:sz w:val="36"/>
          <w:szCs w:val="36"/>
        </w:rPr>
        <w:t>Manutenibilità</w:t>
      </w:r>
      <w:bookmarkEnd w:id="18"/>
    </w:p>
    <w:p w14:paraId="6A3B87A7" w14:textId="77777777" w:rsidR="000766E4" w:rsidRPr="00AC0A16" w:rsidRDefault="000766E4" w:rsidP="00D14F2A">
      <w:pPr>
        <w:pStyle w:val="Paragrafoelenco"/>
        <w:numPr>
          <w:ilvl w:val="0"/>
          <w:numId w:val="18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4.4.1: Il sistema deve essere sviluppato in modo da garantire che il software abbia aggiornamenti costanti nel tempo. </w:t>
      </w:r>
    </w:p>
    <w:p w14:paraId="08CFEF08" w14:textId="77777777" w:rsidR="000766E4" w:rsidRPr="00AC0A16" w:rsidRDefault="000766E4" w:rsidP="00D14F2A">
      <w:pPr>
        <w:pStyle w:val="Paragrafoelenco"/>
        <w:numPr>
          <w:ilvl w:val="0"/>
          <w:numId w:val="18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4.4.2: Il sistema deve fornire una documentazione che sia ben leggibile e comprensibile ai nuovi programmatori oppure ai nuovi dipendenti che lavoreranno per la piattaforma, nel caso di un aggiornamento o miglioramento di essa.</w:t>
      </w:r>
    </w:p>
    <w:p w14:paraId="2C11C5D2" w14:textId="77777777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bookmarkStart w:id="19" w:name="_Toc86923349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4.5 RNF 5- Legali</w:t>
      </w:r>
      <w:bookmarkEnd w:id="19"/>
    </w:p>
    <w:p w14:paraId="40DEE0CE" w14:textId="77777777" w:rsidR="000766E4" w:rsidRPr="00AC0A16" w:rsidRDefault="000766E4" w:rsidP="00D14F2A">
      <w:pPr>
        <w:pStyle w:val="Paragrafoelenco"/>
        <w:numPr>
          <w:ilvl w:val="0"/>
          <w:numId w:val="19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4.5.1: </w:t>
      </w:r>
      <w:proofErr w:type="spellStart"/>
      <w:r w:rsidRPr="00AC0A16">
        <w:rPr>
          <w:rFonts w:ascii="Calibri" w:eastAsia="MS Mincho" w:hAnsi="Calibri" w:cs="Times New Roman"/>
          <w:bCs/>
          <w:color w:val="082A75"/>
          <w:szCs w:val="28"/>
        </w:rPr>
        <w:t>VeicHome</w:t>
      </w:r>
      <w:proofErr w:type="spellEnd"/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 garantisce la tutela per la protezione dei dati personali, secondo il regolamento adottato dall’Unione Europea il 27 aprile 2016, pubblicato sulla Gazzetta Ufficiale Europea il 4 maggio 2016 ed entrato in vigore il 25 maggio dello stesso anno ed operativo dal 25 maggio 2018.</w:t>
      </w:r>
    </w:p>
    <w:p w14:paraId="41631EAB" w14:textId="77777777" w:rsidR="000766E4" w:rsidRPr="00AC0A16" w:rsidRDefault="000766E4" w:rsidP="00D14F2A">
      <w:pPr>
        <w:pStyle w:val="Paragrafoelenco"/>
        <w:numPr>
          <w:ilvl w:val="0"/>
          <w:numId w:val="19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4.5.2: </w:t>
      </w:r>
      <w:proofErr w:type="spellStart"/>
      <w:r w:rsidRPr="00AC0A16">
        <w:rPr>
          <w:rFonts w:ascii="Calibri" w:eastAsia="MS Mincho" w:hAnsi="Calibri" w:cs="Times New Roman"/>
          <w:bCs/>
          <w:color w:val="082A75"/>
          <w:szCs w:val="28"/>
        </w:rPr>
        <w:t>VeicHome</w:t>
      </w:r>
      <w:proofErr w:type="spellEnd"/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 è soggetto al Copyright (Legge 22.04.1941 n. 633, Legge sulla protezione del diritto d’autore).</w:t>
      </w:r>
    </w:p>
    <w:p w14:paraId="129C6C2D" w14:textId="77777777" w:rsidR="000766E4" w:rsidRPr="00AC0A16" w:rsidRDefault="000766E4" w:rsidP="00D14F2A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</w:p>
    <w:p w14:paraId="15EEBCF6" w14:textId="77777777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20" w:name="_Toc86923350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4.6 RNF 6- Sopportabilità</w:t>
      </w:r>
      <w:bookmarkEnd w:id="20"/>
    </w:p>
    <w:p w14:paraId="02D3EF34" w14:textId="77777777" w:rsidR="000766E4" w:rsidRPr="00AC0A16" w:rsidRDefault="000766E4" w:rsidP="00D14F2A">
      <w:pPr>
        <w:pStyle w:val="Paragrafoelenco"/>
        <w:numPr>
          <w:ilvl w:val="0"/>
          <w:numId w:val="20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4.6.1: Essendo un applicazione web può essere utilizzata da qualsiasi dispositivo che abbia la possibilità di connettersi ad internet (Pc, tablet, smartphone…)</w:t>
      </w:r>
    </w:p>
    <w:p w14:paraId="178C5C75" w14:textId="77777777" w:rsidR="000766E4" w:rsidRPr="00AC0A16" w:rsidRDefault="000766E4" w:rsidP="00D14F2A">
      <w:pPr>
        <w:pStyle w:val="Paragrafoelenco"/>
        <w:numPr>
          <w:ilvl w:val="0"/>
          <w:numId w:val="20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4.6.2: Diversi sistemi operativi (Windows, Android, MacOS…).</w:t>
      </w:r>
    </w:p>
    <w:p w14:paraId="7EC3C1AE" w14:textId="77777777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21" w:name="_Toc86923351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4.7 RNF 7- Implementazione</w:t>
      </w:r>
      <w:bookmarkEnd w:id="21"/>
    </w:p>
    <w:p w14:paraId="36EA2480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4.7.1: Linguaggio Java, </w:t>
      </w:r>
      <w:proofErr w:type="spellStart"/>
      <w:r w:rsidRPr="00AC0A16">
        <w:rPr>
          <w:rFonts w:ascii="Calibri" w:eastAsia="MS Mincho" w:hAnsi="Calibri" w:cs="Times New Roman"/>
          <w:bCs/>
          <w:color w:val="082A75"/>
          <w:szCs w:val="28"/>
        </w:rPr>
        <w:t>serlvlet</w:t>
      </w:r>
      <w:proofErr w:type="spellEnd"/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 eseguito su piattaforma Apache. </w:t>
      </w:r>
    </w:p>
    <w:p w14:paraId="4F8718BE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4.7.2: DBMS relazione MySQL per la conservazione dei dati.</w:t>
      </w:r>
    </w:p>
    <w:p w14:paraId="0CCD0D7D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4.7.3: HTML, CSS per la parte grafica.</w:t>
      </w:r>
    </w:p>
    <w:p w14:paraId="318B2D6F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4.7.4: </w:t>
      </w:r>
      <w:proofErr w:type="spellStart"/>
      <w:r w:rsidRPr="00AC0A16">
        <w:rPr>
          <w:rFonts w:ascii="Calibri" w:eastAsia="MS Mincho" w:hAnsi="Calibri" w:cs="Times New Roman"/>
          <w:bCs/>
          <w:color w:val="082A75"/>
          <w:szCs w:val="28"/>
        </w:rPr>
        <w:t>JQuery</w:t>
      </w:r>
      <w:proofErr w:type="spellEnd"/>
      <w:r w:rsidRPr="00AC0A16">
        <w:rPr>
          <w:rFonts w:ascii="Calibri" w:eastAsia="MS Mincho" w:hAnsi="Calibri" w:cs="Times New Roman"/>
          <w:bCs/>
          <w:color w:val="082A75"/>
          <w:szCs w:val="28"/>
        </w:rPr>
        <w:t>, Ajax parte funzionale.</w:t>
      </w:r>
    </w:p>
    <w:p w14:paraId="435AB791" w14:textId="77777777" w:rsidR="000766E4" w:rsidRPr="00AC0A16" w:rsidRDefault="000766E4" w:rsidP="00D14F2A">
      <w:p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</w:p>
    <w:p w14:paraId="0A411104" w14:textId="77777777" w:rsidR="000766E4" w:rsidRPr="00AC0A16" w:rsidRDefault="000766E4" w:rsidP="00D14F2A">
      <w:pPr>
        <w:spacing w:before="100" w:beforeAutospacing="1" w:after="100" w:afterAutospacing="1"/>
        <w:rPr>
          <w:bCs/>
          <w:color w:val="0070C0"/>
          <w:sz w:val="36"/>
          <w:szCs w:val="36"/>
        </w:rPr>
      </w:pPr>
      <w:r w:rsidRPr="00AC0A16">
        <w:rPr>
          <w:bCs/>
          <w:color w:val="0070C0"/>
          <w:sz w:val="36"/>
          <w:szCs w:val="36"/>
        </w:rPr>
        <w:br w:type="page"/>
      </w:r>
    </w:p>
    <w:p w14:paraId="7D368A09" w14:textId="77777777" w:rsidR="000766E4" w:rsidRPr="008E3748" w:rsidRDefault="000766E4" w:rsidP="00D14F2A">
      <w:pPr>
        <w:pStyle w:val="Titolo2"/>
        <w:spacing w:before="100" w:beforeAutospacing="1" w:after="100" w:afterAutospacing="1"/>
        <w:rPr>
          <w:rFonts w:ascii="Calibri" w:eastAsia="MS Mincho" w:hAnsi="Calibri" w:cs="Times New Roman"/>
          <w:b/>
          <w:szCs w:val="36"/>
        </w:rPr>
      </w:pPr>
      <w:bookmarkStart w:id="22" w:name="_Toc86923352"/>
      <w:r w:rsidRPr="008E3748">
        <w:rPr>
          <w:rFonts w:ascii="Calibri" w:eastAsia="MS Mincho" w:hAnsi="Calibri" w:cs="Times New Roman"/>
          <w:b/>
          <w:szCs w:val="36"/>
        </w:rPr>
        <w:lastRenderedPageBreak/>
        <w:t>5. Consegne e Scadenze</w:t>
      </w:r>
      <w:bookmarkEnd w:id="22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933"/>
        <w:gridCol w:w="4814"/>
      </w:tblGrid>
      <w:tr w:rsidR="000766E4" w:rsidRPr="00AC0A16" w14:paraId="43C3C8B7" w14:textId="77777777" w:rsidTr="00A001EC">
        <w:trPr>
          <w:trHeight w:val="434"/>
        </w:trPr>
        <w:tc>
          <w:tcPr>
            <w:tcW w:w="4536" w:type="dxa"/>
          </w:tcPr>
          <w:p w14:paraId="305A7554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i/>
                <w:i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i/>
                <w:iCs/>
                <w:color w:val="082A75"/>
                <w:sz w:val="36"/>
                <w:szCs w:val="36"/>
              </w:rPr>
              <w:t>Document</w:t>
            </w:r>
            <w:r w:rsidRPr="00AC0A16">
              <w:rPr>
                <w:rFonts w:ascii="Calibri" w:eastAsia="MS Mincho" w:hAnsi="Calibri" w:cs="Times New Roman"/>
                <w:bCs/>
                <w:i/>
                <w:iCs/>
                <w:color w:val="082A75"/>
                <w:szCs w:val="28"/>
              </w:rPr>
              <w:t>i</w:t>
            </w:r>
          </w:p>
        </w:tc>
        <w:tc>
          <w:tcPr>
            <w:tcW w:w="4814" w:type="dxa"/>
          </w:tcPr>
          <w:p w14:paraId="1953ED50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 w:val="36"/>
                <w:szCs w:val="36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 w:val="36"/>
                <w:szCs w:val="36"/>
              </w:rPr>
              <w:t>Consegne</w:t>
            </w:r>
          </w:p>
        </w:tc>
      </w:tr>
      <w:tr w:rsidR="000766E4" w:rsidRPr="00AC0A16" w14:paraId="0EEA8911" w14:textId="77777777" w:rsidTr="00A001EC">
        <w:tc>
          <w:tcPr>
            <w:tcW w:w="4933" w:type="dxa"/>
          </w:tcPr>
          <w:p w14:paraId="48F7E63A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proofErr w:type="spellStart"/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Problem</w:t>
            </w:r>
            <w:proofErr w:type="spellEnd"/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 xml:space="preserve"> Statement</w:t>
            </w:r>
          </w:p>
        </w:tc>
        <w:tc>
          <w:tcPr>
            <w:tcW w:w="4814" w:type="dxa"/>
          </w:tcPr>
          <w:p w14:paraId="69481F6D" w14:textId="41BD52DA" w:rsidR="000766E4" w:rsidRPr="00AC0A16" w:rsidRDefault="00D51E79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4 novembre 2021</w:t>
            </w:r>
          </w:p>
        </w:tc>
      </w:tr>
      <w:tr w:rsidR="000766E4" w:rsidRPr="00AC0A16" w14:paraId="407F9506" w14:textId="77777777" w:rsidTr="00A001EC">
        <w:tc>
          <w:tcPr>
            <w:tcW w:w="4933" w:type="dxa"/>
          </w:tcPr>
          <w:p w14:paraId="56991D4D" w14:textId="602F8AD9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Requisi</w:t>
            </w:r>
            <w:r w:rsid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ti</w:t>
            </w: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 xml:space="preserve"> e casi d’uso</w:t>
            </w:r>
          </w:p>
        </w:tc>
        <w:tc>
          <w:tcPr>
            <w:tcW w:w="4814" w:type="dxa"/>
          </w:tcPr>
          <w:p w14:paraId="4B0601CB" w14:textId="0ECEA968" w:rsidR="000766E4" w:rsidRPr="00AC0A16" w:rsidRDefault="00D51E79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11 novembre 2021</w:t>
            </w:r>
          </w:p>
        </w:tc>
      </w:tr>
      <w:tr w:rsidR="000766E4" w:rsidRPr="00AC0A16" w14:paraId="045DE3D5" w14:textId="77777777" w:rsidTr="00A001EC">
        <w:tc>
          <w:tcPr>
            <w:tcW w:w="4933" w:type="dxa"/>
          </w:tcPr>
          <w:p w14:paraId="7984DD92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proofErr w:type="spellStart"/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Requirements</w:t>
            </w:r>
            <w:proofErr w:type="spellEnd"/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 xml:space="preserve"> Analysis </w:t>
            </w:r>
            <w:proofErr w:type="spellStart"/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Document</w:t>
            </w:r>
            <w:proofErr w:type="spellEnd"/>
          </w:p>
        </w:tc>
        <w:tc>
          <w:tcPr>
            <w:tcW w:w="4814" w:type="dxa"/>
          </w:tcPr>
          <w:p w14:paraId="7935146F" w14:textId="678F477A" w:rsidR="000766E4" w:rsidRPr="00AC0A16" w:rsidRDefault="00D51E79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18 novembre 2021</w:t>
            </w:r>
          </w:p>
        </w:tc>
      </w:tr>
      <w:tr w:rsidR="000766E4" w:rsidRPr="00AC0A16" w14:paraId="14EC56D5" w14:textId="77777777" w:rsidTr="00A001EC">
        <w:tc>
          <w:tcPr>
            <w:tcW w:w="4933" w:type="dxa"/>
          </w:tcPr>
          <w:p w14:paraId="20FA1F73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 xml:space="preserve">System Design </w:t>
            </w:r>
            <w:proofErr w:type="spellStart"/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Document</w:t>
            </w:r>
            <w:proofErr w:type="spellEnd"/>
          </w:p>
        </w:tc>
        <w:tc>
          <w:tcPr>
            <w:tcW w:w="4814" w:type="dxa"/>
          </w:tcPr>
          <w:p w14:paraId="369533AD" w14:textId="4816B6A9" w:rsidR="000766E4" w:rsidRPr="00AC0A16" w:rsidRDefault="00D51E79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02 dicembre 2021</w:t>
            </w:r>
          </w:p>
        </w:tc>
      </w:tr>
      <w:tr w:rsidR="000766E4" w:rsidRPr="00AC0A16" w14:paraId="35EA78C7" w14:textId="77777777" w:rsidTr="00A001EC">
        <w:tc>
          <w:tcPr>
            <w:tcW w:w="4933" w:type="dxa"/>
          </w:tcPr>
          <w:p w14:paraId="49CBDAD5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Specifica delle interfacce dei moduli del sottosistema da implementare</w:t>
            </w:r>
          </w:p>
        </w:tc>
        <w:tc>
          <w:tcPr>
            <w:tcW w:w="4814" w:type="dxa"/>
          </w:tcPr>
          <w:p w14:paraId="2C96F2B9" w14:textId="62EEC4EA" w:rsidR="000766E4" w:rsidRPr="00AC0A16" w:rsidRDefault="00D51E79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16 dicembre 2021</w:t>
            </w:r>
          </w:p>
        </w:tc>
      </w:tr>
      <w:tr w:rsidR="000766E4" w:rsidRPr="00AC0A16" w14:paraId="7A593146" w14:textId="77777777" w:rsidTr="00A001EC">
        <w:tc>
          <w:tcPr>
            <w:tcW w:w="4933" w:type="dxa"/>
          </w:tcPr>
          <w:p w14:paraId="7F282E66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Piano di test di sistema e specifica dei casi di test per il sottosistema da implementare:</w:t>
            </w:r>
          </w:p>
        </w:tc>
        <w:tc>
          <w:tcPr>
            <w:tcW w:w="4814" w:type="dxa"/>
          </w:tcPr>
          <w:p w14:paraId="43890387" w14:textId="5E269DA1" w:rsidR="000766E4" w:rsidRPr="00AC0A16" w:rsidRDefault="00D51E79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D51E79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16 dicembre 2021</w:t>
            </w:r>
          </w:p>
        </w:tc>
      </w:tr>
    </w:tbl>
    <w:p w14:paraId="56C15C77" w14:textId="54A4DEA1" w:rsidR="000D5B8D" w:rsidRPr="00AC0A16" w:rsidRDefault="000D5B8D" w:rsidP="00062EA6">
      <w:pPr>
        <w:rPr>
          <w:bCs/>
          <w:szCs w:val="28"/>
        </w:rPr>
      </w:pPr>
    </w:p>
    <w:sectPr w:rsidR="000D5B8D" w:rsidRPr="00AC0A16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FD7B7" w14:textId="77777777" w:rsidR="003E65A6" w:rsidRDefault="003E65A6">
      <w:r>
        <w:separator/>
      </w:r>
    </w:p>
    <w:p w14:paraId="0E933C88" w14:textId="77777777" w:rsidR="003E65A6" w:rsidRDefault="003E65A6"/>
  </w:endnote>
  <w:endnote w:type="continuationSeparator" w:id="0">
    <w:p w14:paraId="4B8667F1" w14:textId="77777777" w:rsidR="003E65A6" w:rsidRDefault="003E65A6">
      <w:r>
        <w:continuationSeparator/>
      </w:r>
    </w:p>
    <w:p w14:paraId="7E4E5EA4" w14:textId="77777777" w:rsidR="003E65A6" w:rsidRDefault="003E65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35499" w14:textId="77777777" w:rsidR="003E65A6" w:rsidRDefault="003E65A6">
      <w:r>
        <w:separator/>
      </w:r>
    </w:p>
    <w:p w14:paraId="77A14CD7" w14:textId="77777777" w:rsidR="003E65A6" w:rsidRDefault="003E65A6"/>
  </w:footnote>
  <w:footnote w:type="continuationSeparator" w:id="0">
    <w:p w14:paraId="68F55CAB" w14:textId="77777777" w:rsidR="003E65A6" w:rsidRDefault="003E65A6">
      <w:r>
        <w:continuationSeparator/>
      </w:r>
    </w:p>
    <w:p w14:paraId="27F0E870" w14:textId="77777777" w:rsidR="003E65A6" w:rsidRDefault="003E65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862"/>
    <w:multiLevelType w:val="hybridMultilevel"/>
    <w:tmpl w:val="859AEB0C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0580"/>
    <w:multiLevelType w:val="hybridMultilevel"/>
    <w:tmpl w:val="6B669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C60F3"/>
    <w:multiLevelType w:val="hybridMultilevel"/>
    <w:tmpl w:val="8A4E3D5A"/>
    <w:lvl w:ilvl="0" w:tplc="C4965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4F75" w:themeColor="accent1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61CBC"/>
    <w:multiLevelType w:val="hybridMultilevel"/>
    <w:tmpl w:val="042686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D4EC6"/>
    <w:multiLevelType w:val="hybridMultilevel"/>
    <w:tmpl w:val="77DA8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411B0"/>
    <w:multiLevelType w:val="hybridMultilevel"/>
    <w:tmpl w:val="8E107E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B0BD6"/>
    <w:multiLevelType w:val="hybridMultilevel"/>
    <w:tmpl w:val="65F03A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D710B"/>
    <w:multiLevelType w:val="hybridMultilevel"/>
    <w:tmpl w:val="13A85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026CC"/>
    <w:multiLevelType w:val="hybridMultilevel"/>
    <w:tmpl w:val="2C4E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95D44"/>
    <w:multiLevelType w:val="hybridMultilevel"/>
    <w:tmpl w:val="82F226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2759E"/>
    <w:multiLevelType w:val="hybridMultilevel"/>
    <w:tmpl w:val="22AA2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81F65"/>
    <w:multiLevelType w:val="hybridMultilevel"/>
    <w:tmpl w:val="46688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B1AD4"/>
    <w:multiLevelType w:val="hybridMultilevel"/>
    <w:tmpl w:val="CEC0408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0DE6"/>
    <w:multiLevelType w:val="hybridMultilevel"/>
    <w:tmpl w:val="A4946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47961"/>
    <w:multiLevelType w:val="hybridMultilevel"/>
    <w:tmpl w:val="0BF2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11915"/>
    <w:multiLevelType w:val="hybridMultilevel"/>
    <w:tmpl w:val="60F05F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40322"/>
    <w:multiLevelType w:val="hybridMultilevel"/>
    <w:tmpl w:val="ACFCD0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426CB"/>
    <w:multiLevelType w:val="hybridMultilevel"/>
    <w:tmpl w:val="05EC9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17367"/>
    <w:multiLevelType w:val="hybridMultilevel"/>
    <w:tmpl w:val="32E01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923F0"/>
    <w:multiLevelType w:val="hybridMultilevel"/>
    <w:tmpl w:val="41C80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73B18"/>
    <w:multiLevelType w:val="hybridMultilevel"/>
    <w:tmpl w:val="4C640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C1BA4"/>
    <w:multiLevelType w:val="hybridMultilevel"/>
    <w:tmpl w:val="1D22EA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37634"/>
    <w:multiLevelType w:val="hybridMultilevel"/>
    <w:tmpl w:val="CF2E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A1DC1"/>
    <w:multiLevelType w:val="hybridMultilevel"/>
    <w:tmpl w:val="4F9216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26515"/>
    <w:multiLevelType w:val="hybridMultilevel"/>
    <w:tmpl w:val="3D7E8A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20"/>
  </w:num>
  <w:num w:numId="7">
    <w:abstractNumId w:val="24"/>
  </w:num>
  <w:num w:numId="8">
    <w:abstractNumId w:val="11"/>
  </w:num>
  <w:num w:numId="9">
    <w:abstractNumId w:val="27"/>
  </w:num>
  <w:num w:numId="10">
    <w:abstractNumId w:val="15"/>
  </w:num>
  <w:num w:numId="11">
    <w:abstractNumId w:val="16"/>
  </w:num>
  <w:num w:numId="12">
    <w:abstractNumId w:val="26"/>
  </w:num>
  <w:num w:numId="13">
    <w:abstractNumId w:val="5"/>
  </w:num>
  <w:num w:numId="14">
    <w:abstractNumId w:val="18"/>
  </w:num>
  <w:num w:numId="15">
    <w:abstractNumId w:val="1"/>
  </w:num>
  <w:num w:numId="16">
    <w:abstractNumId w:val="25"/>
  </w:num>
  <w:num w:numId="17">
    <w:abstractNumId w:val="13"/>
  </w:num>
  <w:num w:numId="18">
    <w:abstractNumId w:val="6"/>
  </w:num>
  <w:num w:numId="19">
    <w:abstractNumId w:val="10"/>
  </w:num>
  <w:num w:numId="20">
    <w:abstractNumId w:val="21"/>
  </w:num>
  <w:num w:numId="21">
    <w:abstractNumId w:val="2"/>
  </w:num>
  <w:num w:numId="22">
    <w:abstractNumId w:val="19"/>
  </w:num>
  <w:num w:numId="23">
    <w:abstractNumId w:val="0"/>
  </w:num>
  <w:num w:numId="24">
    <w:abstractNumId w:val="22"/>
  </w:num>
  <w:num w:numId="25">
    <w:abstractNumId w:val="17"/>
  </w:num>
  <w:num w:numId="26">
    <w:abstractNumId w:val="23"/>
  </w:num>
  <w:num w:numId="27">
    <w:abstractNumId w:val="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283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67B3"/>
    <w:rsid w:val="0002482E"/>
    <w:rsid w:val="00050324"/>
    <w:rsid w:val="000558CE"/>
    <w:rsid w:val="00062EA6"/>
    <w:rsid w:val="00065EFD"/>
    <w:rsid w:val="00073E64"/>
    <w:rsid w:val="000766E4"/>
    <w:rsid w:val="000926DF"/>
    <w:rsid w:val="00095550"/>
    <w:rsid w:val="000A0150"/>
    <w:rsid w:val="000C123E"/>
    <w:rsid w:val="000D3A85"/>
    <w:rsid w:val="000D5B8D"/>
    <w:rsid w:val="000E63C9"/>
    <w:rsid w:val="000E72AE"/>
    <w:rsid w:val="00111865"/>
    <w:rsid w:val="00130B53"/>
    <w:rsid w:val="00130E9D"/>
    <w:rsid w:val="00137158"/>
    <w:rsid w:val="00150A6D"/>
    <w:rsid w:val="0016763D"/>
    <w:rsid w:val="00185B35"/>
    <w:rsid w:val="001D739F"/>
    <w:rsid w:val="001E6AEF"/>
    <w:rsid w:val="001F0D57"/>
    <w:rsid w:val="001F2BC8"/>
    <w:rsid w:val="001F4A75"/>
    <w:rsid w:val="001F5F6B"/>
    <w:rsid w:val="00216156"/>
    <w:rsid w:val="00243EBC"/>
    <w:rsid w:val="00246A35"/>
    <w:rsid w:val="00255E78"/>
    <w:rsid w:val="0026673D"/>
    <w:rsid w:val="00273D99"/>
    <w:rsid w:val="002825B5"/>
    <w:rsid w:val="00284348"/>
    <w:rsid w:val="002F51F5"/>
    <w:rsid w:val="003107F7"/>
    <w:rsid w:val="00311B42"/>
    <w:rsid w:val="00312017"/>
    <w:rsid w:val="00312137"/>
    <w:rsid w:val="0031518C"/>
    <w:rsid w:val="00330359"/>
    <w:rsid w:val="00334FE9"/>
    <w:rsid w:val="0033762F"/>
    <w:rsid w:val="00342906"/>
    <w:rsid w:val="00357886"/>
    <w:rsid w:val="003603E4"/>
    <w:rsid w:val="00360494"/>
    <w:rsid w:val="00366C7E"/>
    <w:rsid w:val="00384EA3"/>
    <w:rsid w:val="00390B10"/>
    <w:rsid w:val="0039366C"/>
    <w:rsid w:val="003A39A1"/>
    <w:rsid w:val="003C2191"/>
    <w:rsid w:val="003D3863"/>
    <w:rsid w:val="003D7C16"/>
    <w:rsid w:val="003E65A6"/>
    <w:rsid w:val="004030EF"/>
    <w:rsid w:val="00403350"/>
    <w:rsid w:val="004110DE"/>
    <w:rsid w:val="0041205F"/>
    <w:rsid w:val="00430BA4"/>
    <w:rsid w:val="0044085A"/>
    <w:rsid w:val="00463140"/>
    <w:rsid w:val="004673CA"/>
    <w:rsid w:val="004B21A5"/>
    <w:rsid w:val="004B7E97"/>
    <w:rsid w:val="004C0FE2"/>
    <w:rsid w:val="004D02E5"/>
    <w:rsid w:val="004D56BD"/>
    <w:rsid w:val="005037F0"/>
    <w:rsid w:val="00503D73"/>
    <w:rsid w:val="00514306"/>
    <w:rsid w:val="00516388"/>
    <w:rsid w:val="00516A86"/>
    <w:rsid w:val="00521A50"/>
    <w:rsid w:val="005275F6"/>
    <w:rsid w:val="00561435"/>
    <w:rsid w:val="00572102"/>
    <w:rsid w:val="005832AB"/>
    <w:rsid w:val="005909D1"/>
    <w:rsid w:val="005C39D2"/>
    <w:rsid w:val="005D18D2"/>
    <w:rsid w:val="005D32C7"/>
    <w:rsid w:val="005E0CC8"/>
    <w:rsid w:val="005E71FA"/>
    <w:rsid w:val="005F1BB0"/>
    <w:rsid w:val="00601BF3"/>
    <w:rsid w:val="006141D1"/>
    <w:rsid w:val="00643156"/>
    <w:rsid w:val="00656C4D"/>
    <w:rsid w:val="00660AF7"/>
    <w:rsid w:val="00690797"/>
    <w:rsid w:val="006B16F3"/>
    <w:rsid w:val="006D65F0"/>
    <w:rsid w:val="006D6BFC"/>
    <w:rsid w:val="006E2E29"/>
    <w:rsid w:val="006E5716"/>
    <w:rsid w:val="006F0599"/>
    <w:rsid w:val="006F1C99"/>
    <w:rsid w:val="006F3F9C"/>
    <w:rsid w:val="00710851"/>
    <w:rsid w:val="007302B3"/>
    <w:rsid w:val="00730733"/>
    <w:rsid w:val="00730E3A"/>
    <w:rsid w:val="00734C94"/>
    <w:rsid w:val="00736AAF"/>
    <w:rsid w:val="007606A7"/>
    <w:rsid w:val="00764395"/>
    <w:rsid w:val="00765B2A"/>
    <w:rsid w:val="00773F09"/>
    <w:rsid w:val="00774200"/>
    <w:rsid w:val="007744C3"/>
    <w:rsid w:val="00783A34"/>
    <w:rsid w:val="00791716"/>
    <w:rsid w:val="007A16FE"/>
    <w:rsid w:val="007C5382"/>
    <w:rsid w:val="007C6B52"/>
    <w:rsid w:val="007D16C5"/>
    <w:rsid w:val="007D28FF"/>
    <w:rsid w:val="007F618B"/>
    <w:rsid w:val="007F62C6"/>
    <w:rsid w:val="008574FB"/>
    <w:rsid w:val="00862FE4"/>
    <w:rsid w:val="0086389A"/>
    <w:rsid w:val="00865E1C"/>
    <w:rsid w:val="0087605E"/>
    <w:rsid w:val="008960E7"/>
    <w:rsid w:val="008A331F"/>
    <w:rsid w:val="008B1FEE"/>
    <w:rsid w:val="008B62EA"/>
    <w:rsid w:val="008C552C"/>
    <w:rsid w:val="008C6A0E"/>
    <w:rsid w:val="008E128B"/>
    <w:rsid w:val="008E3748"/>
    <w:rsid w:val="008F7CE9"/>
    <w:rsid w:val="0090160B"/>
    <w:rsid w:val="00903C32"/>
    <w:rsid w:val="009068F0"/>
    <w:rsid w:val="009108BF"/>
    <w:rsid w:val="00912D1C"/>
    <w:rsid w:val="00916B16"/>
    <w:rsid w:val="009173B9"/>
    <w:rsid w:val="0093335D"/>
    <w:rsid w:val="0093613E"/>
    <w:rsid w:val="00943026"/>
    <w:rsid w:val="00946061"/>
    <w:rsid w:val="00965262"/>
    <w:rsid w:val="00965E7E"/>
    <w:rsid w:val="00966B81"/>
    <w:rsid w:val="009805AF"/>
    <w:rsid w:val="009C7720"/>
    <w:rsid w:val="009E4D1A"/>
    <w:rsid w:val="009F4C78"/>
    <w:rsid w:val="009F73E3"/>
    <w:rsid w:val="00A23AFA"/>
    <w:rsid w:val="00A263F6"/>
    <w:rsid w:val="00A2710A"/>
    <w:rsid w:val="00A31B3E"/>
    <w:rsid w:val="00A46571"/>
    <w:rsid w:val="00A532F3"/>
    <w:rsid w:val="00A567B3"/>
    <w:rsid w:val="00A75DDC"/>
    <w:rsid w:val="00A8489E"/>
    <w:rsid w:val="00A93C23"/>
    <w:rsid w:val="00A94EEB"/>
    <w:rsid w:val="00AB02A7"/>
    <w:rsid w:val="00AC0A16"/>
    <w:rsid w:val="00AC29F3"/>
    <w:rsid w:val="00AF2BA8"/>
    <w:rsid w:val="00B11A29"/>
    <w:rsid w:val="00B14638"/>
    <w:rsid w:val="00B231E5"/>
    <w:rsid w:val="00B57BD6"/>
    <w:rsid w:val="00B86C39"/>
    <w:rsid w:val="00B97D59"/>
    <w:rsid w:val="00BA5302"/>
    <w:rsid w:val="00BA6449"/>
    <w:rsid w:val="00BC2E5A"/>
    <w:rsid w:val="00BC62E3"/>
    <w:rsid w:val="00BE39E5"/>
    <w:rsid w:val="00BE66BA"/>
    <w:rsid w:val="00C02B87"/>
    <w:rsid w:val="00C4086D"/>
    <w:rsid w:val="00C44225"/>
    <w:rsid w:val="00C4689A"/>
    <w:rsid w:val="00CA1896"/>
    <w:rsid w:val="00CA36B4"/>
    <w:rsid w:val="00CB5B28"/>
    <w:rsid w:val="00CC634F"/>
    <w:rsid w:val="00CC7D02"/>
    <w:rsid w:val="00CD2418"/>
    <w:rsid w:val="00CE7E99"/>
    <w:rsid w:val="00CF5371"/>
    <w:rsid w:val="00D0323A"/>
    <w:rsid w:val="00D046C8"/>
    <w:rsid w:val="00D0559F"/>
    <w:rsid w:val="00D077E9"/>
    <w:rsid w:val="00D14F2A"/>
    <w:rsid w:val="00D25EED"/>
    <w:rsid w:val="00D42CB7"/>
    <w:rsid w:val="00D51E79"/>
    <w:rsid w:val="00D54043"/>
    <w:rsid w:val="00D5413D"/>
    <w:rsid w:val="00D557ED"/>
    <w:rsid w:val="00D570A9"/>
    <w:rsid w:val="00D70D02"/>
    <w:rsid w:val="00D770C7"/>
    <w:rsid w:val="00D86945"/>
    <w:rsid w:val="00D90290"/>
    <w:rsid w:val="00DA30B5"/>
    <w:rsid w:val="00DA5079"/>
    <w:rsid w:val="00DB418A"/>
    <w:rsid w:val="00DB754C"/>
    <w:rsid w:val="00DD152F"/>
    <w:rsid w:val="00DE081B"/>
    <w:rsid w:val="00DE14CE"/>
    <w:rsid w:val="00DE213F"/>
    <w:rsid w:val="00DE6926"/>
    <w:rsid w:val="00DF027C"/>
    <w:rsid w:val="00E00A32"/>
    <w:rsid w:val="00E1044A"/>
    <w:rsid w:val="00E22ACD"/>
    <w:rsid w:val="00E52EAB"/>
    <w:rsid w:val="00E620B0"/>
    <w:rsid w:val="00E62830"/>
    <w:rsid w:val="00E6470C"/>
    <w:rsid w:val="00E72A18"/>
    <w:rsid w:val="00E745A5"/>
    <w:rsid w:val="00E81B40"/>
    <w:rsid w:val="00EC594B"/>
    <w:rsid w:val="00EE2B63"/>
    <w:rsid w:val="00EE343C"/>
    <w:rsid w:val="00EF555B"/>
    <w:rsid w:val="00EF66F3"/>
    <w:rsid w:val="00EF72CC"/>
    <w:rsid w:val="00F027BB"/>
    <w:rsid w:val="00F11DCF"/>
    <w:rsid w:val="00F162EA"/>
    <w:rsid w:val="00F20617"/>
    <w:rsid w:val="00F210DE"/>
    <w:rsid w:val="00F26778"/>
    <w:rsid w:val="00F300BD"/>
    <w:rsid w:val="00F36199"/>
    <w:rsid w:val="00F52D27"/>
    <w:rsid w:val="00F56B1F"/>
    <w:rsid w:val="00F62EBF"/>
    <w:rsid w:val="00F64403"/>
    <w:rsid w:val="00F7031D"/>
    <w:rsid w:val="00F72AEA"/>
    <w:rsid w:val="00F83527"/>
    <w:rsid w:val="00F871E8"/>
    <w:rsid w:val="00FA4B7C"/>
    <w:rsid w:val="00FB15E8"/>
    <w:rsid w:val="00FC6C88"/>
    <w:rsid w:val="00FD583F"/>
    <w:rsid w:val="00FD7488"/>
    <w:rsid w:val="00FF16B4"/>
    <w:rsid w:val="00FF6AF0"/>
    <w:rsid w:val="00FF70E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45B9B274"/>
  <w15:docId w15:val="{201C415F-622A-4907-8404-938FC0AA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FF70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39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customStyle="1" w:styleId="Default">
    <w:name w:val="Default"/>
    <w:rsid w:val="007744C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7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72CC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EF72CC"/>
  </w:style>
  <w:style w:type="character" w:styleId="Enfasigrassetto">
    <w:name w:val="Strong"/>
    <w:basedOn w:val="Carpredefinitoparagrafo"/>
    <w:uiPriority w:val="22"/>
    <w:qFormat/>
    <w:rsid w:val="00EF66F3"/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BA5302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A530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A5302"/>
    <w:pPr>
      <w:spacing w:after="100"/>
      <w:ind w:left="280"/>
    </w:pPr>
  </w:style>
  <w:style w:type="paragraph" w:styleId="Sommario3">
    <w:name w:val="toc 3"/>
    <w:basedOn w:val="Normale"/>
    <w:next w:val="Normale"/>
    <w:autoRedefine/>
    <w:uiPriority w:val="39"/>
    <w:unhideWhenUsed/>
    <w:rsid w:val="00BA5302"/>
    <w:pPr>
      <w:spacing w:after="100" w:line="259" w:lineRule="auto"/>
      <w:ind w:left="440"/>
    </w:pPr>
    <w:rPr>
      <w:rFonts w:cs="Times New Roman"/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FF70E7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5CFC17-133D-4E56-828E-899A04E06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</Template>
  <TotalTime>231</TotalTime>
  <Pages>14</Pages>
  <Words>2027</Words>
  <Characters>11560</Characters>
  <Application>Microsoft Office Word</Application>
  <DocSecurity>0</DocSecurity>
  <Lines>96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GIUSEPPE SABIA</cp:lastModifiedBy>
  <cp:revision>10</cp:revision>
  <cp:lastPrinted>2006-08-01T17:47:00Z</cp:lastPrinted>
  <dcterms:created xsi:type="dcterms:W3CDTF">2021-10-24T09:16:00Z</dcterms:created>
  <dcterms:modified xsi:type="dcterms:W3CDTF">2021-11-04T17:01:00Z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