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6FEBCBC5" w:rsidR="00D077E9" w:rsidRDefault="00C4475F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46464" behindDoc="1" locked="0" layoutInCell="1" allowOverlap="1" wp14:anchorId="76129D55" wp14:editId="46F21242">
            <wp:simplePos x="0" y="0"/>
            <wp:positionH relativeFrom="page">
              <wp:align>left</wp:align>
            </wp:positionH>
            <wp:positionV relativeFrom="page">
              <wp:posOffset>9525</wp:posOffset>
            </wp:positionV>
            <wp:extent cx="7760970" cy="6677025"/>
            <wp:effectExtent l="0" t="0" r="0" b="952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8"/>
      </w:tblGrid>
      <w:tr w:rsidR="00D077E9" w14:paraId="64E7CDC1" w14:textId="77777777" w:rsidTr="00C4475F">
        <w:trPr>
          <w:trHeight w:val="1894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082075FD" w:rsidR="00D077E9" w:rsidRDefault="00C269A4" w:rsidP="00AB02A7">
            <w:pPr>
              <w:rPr>
                <w:noProof/>
              </w:rPr>
            </w:pPr>
            <w:r>
              <w:pict w14:anchorId="1C2D123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8" o:spid="_x0000_s2055" type="#_x0000_t202" style="width:277.85pt;height:138.75pt;visibility:visible;mso-left-percent:-10001;mso-top-percent:-10001;mso-position-horizontal:absolute;mso-position-horizontal-relative:char;mso-position-vertical:absolute;mso-position-vertical-relative:line;mso-left-percent:-10001;mso-top-percent:-10001" filled="f" stroked="f" strokeweight=".5pt">
                  <v:textbox>
                    <w:txbxContent>
                      <w:p w14:paraId="1279BFDC" w14:textId="3520FDB4" w:rsidR="006A562B" w:rsidRPr="006A562B" w:rsidRDefault="006A562B" w:rsidP="00D077E9">
                        <w:pPr>
                          <w:pStyle w:val="Titolo"/>
                          <w:spacing w:after="0"/>
                          <w:rPr>
                            <w:sz w:val="100"/>
                            <w:szCs w:val="100"/>
                            <w:lang w:bidi="it-IT"/>
                          </w:rPr>
                        </w:pPr>
                        <w:r w:rsidRPr="006A562B">
                          <w:rPr>
                            <w:sz w:val="100"/>
                            <w:szCs w:val="100"/>
                            <w:lang w:bidi="it-IT"/>
                          </w:rPr>
                          <w:t>Casi D’uso</w:t>
                        </w:r>
                      </w:p>
                      <w:p w14:paraId="4DB1C140" w14:textId="77777777" w:rsidR="006A562B" w:rsidRDefault="006A562B" w:rsidP="00D077E9">
                        <w:pPr>
                          <w:pStyle w:val="Titolo"/>
                          <w:spacing w:after="0"/>
                          <w:rPr>
                            <w:lang w:bidi="it-IT"/>
                          </w:rPr>
                        </w:pPr>
                      </w:p>
                      <w:p w14:paraId="1AD49BA8" w14:textId="400B744F" w:rsidR="00A567B3" w:rsidRPr="00A567B3" w:rsidRDefault="00A567B3" w:rsidP="00D077E9">
                        <w:pPr>
                          <w:pStyle w:val="Titolo"/>
                          <w:spacing w:after="0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  <w:lang w:bidi="it-IT"/>
                          </w:rPr>
                          <w:t>Anno Accademico 2020/2021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79FFC9A6" w14:textId="1403BAEB" w:rsidR="00D077E9" w:rsidRDefault="00C269A4" w:rsidP="00AB02A7">
            <w:pPr>
              <w:rPr>
                <w:noProof/>
              </w:rPr>
            </w:pPr>
            <w:r>
              <w:pict w14:anchorId="6A4C8128">
                <v:line id="Connettore diritto 5" o:spid="_x0000_s2054" alt="separatore di testo" style="visibility:visible;mso-left-percent:-10001;mso-top-percent:-10001;mso-position-horizontal:absolute;mso-position-horizontal-relative:char;mso-position-vertical:absolute;mso-position-vertical-relative:line;mso-left-percent:-10001;mso-top-percent:-10001" from="0,0" to="109.5pt,.05pt" strokecolor="#082a75 [3215]" strokeweight="3pt">
                  <w10:wrap type="none"/>
                  <w10:anchorlock/>
                </v:line>
              </w:pict>
            </w:r>
          </w:p>
        </w:tc>
      </w:tr>
      <w:tr w:rsidR="00D077E9" w14:paraId="7D2B5A58" w14:textId="77777777" w:rsidTr="00C4475F">
        <w:trPr>
          <w:trHeight w:val="7261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546E8780" w:rsidR="00D077E9" w:rsidRDefault="00C4475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w:drawing>
                <wp:anchor distT="0" distB="0" distL="114300" distR="114300" simplePos="0" relativeHeight="251670016" behindDoc="0" locked="0" layoutInCell="1" allowOverlap="1" wp14:anchorId="5EB2ACA6" wp14:editId="4FC797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1387475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69A4">
              <w:rPr>
                <w:noProof/>
              </w:rPr>
              <w:pict w14:anchorId="1481D900">
                <v:rect id="Rettangolo 3" o:spid="_x0000_s2052" alt="rettangolo bianco per il testo sul frontespizio" style="position:absolute;margin-left:-.4pt;margin-top:-181.75pt;width:310.8pt;height:726pt;z-index:-251655680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" fillcolor="white [3212]" stroked="f" strokeweight="2pt">
                  <w10:wrap anchory="page"/>
                </v:rect>
              </w:pict>
            </w:r>
          </w:p>
        </w:tc>
      </w:tr>
      <w:tr w:rsidR="00D077E9" w14:paraId="437CDC01" w14:textId="77777777" w:rsidTr="00C4475F">
        <w:trPr>
          <w:trHeight w:val="2438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4BB84687" w:rsidR="00D077E9" w:rsidRDefault="00C269A4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EndPr/>
              <w:sdtContent>
                <w:r w:rsidR="00A567B3" w:rsidRPr="006D6BFC">
                  <w:rPr>
                    <w:noProof/>
                    <w:sz w:val="40"/>
                    <w:szCs w:val="40"/>
                  </w:rPr>
                  <w:t>V</w:t>
                </w:r>
                <w:proofErr w:type="spellStart"/>
                <w:r w:rsidR="00A567B3" w:rsidRPr="006D6BFC">
                  <w:rPr>
                    <w:sz w:val="40"/>
                    <w:szCs w:val="40"/>
                  </w:rPr>
                  <w:t>eicHome</w:t>
                </w:r>
                <w:proofErr w:type="spellEnd"/>
              </w:sdtContent>
            </w:sdt>
          </w:p>
          <w:p w14:paraId="41ABEC57" w14:textId="33C09E02" w:rsidR="00D077E9" w:rsidRDefault="00C269A4" w:rsidP="00AB02A7">
            <w:pPr>
              <w:rPr>
                <w:noProof/>
                <w:sz w:val="10"/>
                <w:szCs w:val="10"/>
              </w:rPr>
            </w:pPr>
            <w:r>
              <w:pict w14:anchorId="594E813B">
                <v:line id="Connettore diritto 6" o:spid="_x0000_s2053" alt="separatore di testo" style="visibility:visible;mso-left-percent:-10001;mso-top-percent:-10001;mso-position-horizontal:absolute;mso-position-horizontal-relative:char;mso-position-vertical:absolute;mso-position-vertical-relative:line;mso-left-percent:-10001;mso-top-percent:-10001" from="0,0" to="117.65pt,.05pt" strokecolor="#082a75 [3215]" strokeweight="3pt">
                  <w10:wrap type="none"/>
                  <w10:anchorlock/>
                </v:line>
              </w:pic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16C6C63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tbl>
            <w:tblPr>
              <w:tblStyle w:val="Grigliatabella"/>
              <w:tblpPr w:leftFromText="141" w:rightFromText="141" w:vertAnchor="text" w:horzAnchor="margin" w:tblpY="2"/>
              <w:tblOverlap w:val="never"/>
              <w:tblW w:w="5968" w:type="dxa"/>
              <w:tblLook w:val="04A0" w:firstRow="1" w:lastRow="0" w:firstColumn="1" w:lastColumn="0" w:noHBand="0" w:noVBand="1"/>
            </w:tblPr>
            <w:tblGrid>
              <w:gridCol w:w="2984"/>
              <w:gridCol w:w="2984"/>
            </w:tblGrid>
            <w:tr w:rsidR="00C4475F" w14:paraId="0C4FA26C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208A9BBB" w14:textId="77777777" w:rsidR="00C4475F" w:rsidRPr="00A567B3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984" w:type="dxa"/>
                </w:tcPr>
                <w:p w14:paraId="008513A7" w14:textId="77777777" w:rsidR="00C4475F" w:rsidRPr="006D6BFC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C4475F" w14:paraId="10E9D8E2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6616B7EA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984" w:type="dxa"/>
                </w:tcPr>
                <w:p w14:paraId="109A7792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C4475F" w14:paraId="2AEC92AD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76321C75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984" w:type="dxa"/>
                </w:tcPr>
                <w:p w14:paraId="7B7AA3D8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C4475F" w14:paraId="58D869BD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50C3BE67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984" w:type="dxa"/>
                </w:tcPr>
                <w:p w14:paraId="006C612B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4E484767" w14:textId="094CD914" w:rsidR="00D077E9" w:rsidRDefault="00D077E9" w:rsidP="00AB02A7">
            <w:pPr>
              <w:rPr>
                <w:noProof/>
              </w:rPr>
            </w:pPr>
          </w:p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1ADF94DE" w:rsidR="00D077E9" w:rsidRPr="006A562B" w:rsidRDefault="00276165">
      <w:pPr>
        <w:spacing w:after="200"/>
        <w:rPr>
          <w:noProof/>
          <w:sz w:val="100"/>
          <w:szCs w:val="100"/>
        </w:rPr>
      </w:pPr>
      <w:r w:rsidRPr="006A562B">
        <w:rPr>
          <w:noProof/>
          <w:sz w:val="100"/>
          <w:szCs w:val="100"/>
          <w:lang w:bidi="it-IT"/>
        </w:rPr>
        <w:drawing>
          <wp:anchor distT="0" distB="0" distL="114300" distR="114300" simplePos="0" relativeHeight="251656704" behindDoc="0" locked="0" layoutInCell="1" allowOverlap="1" wp14:anchorId="24183298" wp14:editId="31EA6971">
            <wp:simplePos x="0" y="0"/>
            <wp:positionH relativeFrom="column">
              <wp:posOffset>-4476115</wp:posOffset>
            </wp:positionH>
            <wp:positionV relativeFrom="paragraph">
              <wp:posOffset>8347710</wp:posOffset>
            </wp:positionV>
            <wp:extent cx="1249680" cy="114681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9A4">
        <w:rPr>
          <w:noProof/>
        </w:rPr>
        <w:pict w14:anchorId="32E4716A">
          <v:rect id="Rettangolo 2" o:spid="_x0000_s2050" alt="rettangolo colorato" style="position:absolute;margin-left:0;margin-top:0;width:611.1pt;height:316.5pt;z-index:-251663872;visibility:visible;mso-position-horizontal:center;mso-position-horizontal-relative:margin;mso-position-vertical:bottom;mso-position-vertic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" fillcolor="#34aba2 [3206]" stroked="f" strokeweight="2pt">
            <w10:wrap anchorx="margin" anchory="page"/>
          </v:rect>
        </w:pict>
      </w:r>
      <w:r w:rsidR="00D077E9" w:rsidRPr="006A562B">
        <w:rPr>
          <w:noProof/>
          <w:sz w:val="100"/>
          <w:szCs w:val="100"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20588119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E7C2A0" w14:textId="60C69554" w:rsidR="007F1045" w:rsidRPr="004E3EBC" w:rsidRDefault="007F1045">
          <w:pPr>
            <w:pStyle w:val="Titolosommario"/>
            <w:rPr>
              <w:sz w:val="44"/>
              <w:szCs w:val="44"/>
            </w:rPr>
          </w:pPr>
          <w:r w:rsidRPr="004E3EBC">
            <w:rPr>
              <w:sz w:val="44"/>
              <w:szCs w:val="44"/>
            </w:rPr>
            <w:t>Sommario</w:t>
          </w:r>
        </w:p>
        <w:p w14:paraId="2A3B702B" w14:textId="10A9E80E" w:rsidR="00B67C1F" w:rsidRDefault="007F1045">
          <w:pPr>
            <w:pStyle w:val="Sommario1"/>
            <w:rPr>
              <w:b w:val="0"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78601" w:history="1">
            <w:r w:rsidR="00B67C1F" w:rsidRPr="00EA00C7">
              <w:rPr>
                <w:rStyle w:val="Collegamentoipertestuale"/>
              </w:rPr>
              <w:t>Casi d’uso</w:t>
            </w:r>
            <w:r w:rsidR="00B67C1F">
              <w:rPr>
                <w:webHidden/>
              </w:rPr>
              <w:tab/>
            </w:r>
            <w:r w:rsidR="00B67C1F">
              <w:rPr>
                <w:webHidden/>
              </w:rPr>
              <w:fldChar w:fldCharType="begin"/>
            </w:r>
            <w:r w:rsidR="00B67C1F">
              <w:rPr>
                <w:webHidden/>
              </w:rPr>
              <w:instrText xml:space="preserve"> PAGEREF _Toc87878601 \h </w:instrText>
            </w:r>
            <w:r w:rsidR="00B67C1F">
              <w:rPr>
                <w:webHidden/>
              </w:rPr>
            </w:r>
            <w:r w:rsidR="00B67C1F">
              <w:rPr>
                <w:webHidden/>
              </w:rPr>
              <w:fldChar w:fldCharType="separate"/>
            </w:r>
            <w:r w:rsidR="00B67C1F">
              <w:rPr>
                <w:webHidden/>
              </w:rPr>
              <w:t>3</w:t>
            </w:r>
            <w:r w:rsidR="00B67C1F">
              <w:rPr>
                <w:webHidden/>
              </w:rPr>
              <w:fldChar w:fldCharType="end"/>
            </w:r>
          </w:hyperlink>
        </w:p>
        <w:p w14:paraId="454AEE59" w14:textId="2499CF2E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2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UC_1. Registrazione cliente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_Toc87878602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3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6A6A62B" w14:textId="73D3BBB1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3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UC_2. Login cliente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_Toc87878603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4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241B7A9" w14:textId="74646C10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4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UC_3. Cerca auto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_Toc87878604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5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E2F816C" w14:textId="3CABC43A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5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UC_4 Cerca moto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_Toc87878605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5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F84DA76" w14:textId="2F370AD2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6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  <w:lang w:val="en-GB"/>
              </w:rPr>
              <w:t>UC_5 Log-out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_Toc87878606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6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6BDAC9E" w14:textId="77822DE0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7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UC_6 Informazioni auto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_Toc87878607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6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5941BBD" w14:textId="6BA5E086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8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UC_7 Informazioni moto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_Toc87878608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7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DF902B0" w14:textId="2E73EA02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9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UC_8 Eliminazione auto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_Toc87878609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7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4E922C1" w14:textId="78AC3F89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0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UC_9 Eliminazione moto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_Toc87878610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8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EE73A08" w14:textId="135DB72A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1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UC_10 Inserimento carrello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_Toc87878611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8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7A9F84E" w14:textId="3E16304B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2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UC_11 Visualizza carrello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_Toc87878612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9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EA7B967" w14:textId="3E5492D6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3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UC_12 Acquisto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_Toc87878613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9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38081ED" w14:textId="4A5315A0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4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UC_13 Visualizza ordini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_Toc87878614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10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4055550" w14:textId="34FD9A4A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5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UC_14 Visualizza Informazioni Utente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_Toc87878615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10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BA6AD69" w14:textId="77DF1B9C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6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UC_15 Inserimento carta di credito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_Toc87878616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11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4577CB2" w14:textId="21AC3612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7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UC_16 Visualizza Dipendenti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_Toc87878617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11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B5793B3" w14:textId="26F490AD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8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UC_17 Visualizza ordini Admin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_Toc87878618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12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9CA2E78" w14:textId="58297649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9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UC_18 Visualizza stato spedizione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_Toc87878619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12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C656F8E" w14:textId="2D34F66B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20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UC_19 Modifica profilo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_Toc87878620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13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A75A31B" w14:textId="195E030F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21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UC_20 Eliminazione articoli dal carrello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_Toc87878621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13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DFF1AD9" w14:textId="0C5CA8D6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22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UC_21 Inserimento auto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_Toc87878622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14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EB5E114" w14:textId="27C50770" w:rsidR="00B67C1F" w:rsidRPr="00B67C1F" w:rsidRDefault="00B67C1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23" w:history="1">
            <w:r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UC_22 Inserimento moto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_Toc87878623 \h </w:instrTex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t>15</w:t>
            </w:r>
            <w:r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7226318" w14:textId="5288ABFC" w:rsidR="007F1045" w:rsidRDefault="007F1045">
          <w:r>
            <w:rPr>
              <w:bCs/>
            </w:rPr>
            <w:fldChar w:fldCharType="end"/>
          </w:r>
        </w:p>
      </w:sdtContent>
    </w:sdt>
    <w:p w14:paraId="20BFD25F" w14:textId="21A905EE" w:rsidR="004E618D" w:rsidRDefault="004E618D" w:rsidP="004E618D">
      <w:pPr>
        <w:jc w:val="center"/>
        <w:rPr>
          <w:sz w:val="36"/>
          <w:szCs w:val="36"/>
        </w:rPr>
      </w:pPr>
    </w:p>
    <w:p w14:paraId="51CF8350" w14:textId="397116AD" w:rsidR="00B731E6" w:rsidRDefault="004E3EBC" w:rsidP="00AC03B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3121DA4" w14:textId="79F64273" w:rsidR="00974F0A" w:rsidRPr="001B469B" w:rsidRDefault="00974F0A" w:rsidP="00AC03B2">
      <w:pPr>
        <w:pStyle w:val="Titolo1"/>
        <w:spacing w:before="0" w:after="0"/>
        <w:rPr>
          <w:sz w:val="36"/>
          <w:szCs w:val="36"/>
        </w:rPr>
      </w:pPr>
      <w:bookmarkStart w:id="0" w:name="_Toc87878601"/>
      <w:r>
        <w:rPr>
          <w:sz w:val="36"/>
          <w:szCs w:val="36"/>
        </w:rPr>
        <w:lastRenderedPageBreak/>
        <w:t>Casi d’uso</w:t>
      </w:r>
      <w:bookmarkEnd w:id="0"/>
    </w:p>
    <w:p w14:paraId="2691B2C0" w14:textId="77777777" w:rsidR="004E618D" w:rsidRDefault="004E618D" w:rsidP="00AC03B2">
      <w:pPr>
        <w:rPr>
          <w:szCs w:val="28"/>
        </w:rPr>
      </w:pPr>
    </w:p>
    <w:p w14:paraId="19081F08" w14:textId="391E3778" w:rsidR="00974F0A" w:rsidRPr="00FD2C1A" w:rsidRDefault="00974F0A" w:rsidP="00AC03B2">
      <w:pPr>
        <w:pStyle w:val="Titolo2"/>
        <w:spacing w:after="0"/>
        <w:rPr>
          <w:b/>
          <w:bCs/>
          <w:szCs w:val="28"/>
        </w:rPr>
      </w:pPr>
      <w:bookmarkStart w:id="1" w:name="_Toc87878602"/>
      <w:r w:rsidRPr="00FD2C1A">
        <w:rPr>
          <w:b/>
          <w:bCs/>
          <w:szCs w:val="28"/>
        </w:rPr>
        <w:t>UC</w:t>
      </w:r>
      <w:r w:rsidR="00364D2C">
        <w:rPr>
          <w:b/>
          <w:bCs/>
          <w:szCs w:val="28"/>
        </w:rPr>
        <w:t>_</w:t>
      </w:r>
      <w:r w:rsidRPr="00FD2C1A">
        <w:rPr>
          <w:b/>
          <w:bCs/>
          <w:szCs w:val="28"/>
        </w:rPr>
        <w:t>1. Registrazione cliente</w:t>
      </w:r>
      <w:bookmarkEnd w:id="1"/>
    </w:p>
    <w:p w14:paraId="679B3285" w14:textId="77777777" w:rsidR="00974F0A" w:rsidRPr="005C02E3" w:rsidRDefault="00974F0A" w:rsidP="00AC03B2">
      <w:pPr>
        <w:rPr>
          <w:szCs w:val="28"/>
        </w:rPr>
      </w:pPr>
    </w:p>
    <w:p w14:paraId="47EE167F" w14:textId="485C8428" w:rsidR="00974F0A" w:rsidRPr="005C02E3" w:rsidRDefault="00974F0A" w:rsidP="005C02E3">
      <w:pPr>
        <w:pStyle w:val="Paragrafoelenco"/>
        <w:numPr>
          <w:ilvl w:val="0"/>
          <w:numId w:val="46"/>
        </w:numPr>
        <w:rPr>
          <w:szCs w:val="28"/>
        </w:rPr>
      </w:pPr>
      <w:r w:rsidRPr="005C02E3">
        <w:rPr>
          <w:szCs w:val="28"/>
        </w:rPr>
        <w:t>Attore: Utente</w:t>
      </w:r>
      <w:r w:rsidR="002B3958">
        <w:rPr>
          <w:szCs w:val="28"/>
        </w:rPr>
        <w:t>.</w:t>
      </w:r>
    </w:p>
    <w:p w14:paraId="13E1DB7C" w14:textId="6F4F02F0" w:rsidR="00974F0A" w:rsidRPr="005C02E3" w:rsidRDefault="00974F0A" w:rsidP="005C02E3">
      <w:pPr>
        <w:pStyle w:val="Paragrafoelenco"/>
        <w:numPr>
          <w:ilvl w:val="0"/>
          <w:numId w:val="46"/>
        </w:numPr>
        <w:rPr>
          <w:szCs w:val="28"/>
        </w:rPr>
      </w:pPr>
      <w:r w:rsidRPr="005C02E3">
        <w:rPr>
          <w:szCs w:val="28"/>
        </w:rPr>
        <w:t xml:space="preserve">Entry </w:t>
      </w:r>
      <w:r w:rsidR="00936EA8" w:rsidRPr="005C02E3">
        <w:rPr>
          <w:szCs w:val="28"/>
        </w:rPr>
        <w:t>C</w:t>
      </w:r>
      <w:r w:rsidRPr="005C02E3">
        <w:rPr>
          <w:szCs w:val="28"/>
        </w:rPr>
        <w:t>ondition: L’utente si direziona verso la pagina di registrazione</w:t>
      </w:r>
      <w:r w:rsidR="00E8757E">
        <w:rPr>
          <w:szCs w:val="28"/>
        </w:rPr>
        <w:t>.</w:t>
      </w:r>
    </w:p>
    <w:p w14:paraId="5AADD340" w14:textId="77777777" w:rsidR="00974F0A" w:rsidRPr="00FD2C1A" w:rsidRDefault="00974F0A" w:rsidP="00AC03B2">
      <w:pPr>
        <w:rPr>
          <w:b w:val="0"/>
          <w:bCs/>
          <w:szCs w:val="28"/>
        </w:rPr>
      </w:pPr>
    </w:p>
    <w:p w14:paraId="598E28B9" w14:textId="77777777" w:rsidR="00974F0A" w:rsidRPr="00FD2C1A" w:rsidRDefault="00974F0A" w:rsidP="00AC03B2">
      <w:p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Flusso di eventi:</w:t>
      </w:r>
    </w:p>
    <w:p w14:paraId="3DBD1F51" w14:textId="77777777" w:rsidR="00974F0A" w:rsidRPr="00FD2C1A" w:rsidRDefault="00974F0A" w:rsidP="00AC03B2">
      <w:pPr>
        <w:pStyle w:val="Paragrafoelenco"/>
        <w:numPr>
          <w:ilvl w:val="0"/>
          <w:numId w:val="14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L’utente seleziona la funzionalità di registrazione.</w:t>
      </w:r>
    </w:p>
    <w:p w14:paraId="1B6745AA" w14:textId="77777777" w:rsidR="00974F0A" w:rsidRPr="00FD2C1A" w:rsidRDefault="00974F0A" w:rsidP="00AC03B2">
      <w:pPr>
        <w:pStyle w:val="Paragrafoelenco"/>
        <w:numPr>
          <w:ilvl w:val="0"/>
          <w:numId w:val="14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La piattaforma visualizza il modulo di registrazione.</w:t>
      </w:r>
    </w:p>
    <w:p w14:paraId="63E83910" w14:textId="479E02B7" w:rsidR="00974F0A" w:rsidRPr="00FD2C1A" w:rsidRDefault="00974F0A" w:rsidP="00AC03B2">
      <w:pPr>
        <w:pStyle w:val="Paragrafoelenco"/>
        <w:numPr>
          <w:ilvl w:val="0"/>
          <w:numId w:val="14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L’utente compila il modulo della registrazione inserendo</w:t>
      </w:r>
      <w:r w:rsidR="00D77D2D">
        <w:rPr>
          <w:b w:val="0"/>
          <w:bCs/>
          <w:szCs w:val="28"/>
        </w:rPr>
        <w:t>:</w:t>
      </w:r>
    </w:p>
    <w:p w14:paraId="5EE1FE64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Codice Fiscale</w:t>
      </w:r>
    </w:p>
    <w:p w14:paraId="1EE92B88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Nome</w:t>
      </w:r>
    </w:p>
    <w:p w14:paraId="7237B4C7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Cognome</w:t>
      </w:r>
    </w:p>
    <w:p w14:paraId="5E1F3538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Sesso</w:t>
      </w:r>
    </w:p>
    <w:p w14:paraId="6E499A28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Indirizzo</w:t>
      </w:r>
    </w:p>
    <w:p w14:paraId="18ABD131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Data di nascita</w:t>
      </w:r>
    </w:p>
    <w:p w14:paraId="12850491" w14:textId="77777777" w:rsidR="00974F0A" w:rsidRPr="00FD2C1A" w:rsidRDefault="00974F0A" w:rsidP="00E8757E">
      <w:pPr>
        <w:pStyle w:val="Paragrafoelenco"/>
        <w:numPr>
          <w:ilvl w:val="0"/>
          <w:numId w:val="15"/>
        </w:numPr>
        <w:spacing w:line="360" w:lineRule="auto"/>
        <w:ind w:hanging="357"/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Password</w:t>
      </w:r>
    </w:p>
    <w:p w14:paraId="140CF842" w14:textId="77777777" w:rsidR="00974F0A" w:rsidRPr="00FD2C1A" w:rsidRDefault="00974F0A" w:rsidP="00E8757E">
      <w:pPr>
        <w:pStyle w:val="Paragrafoelenco"/>
        <w:numPr>
          <w:ilvl w:val="0"/>
          <w:numId w:val="14"/>
        </w:numPr>
        <w:spacing w:line="360" w:lineRule="auto"/>
        <w:ind w:hanging="357"/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La piattaforma verifica i dati inseriti.</w:t>
      </w:r>
    </w:p>
    <w:p w14:paraId="2825EE3E" w14:textId="77777777" w:rsidR="00974F0A" w:rsidRPr="005C02E3" w:rsidRDefault="00974F0A" w:rsidP="00AC03B2">
      <w:pPr>
        <w:rPr>
          <w:szCs w:val="28"/>
        </w:rPr>
      </w:pPr>
      <w:r w:rsidRPr="005C02E3">
        <w:rPr>
          <w:szCs w:val="28"/>
        </w:rPr>
        <w:t>Exit Condition: L’utente che si è registrato con successo si trova alla pagina di login.</w:t>
      </w:r>
    </w:p>
    <w:p w14:paraId="52318A2D" w14:textId="77777777" w:rsidR="00974F0A" w:rsidRPr="00FD2C1A" w:rsidRDefault="00974F0A" w:rsidP="00AC03B2">
      <w:pPr>
        <w:rPr>
          <w:b w:val="0"/>
          <w:bCs/>
          <w:szCs w:val="28"/>
        </w:rPr>
      </w:pPr>
    </w:p>
    <w:p w14:paraId="5007A146" w14:textId="77777777" w:rsidR="00E8757E" w:rsidRDefault="00974F0A" w:rsidP="00AC03B2">
      <w:pPr>
        <w:rPr>
          <w:b w:val="0"/>
          <w:bCs/>
          <w:szCs w:val="28"/>
        </w:rPr>
      </w:pPr>
      <w:r w:rsidRPr="005C02E3">
        <w:rPr>
          <w:szCs w:val="28"/>
        </w:rPr>
        <w:t>Flussi alternativi/Eccezioni:</w:t>
      </w:r>
      <w:r w:rsidRPr="00FD2C1A">
        <w:rPr>
          <w:b w:val="0"/>
          <w:bCs/>
          <w:szCs w:val="28"/>
        </w:rPr>
        <w:t xml:space="preserve"> Al passo 3 il sistema rileva che le credenziali non sono corrette, il sistema mostrerà il messaggio di errore (campi mancanti o sbagliati)</w:t>
      </w:r>
      <w:r w:rsidR="000425D4" w:rsidRPr="00FD2C1A">
        <w:rPr>
          <w:b w:val="0"/>
          <w:bCs/>
          <w:szCs w:val="28"/>
        </w:rPr>
        <w:t>,</w:t>
      </w:r>
      <w:r w:rsidRPr="00FD2C1A">
        <w:rPr>
          <w:b w:val="0"/>
          <w:bCs/>
          <w:szCs w:val="28"/>
        </w:rPr>
        <w:t xml:space="preserve"> </w:t>
      </w:r>
      <w:r w:rsidR="000425D4" w:rsidRPr="00FD2C1A">
        <w:rPr>
          <w:b w:val="0"/>
          <w:bCs/>
          <w:szCs w:val="28"/>
        </w:rPr>
        <w:t>così che l’utente non può andare avanti finché non inserisce dati in modo corretto</w:t>
      </w:r>
      <w:r w:rsidR="00E8757E">
        <w:rPr>
          <w:b w:val="0"/>
          <w:bCs/>
          <w:szCs w:val="28"/>
        </w:rPr>
        <w:t>.</w:t>
      </w:r>
    </w:p>
    <w:p w14:paraId="698ACA76" w14:textId="4FC2CD13" w:rsidR="00974F0A" w:rsidRPr="00FD2C1A" w:rsidRDefault="00BA2A5D" w:rsidP="00AC03B2">
      <w:pPr>
        <w:rPr>
          <w:b w:val="0"/>
          <w:bCs/>
          <w:szCs w:val="28"/>
        </w:rPr>
      </w:pPr>
      <w:r w:rsidRPr="00E8757E">
        <w:rPr>
          <w:szCs w:val="28"/>
        </w:rPr>
        <w:t>(UC 1.1 dati mancanti)</w:t>
      </w:r>
      <w:r w:rsidR="000425D4" w:rsidRPr="00FD2C1A">
        <w:rPr>
          <w:b w:val="0"/>
          <w:bCs/>
          <w:szCs w:val="28"/>
        </w:rPr>
        <w:t>.</w:t>
      </w:r>
    </w:p>
    <w:p w14:paraId="24E032E2" w14:textId="52BC5C93" w:rsidR="000425D4" w:rsidRDefault="000425D4" w:rsidP="00AC03B2">
      <w:pPr>
        <w:rPr>
          <w:szCs w:val="28"/>
        </w:rPr>
      </w:pPr>
    </w:p>
    <w:p w14:paraId="5E36ACD5" w14:textId="25AE2689" w:rsidR="00AC03B2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30BAB26E" w14:textId="5742D753" w:rsidR="000425D4" w:rsidRPr="00364D2C" w:rsidRDefault="007650A0" w:rsidP="00AC03B2">
      <w:pPr>
        <w:pStyle w:val="Titolo2"/>
        <w:spacing w:after="0"/>
        <w:rPr>
          <w:b/>
          <w:bCs/>
          <w:szCs w:val="28"/>
        </w:rPr>
      </w:pPr>
      <w:bookmarkStart w:id="2" w:name="_Toc87878603"/>
      <w:r w:rsidRPr="00364D2C">
        <w:rPr>
          <w:b/>
          <w:bCs/>
          <w:szCs w:val="28"/>
        </w:rPr>
        <w:lastRenderedPageBreak/>
        <w:t>UC</w:t>
      </w:r>
      <w:r w:rsidR="00364D2C" w:rsidRPr="00364D2C">
        <w:rPr>
          <w:b/>
          <w:bCs/>
          <w:szCs w:val="28"/>
        </w:rPr>
        <w:t>_</w:t>
      </w:r>
      <w:r w:rsidRPr="00364D2C">
        <w:rPr>
          <w:b/>
          <w:bCs/>
          <w:szCs w:val="28"/>
        </w:rPr>
        <w:t>2. Login cliente</w:t>
      </w:r>
      <w:bookmarkEnd w:id="2"/>
    </w:p>
    <w:p w14:paraId="06DD2003" w14:textId="77777777" w:rsidR="00364D2C" w:rsidRDefault="00364D2C" w:rsidP="00AC03B2">
      <w:pPr>
        <w:rPr>
          <w:szCs w:val="28"/>
        </w:rPr>
      </w:pPr>
    </w:p>
    <w:p w14:paraId="04B3DF0B" w14:textId="2046BE49" w:rsidR="007650A0" w:rsidRPr="00E8757E" w:rsidRDefault="007650A0" w:rsidP="00AC03B2">
      <w:pPr>
        <w:rPr>
          <w:szCs w:val="28"/>
        </w:rPr>
      </w:pPr>
      <w:r w:rsidRPr="00E8757E">
        <w:rPr>
          <w:szCs w:val="28"/>
        </w:rPr>
        <w:t>Attore: Utente</w:t>
      </w:r>
      <w:r w:rsidR="002B3958">
        <w:rPr>
          <w:szCs w:val="28"/>
        </w:rPr>
        <w:t>.</w:t>
      </w:r>
    </w:p>
    <w:p w14:paraId="3C6B6552" w14:textId="45FC4675" w:rsidR="007650A0" w:rsidRDefault="007650A0" w:rsidP="00AC03B2">
      <w:pPr>
        <w:rPr>
          <w:szCs w:val="28"/>
        </w:rPr>
      </w:pPr>
      <w:r w:rsidRPr="00E8757E">
        <w:rPr>
          <w:szCs w:val="28"/>
        </w:rPr>
        <w:t>Entry Condition: L’utente si ridireziona sulla funzionalità login</w:t>
      </w:r>
      <w:r w:rsidR="00E8757E">
        <w:rPr>
          <w:szCs w:val="28"/>
        </w:rPr>
        <w:t>.</w:t>
      </w:r>
    </w:p>
    <w:p w14:paraId="7A27D1B0" w14:textId="77777777" w:rsidR="00E8757E" w:rsidRPr="00E8757E" w:rsidRDefault="00E8757E" w:rsidP="00AC03B2">
      <w:pPr>
        <w:rPr>
          <w:szCs w:val="28"/>
        </w:rPr>
      </w:pPr>
    </w:p>
    <w:p w14:paraId="2F3A32D2" w14:textId="6D610CFE" w:rsidR="007650A0" w:rsidRPr="00364D2C" w:rsidRDefault="007650A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F3C594B" w14:textId="1B9B8FF2" w:rsidR="007650A0" w:rsidRPr="00364D2C" w:rsidRDefault="007650A0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il modulo per effetuare il login</w:t>
      </w:r>
      <w:r w:rsidR="002B3958">
        <w:rPr>
          <w:b w:val="0"/>
          <w:bCs/>
          <w:noProof/>
          <w:szCs w:val="28"/>
        </w:rPr>
        <w:t>.</w:t>
      </w:r>
    </w:p>
    <w:p w14:paraId="73B3B364" w14:textId="0039C259" w:rsidR="007650A0" w:rsidRPr="00364D2C" w:rsidRDefault="007650A0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L’utene inserisce le credenziali:</w:t>
      </w:r>
    </w:p>
    <w:p w14:paraId="42E18F6C" w14:textId="70F4FF9E" w:rsidR="007650A0" w:rsidRPr="00364D2C" w:rsidRDefault="007650A0" w:rsidP="00AC03B2">
      <w:pPr>
        <w:pStyle w:val="Paragrafoelenco"/>
        <w:numPr>
          <w:ilvl w:val="0"/>
          <w:numId w:val="1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Username</w:t>
      </w:r>
    </w:p>
    <w:p w14:paraId="3A12BDD5" w14:textId="68B3CB55" w:rsidR="007650A0" w:rsidRPr="00364D2C" w:rsidRDefault="007650A0" w:rsidP="00AC03B2">
      <w:pPr>
        <w:pStyle w:val="Paragrafoelenco"/>
        <w:numPr>
          <w:ilvl w:val="0"/>
          <w:numId w:val="1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Password</w:t>
      </w:r>
    </w:p>
    <w:p w14:paraId="10F69F1B" w14:textId="39EDE9DE" w:rsidR="007650A0" w:rsidRPr="00364D2C" w:rsidRDefault="00EC097E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verifica la correttezza dei dati e se l’utente è realmente registrato</w:t>
      </w:r>
      <w:r w:rsidR="002B3958">
        <w:rPr>
          <w:b w:val="0"/>
          <w:bCs/>
          <w:noProof/>
          <w:szCs w:val="28"/>
        </w:rPr>
        <w:t>.</w:t>
      </w:r>
    </w:p>
    <w:p w14:paraId="611B653B" w14:textId="7731B0E7" w:rsidR="00EC097E" w:rsidRPr="00364D2C" w:rsidRDefault="00EC097E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mostra l’homepage del sito</w:t>
      </w:r>
      <w:r w:rsidR="002B3958">
        <w:rPr>
          <w:b w:val="0"/>
          <w:bCs/>
          <w:noProof/>
          <w:szCs w:val="28"/>
        </w:rPr>
        <w:t>.</w:t>
      </w:r>
    </w:p>
    <w:p w14:paraId="60F57332" w14:textId="4FFE83CB" w:rsidR="007650A0" w:rsidRPr="00364D2C" w:rsidRDefault="007650A0" w:rsidP="00AC03B2">
      <w:pPr>
        <w:rPr>
          <w:b w:val="0"/>
          <w:bCs/>
          <w:noProof/>
          <w:szCs w:val="28"/>
        </w:rPr>
      </w:pPr>
    </w:p>
    <w:p w14:paraId="586BC863" w14:textId="03382BF4" w:rsidR="007650A0" w:rsidRPr="00E8757E" w:rsidRDefault="007650A0" w:rsidP="00AC03B2">
      <w:pPr>
        <w:rPr>
          <w:szCs w:val="28"/>
        </w:rPr>
      </w:pPr>
      <w:r w:rsidRPr="00E8757E">
        <w:rPr>
          <w:szCs w:val="28"/>
        </w:rPr>
        <w:t xml:space="preserve">Exit Condition: L’utente </w:t>
      </w:r>
      <w:r w:rsidR="00EC097E" w:rsidRPr="00E8757E">
        <w:rPr>
          <w:szCs w:val="28"/>
        </w:rPr>
        <w:t>è autenticato dal sistema</w:t>
      </w:r>
      <w:r w:rsidRPr="00E8757E">
        <w:rPr>
          <w:szCs w:val="28"/>
        </w:rPr>
        <w:t>.</w:t>
      </w:r>
    </w:p>
    <w:p w14:paraId="39F35F4C" w14:textId="77777777" w:rsidR="007650A0" w:rsidRPr="00364D2C" w:rsidRDefault="007650A0" w:rsidP="00AC03B2">
      <w:pPr>
        <w:rPr>
          <w:b w:val="0"/>
          <w:bCs/>
          <w:szCs w:val="28"/>
        </w:rPr>
      </w:pPr>
    </w:p>
    <w:p w14:paraId="0DB79ED4" w14:textId="77777777" w:rsidR="00E8757E" w:rsidRDefault="007650A0" w:rsidP="00AC03B2">
      <w:pPr>
        <w:rPr>
          <w:b w:val="0"/>
          <w:bCs/>
          <w:szCs w:val="28"/>
        </w:rPr>
      </w:pPr>
      <w:r w:rsidRPr="00E8757E">
        <w:rPr>
          <w:szCs w:val="28"/>
        </w:rPr>
        <w:t>Flussi alternativi/Eccezioni:</w:t>
      </w:r>
      <w:r w:rsidRPr="00364D2C">
        <w:rPr>
          <w:b w:val="0"/>
          <w:bCs/>
          <w:szCs w:val="28"/>
        </w:rPr>
        <w:t xml:space="preserve"> Al passo 3 il sistema rileva che le credenziali non sono corrette, il sistema mostrerà il messaggio di errore (campi mancant</w:t>
      </w:r>
      <w:r w:rsidR="00EC097E" w:rsidRPr="00364D2C">
        <w:rPr>
          <w:b w:val="0"/>
          <w:bCs/>
          <w:szCs w:val="28"/>
        </w:rPr>
        <w:t>i</w:t>
      </w:r>
      <w:r w:rsidRPr="00364D2C">
        <w:rPr>
          <w:b w:val="0"/>
          <w:bCs/>
          <w:szCs w:val="28"/>
        </w:rPr>
        <w:t>),</w:t>
      </w:r>
      <w:r w:rsidR="00EC097E" w:rsidRPr="00364D2C">
        <w:rPr>
          <w:b w:val="0"/>
          <w:bCs/>
          <w:szCs w:val="28"/>
        </w:rPr>
        <w:t xml:space="preserve"> se il sistema rileva che l’utente non è registrato al sito si presenterà una pagina di errore, dove avrà la possibilità di recarsi alla pagina di login o di homepage</w:t>
      </w:r>
      <w:r w:rsidR="00E8757E">
        <w:rPr>
          <w:b w:val="0"/>
          <w:bCs/>
          <w:szCs w:val="28"/>
        </w:rPr>
        <w:t>.</w:t>
      </w:r>
    </w:p>
    <w:p w14:paraId="489BBE93" w14:textId="6A93DFC4" w:rsidR="007650A0" w:rsidRPr="00E8757E" w:rsidRDefault="00BA2A5D" w:rsidP="00AC03B2">
      <w:pPr>
        <w:rPr>
          <w:szCs w:val="28"/>
        </w:rPr>
      </w:pPr>
      <w:r w:rsidRPr="00E8757E">
        <w:rPr>
          <w:szCs w:val="28"/>
        </w:rPr>
        <w:t>(UC 2.1 login errato)</w:t>
      </w:r>
      <w:r w:rsidR="00EC097E" w:rsidRPr="00E8757E">
        <w:rPr>
          <w:szCs w:val="28"/>
        </w:rPr>
        <w:t>.</w:t>
      </w:r>
    </w:p>
    <w:p w14:paraId="7212DB16" w14:textId="1BCD052E" w:rsidR="007650A0" w:rsidRDefault="007650A0" w:rsidP="00AC03B2">
      <w:pPr>
        <w:rPr>
          <w:noProof/>
          <w:szCs w:val="28"/>
        </w:rPr>
      </w:pPr>
    </w:p>
    <w:p w14:paraId="3BE7F2E5" w14:textId="349C3410" w:rsidR="00EC097E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224435C0" w14:textId="5DE1C3B7" w:rsidR="00EC097E" w:rsidRPr="00364D2C" w:rsidRDefault="00EC097E" w:rsidP="00AC03B2">
      <w:pPr>
        <w:pStyle w:val="Titolo2"/>
        <w:spacing w:after="0"/>
        <w:rPr>
          <w:b/>
          <w:bCs/>
          <w:noProof/>
          <w:szCs w:val="28"/>
        </w:rPr>
      </w:pPr>
      <w:bookmarkStart w:id="3" w:name="_Toc87878604"/>
      <w:r w:rsidRPr="00364D2C">
        <w:rPr>
          <w:b/>
          <w:bCs/>
          <w:noProof/>
          <w:szCs w:val="28"/>
        </w:rPr>
        <w:lastRenderedPageBreak/>
        <w:t>UC</w:t>
      </w:r>
      <w:r w:rsid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 xml:space="preserve">3. </w:t>
      </w:r>
      <w:r w:rsidR="004E618D" w:rsidRPr="00364D2C">
        <w:rPr>
          <w:b/>
          <w:bCs/>
          <w:noProof/>
          <w:szCs w:val="28"/>
        </w:rPr>
        <w:t xml:space="preserve">Cerca </w:t>
      </w:r>
      <w:r w:rsidR="0041475E" w:rsidRPr="00364D2C">
        <w:rPr>
          <w:b/>
          <w:bCs/>
          <w:noProof/>
          <w:szCs w:val="28"/>
        </w:rPr>
        <w:t>auto</w:t>
      </w:r>
      <w:bookmarkEnd w:id="3"/>
    </w:p>
    <w:p w14:paraId="1B4FB1E4" w14:textId="77777777" w:rsidR="00364D2C" w:rsidRPr="00364D2C" w:rsidRDefault="00364D2C" w:rsidP="00364D2C"/>
    <w:p w14:paraId="4B4245A3" w14:textId="2B24B33B" w:rsidR="0041475E" w:rsidRPr="00DF7A84" w:rsidRDefault="0041475E" w:rsidP="00AC03B2">
      <w:pPr>
        <w:rPr>
          <w:szCs w:val="28"/>
        </w:rPr>
      </w:pPr>
      <w:r w:rsidRPr="00DF7A84">
        <w:rPr>
          <w:szCs w:val="28"/>
        </w:rPr>
        <w:t>Attore: Utente / Amministratore / Impiegato</w:t>
      </w:r>
      <w:r w:rsidR="00DF7A84" w:rsidRPr="00DF7A84">
        <w:rPr>
          <w:szCs w:val="28"/>
        </w:rPr>
        <w:t>.</w:t>
      </w:r>
    </w:p>
    <w:p w14:paraId="487668EA" w14:textId="2D47BD59" w:rsidR="0041475E" w:rsidRPr="00DF7A84" w:rsidRDefault="0041475E" w:rsidP="00AC03B2">
      <w:pPr>
        <w:rPr>
          <w:szCs w:val="28"/>
        </w:rPr>
      </w:pPr>
      <w:r w:rsidRPr="00DF7A84">
        <w:rPr>
          <w:szCs w:val="28"/>
        </w:rPr>
        <w:t xml:space="preserve">Entry Condition: L’utente / Amministratore / Impiegato si </w:t>
      </w:r>
      <w:r w:rsidR="00055F84" w:rsidRPr="00DF7A84">
        <w:rPr>
          <w:szCs w:val="28"/>
        </w:rPr>
        <w:t>trova sulla sua homepage</w:t>
      </w:r>
      <w:r w:rsidR="00DF7A84" w:rsidRPr="00DF7A84">
        <w:rPr>
          <w:szCs w:val="28"/>
        </w:rPr>
        <w:t>.</w:t>
      </w:r>
    </w:p>
    <w:p w14:paraId="3437C4A4" w14:textId="77777777" w:rsidR="00DF7A84" w:rsidRPr="00364D2C" w:rsidRDefault="00DF7A84" w:rsidP="00AC03B2">
      <w:pPr>
        <w:rPr>
          <w:b w:val="0"/>
          <w:bCs/>
          <w:szCs w:val="28"/>
        </w:rPr>
      </w:pPr>
    </w:p>
    <w:p w14:paraId="01A3A5AA" w14:textId="77777777" w:rsidR="0041475E" w:rsidRPr="00364D2C" w:rsidRDefault="0041475E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51EE445F" w14:textId="2ABCD01D" w:rsidR="0041475E" w:rsidRPr="00364D2C" w:rsidRDefault="0041475E" w:rsidP="00AC03B2">
      <w:pPr>
        <w:pStyle w:val="Paragrafoelenco"/>
        <w:numPr>
          <w:ilvl w:val="0"/>
          <w:numId w:val="21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>L’utente / Amministratore / Impiegato</w:t>
      </w:r>
      <w:r w:rsidRPr="00364D2C">
        <w:rPr>
          <w:b w:val="0"/>
          <w:bCs/>
          <w:noProof/>
          <w:szCs w:val="28"/>
        </w:rPr>
        <w:t xml:space="preserve"> seleziona </w:t>
      </w:r>
      <w:r w:rsidR="00055F84" w:rsidRPr="00364D2C">
        <w:rPr>
          <w:b w:val="0"/>
          <w:bCs/>
          <w:noProof/>
          <w:szCs w:val="28"/>
        </w:rPr>
        <w:t xml:space="preserve">la funzionalita </w:t>
      </w:r>
      <w:r w:rsidRPr="00364D2C">
        <w:rPr>
          <w:b w:val="0"/>
          <w:bCs/>
          <w:noProof/>
          <w:szCs w:val="28"/>
        </w:rPr>
        <w:t>elenco auto disponibili</w:t>
      </w:r>
      <w:r w:rsidR="00DF7A84">
        <w:rPr>
          <w:b w:val="0"/>
          <w:bCs/>
          <w:noProof/>
          <w:szCs w:val="28"/>
        </w:rPr>
        <w:t>.</w:t>
      </w:r>
    </w:p>
    <w:p w14:paraId="6D7A3660" w14:textId="31126BC2" w:rsidR="00DF7A84" w:rsidRPr="00DF7A84" w:rsidRDefault="00055F84" w:rsidP="00DF7A84">
      <w:pPr>
        <w:pStyle w:val="Paragrafoelenco"/>
        <w:numPr>
          <w:ilvl w:val="0"/>
          <w:numId w:val="21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delle auto disponibili</w:t>
      </w:r>
      <w:r w:rsidR="00DF7A84">
        <w:rPr>
          <w:b w:val="0"/>
          <w:bCs/>
          <w:noProof/>
          <w:szCs w:val="28"/>
        </w:rPr>
        <w:t>.</w:t>
      </w:r>
    </w:p>
    <w:p w14:paraId="0F3F4E4B" w14:textId="0F44B3DA" w:rsidR="0041475E" w:rsidRDefault="0041475E" w:rsidP="00DF7A84">
      <w:pPr>
        <w:spacing w:line="240" w:lineRule="auto"/>
        <w:rPr>
          <w:szCs w:val="28"/>
        </w:rPr>
      </w:pPr>
      <w:r w:rsidRPr="00DF7A84">
        <w:rPr>
          <w:szCs w:val="28"/>
        </w:rPr>
        <w:t>Exit Condition</w:t>
      </w:r>
      <w:r w:rsidR="00055F84" w:rsidRPr="00DF7A84">
        <w:rPr>
          <w:szCs w:val="28"/>
        </w:rPr>
        <w:t>: L’utente / Amministratore / Impiegato hanno visualizzato le auto disponibili</w:t>
      </w:r>
      <w:r w:rsidR="00DF7A84" w:rsidRPr="00DF7A84">
        <w:rPr>
          <w:szCs w:val="28"/>
        </w:rPr>
        <w:t>.</w:t>
      </w:r>
    </w:p>
    <w:p w14:paraId="59B47A80" w14:textId="7BCC6533" w:rsidR="00DF7A84" w:rsidRDefault="00DF7A84" w:rsidP="00DF7A84">
      <w:pPr>
        <w:spacing w:line="240" w:lineRule="auto"/>
        <w:rPr>
          <w:szCs w:val="28"/>
        </w:rPr>
      </w:pPr>
    </w:p>
    <w:p w14:paraId="6B535A86" w14:textId="77777777" w:rsidR="00DF7A84" w:rsidRPr="00DF7A84" w:rsidRDefault="00DF7A84" w:rsidP="00DF7A84">
      <w:pPr>
        <w:spacing w:line="240" w:lineRule="auto"/>
        <w:rPr>
          <w:szCs w:val="28"/>
        </w:rPr>
      </w:pPr>
    </w:p>
    <w:p w14:paraId="45B29145" w14:textId="6E7BCD7E" w:rsidR="00055F84" w:rsidRPr="00364D2C" w:rsidRDefault="00055F84" w:rsidP="00AC03B2">
      <w:pPr>
        <w:rPr>
          <w:b w:val="0"/>
          <w:bCs/>
          <w:szCs w:val="28"/>
        </w:rPr>
      </w:pPr>
    </w:p>
    <w:p w14:paraId="49C57A0D" w14:textId="31025EE6" w:rsidR="00055F84" w:rsidRPr="00DF7A84" w:rsidRDefault="00055F84" w:rsidP="00DF7A84">
      <w:pPr>
        <w:pStyle w:val="Titolo2"/>
        <w:rPr>
          <w:b/>
          <w:bCs/>
          <w:noProof/>
          <w:szCs w:val="36"/>
        </w:rPr>
      </w:pPr>
      <w:bookmarkStart w:id="4" w:name="_Toc87878605"/>
      <w:r w:rsidRPr="00DF7A84">
        <w:rPr>
          <w:b/>
          <w:bCs/>
          <w:noProof/>
          <w:szCs w:val="36"/>
        </w:rPr>
        <w:t>UC</w:t>
      </w:r>
      <w:r w:rsidR="005B7160">
        <w:rPr>
          <w:b/>
          <w:bCs/>
          <w:noProof/>
          <w:szCs w:val="36"/>
        </w:rPr>
        <w:t>_4</w:t>
      </w:r>
      <w:r w:rsidRPr="00DF7A84">
        <w:rPr>
          <w:b/>
          <w:bCs/>
          <w:noProof/>
          <w:szCs w:val="36"/>
        </w:rPr>
        <w:t xml:space="preserve"> </w:t>
      </w:r>
      <w:r w:rsidR="004E618D" w:rsidRPr="00DF7A84">
        <w:rPr>
          <w:b/>
          <w:bCs/>
          <w:noProof/>
          <w:szCs w:val="36"/>
        </w:rPr>
        <w:t>Cerca</w:t>
      </w:r>
      <w:r w:rsidRPr="00DF7A84">
        <w:rPr>
          <w:b/>
          <w:bCs/>
          <w:noProof/>
          <w:szCs w:val="36"/>
        </w:rPr>
        <w:t xml:space="preserve"> moto</w:t>
      </w:r>
      <w:bookmarkEnd w:id="4"/>
    </w:p>
    <w:p w14:paraId="37E81499" w14:textId="1E34757A" w:rsidR="00055F84" w:rsidRPr="00DF7A84" w:rsidRDefault="00055F84" w:rsidP="00AC03B2">
      <w:pPr>
        <w:rPr>
          <w:szCs w:val="28"/>
        </w:rPr>
      </w:pPr>
      <w:r w:rsidRPr="00DF7A84">
        <w:rPr>
          <w:szCs w:val="28"/>
        </w:rPr>
        <w:t>Attore: Utente / Amministratore / Impiegato</w:t>
      </w:r>
      <w:r w:rsidR="00DF7A84" w:rsidRPr="00DF7A84">
        <w:rPr>
          <w:szCs w:val="28"/>
        </w:rPr>
        <w:t>.</w:t>
      </w:r>
    </w:p>
    <w:p w14:paraId="5D6AFD2F" w14:textId="54FEC27F" w:rsidR="00055F84" w:rsidRDefault="00055F84" w:rsidP="00AC03B2">
      <w:pPr>
        <w:rPr>
          <w:szCs w:val="28"/>
        </w:rPr>
      </w:pPr>
      <w:r w:rsidRPr="00DF7A84">
        <w:rPr>
          <w:szCs w:val="28"/>
        </w:rPr>
        <w:t>Entry Condition: L’utente / Amministratore / Impiegato si trova sulla sua homepage</w:t>
      </w:r>
      <w:r w:rsidR="00DF7A84" w:rsidRPr="00DF7A84">
        <w:rPr>
          <w:szCs w:val="28"/>
        </w:rPr>
        <w:t>.</w:t>
      </w:r>
    </w:p>
    <w:p w14:paraId="4C786305" w14:textId="77777777" w:rsidR="002B3958" w:rsidRPr="00DF7A84" w:rsidRDefault="002B3958" w:rsidP="00AC03B2">
      <w:pPr>
        <w:rPr>
          <w:szCs w:val="28"/>
        </w:rPr>
      </w:pPr>
    </w:p>
    <w:p w14:paraId="6C7FD87A" w14:textId="77777777" w:rsidR="00055F84" w:rsidRPr="00364D2C" w:rsidRDefault="00055F84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7FA0A971" w14:textId="4D19BA71" w:rsidR="00055F84" w:rsidRPr="00364D2C" w:rsidRDefault="00055F84" w:rsidP="00AC03B2">
      <w:pPr>
        <w:pStyle w:val="Paragrafoelenco"/>
        <w:numPr>
          <w:ilvl w:val="0"/>
          <w:numId w:val="2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>L’utente / Amministratore / Impiegato</w:t>
      </w:r>
      <w:r w:rsidRPr="00364D2C">
        <w:rPr>
          <w:b w:val="0"/>
          <w:bCs/>
          <w:noProof/>
          <w:szCs w:val="28"/>
        </w:rPr>
        <w:t xml:space="preserve"> seleziona la funzionalita elenco moto disponibili</w:t>
      </w:r>
      <w:r w:rsidR="00DF7A84">
        <w:rPr>
          <w:b w:val="0"/>
          <w:bCs/>
          <w:noProof/>
          <w:szCs w:val="28"/>
        </w:rPr>
        <w:t>.</w:t>
      </w:r>
    </w:p>
    <w:p w14:paraId="51914E42" w14:textId="6F126501" w:rsidR="00055F84" w:rsidRPr="00364D2C" w:rsidRDefault="00055F84" w:rsidP="00DF7A84">
      <w:pPr>
        <w:pStyle w:val="Paragrafoelenco"/>
        <w:numPr>
          <w:ilvl w:val="0"/>
          <w:numId w:val="22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delle moto disponibili</w:t>
      </w:r>
      <w:r w:rsidR="00DF7A84">
        <w:rPr>
          <w:b w:val="0"/>
          <w:bCs/>
          <w:noProof/>
          <w:szCs w:val="28"/>
        </w:rPr>
        <w:t>.</w:t>
      </w:r>
    </w:p>
    <w:p w14:paraId="4E741DB5" w14:textId="5AD0972E" w:rsidR="00055F84" w:rsidRPr="00DF7A84" w:rsidRDefault="00055F84" w:rsidP="00DF7A84">
      <w:pPr>
        <w:spacing w:line="240" w:lineRule="auto"/>
        <w:rPr>
          <w:szCs w:val="28"/>
        </w:rPr>
      </w:pPr>
      <w:r w:rsidRPr="00DF7A84">
        <w:rPr>
          <w:szCs w:val="28"/>
        </w:rPr>
        <w:t>Exit Condition: L’utente / Amministratore / Impiegato hanno visualizzato le moto disponibili</w:t>
      </w:r>
      <w:r w:rsidR="00DF7A84">
        <w:rPr>
          <w:szCs w:val="28"/>
        </w:rPr>
        <w:t>.</w:t>
      </w:r>
    </w:p>
    <w:p w14:paraId="1E875B47" w14:textId="6E944D57" w:rsidR="00055F84" w:rsidRDefault="00055F84" w:rsidP="00AC03B2">
      <w:pPr>
        <w:rPr>
          <w:szCs w:val="28"/>
        </w:rPr>
      </w:pPr>
    </w:p>
    <w:p w14:paraId="2F1B0B58" w14:textId="26E25989" w:rsidR="004E618D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65BAC5BE" w14:textId="5CB9B931" w:rsidR="004E618D" w:rsidRPr="00B67C1F" w:rsidRDefault="004E618D" w:rsidP="00AC03B2">
      <w:pPr>
        <w:pStyle w:val="Titolo2"/>
        <w:spacing w:after="0"/>
        <w:rPr>
          <w:b/>
          <w:bCs/>
          <w:noProof/>
          <w:szCs w:val="28"/>
          <w:lang w:val="en-GB"/>
        </w:rPr>
      </w:pPr>
      <w:bookmarkStart w:id="5" w:name="_Toc87878606"/>
      <w:r w:rsidRPr="00B67C1F">
        <w:rPr>
          <w:b/>
          <w:bCs/>
          <w:noProof/>
          <w:szCs w:val="28"/>
          <w:lang w:val="en-GB"/>
        </w:rPr>
        <w:lastRenderedPageBreak/>
        <w:t>UC</w:t>
      </w:r>
      <w:r w:rsidR="00B731E6" w:rsidRPr="00B67C1F">
        <w:rPr>
          <w:b/>
          <w:bCs/>
          <w:noProof/>
          <w:szCs w:val="28"/>
          <w:lang w:val="en-GB"/>
        </w:rPr>
        <w:t>_</w:t>
      </w:r>
      <w:r w:rsidR="005B7160" w:rsidRPr="00B67C1F">
        <w:rPr>
          <w:b/>
          <w:bCs/>
          <w:noProof/>
          <w:szCs w:val="28"/>
          <w:lang w:val="en-GB"/>
        </w:rPr>
        <w:t>5</w:t>
      </w:r>
      <w:r w:rsidRPr="00B67C1F">
        <w:rPr>
          <w:b/>
          <w:bCs/>
          <w:noProof/>
          <w:szCs w:val="28"/>
          <w:lang w:val="en-GB"/>
        </w:rPr>
        <w:t xml:space="preserve"> Log-out</w:t>
      </w:r>
      <w:bookmarkEnd w:id="5"/>
    </w:p>
    <w:p w14:paraId="00445B5D" w14:textId="77777777" w:rsidR="00364D2C" w:rsidRPr="00B67C1F" w:rsidRDefault="00364D2C" w:rsidP="00364D2C">
      <w:pPr>
        <w:rPr>
          <w:lang w:val="en-GB"/>
        </w:rPr>
      </w:pPr>
    </w:p>
    <w:p w14:paraId="494100EF" w14:textId="4FB044A5" w:rsidR="004E618D" w:rsidRPr="00B67C1F" w:rsidRDefault="004E618D" w:rsidP="00AC03B2">
      <w:pPr>
        <w:rPr>
          <w:szCs w:val="28"/>
          <w:lang w:val="en-GB"/>
        </w:rPr>
      </w:pPr>
      <w:proofErr w:type="spellStart"/>
      <w:r w:rsidRPr="00B67C1F">
        <w:rPr>
          <w:szCs w:val="28"/>
          <w:lang w:val="en-GB"/>
        </w:rPr>
        <w:t>Attore</w:t>
      </w:r>
      <w:proofErr w:type="spellEnd"/>
      <w:r w:rsidRPr="00B67C1F">
        <w:rPr>
          <w:szCs w:val="28"/>
          <w:lang w:val="en-GB"/>
        </w:rPr>
        <w:t xml:space="preserve">: </w:t>
      </w:r>
      <w:proofErr w:type="spellStart"/>
      <w:r w:rsidRPr="00B67C1F">
        <w:rPr>
          <w:szCs w:val="28"/>
          <w:lang w:val="en-GB"/>
        </w:rPr>
        <w:t>Utente</w:t>
      </w:r>
      <w:proofErr w:type="spellEnd"/>
      <w:r w:rsidR="00DF7A84" w:rsidRPr="00B67C1F">
        <w:rPr>
          <w:szCs w:val="28"/>
          <w:lang w:val="en-GB"/>
        </w:rPr>
        <w:t>.</w:t>
      </w:r>
    </w:p>
    <w:p w14:paraId="5DCDB4C7" w14:textId="3E91761F" w:rsidR="004E618D" w:rsidRPr="00D77D2D" w:rsidRDefault="004E618D" w:rsidP="00AC03B2">
      <w:pPr>
        <w:rPr>
          <w:szCs w:val="28"/>
        </w:rPr>
      </w:pPr>
      <w:r w:rsidRPr="00D77D2D">
        <w:rPr>
          <w:szCs w:val="28"/>
        </w:rPr>
        <w:t xml:space="preserve">Entry Condition: </w:t>
      </w:r>
      <w:r w:rsidR="00464A1A" w:rsidRPr="00D77D2D">
        <w:rPr>
          <w:szCs w:val="28"/>
        </w:rPr>
        <w:t xml:space="preserve">L’Utente deve aver eseguito il </w:t>
      </w:r>
      <w:r w:rsidR="00E24E1A">
        <w:rPr>
          <w:szCs w:val="28"/>
        </w:rPr>
        <w:t>l</w:t>
      </w:r>
      <w:r w:rsidR="00464A1A" w:rsidRPr="00D77D2D">
        <w:rPr>
          <w:szCs w:val="28"/>
        </w:rPr>
        <w:t>og-in</w:t>
      </w:r>
      <w:r w:rsidR="00DF7A84" w:rsidRPr="00D77D2D">
        <w:rPr>
          <w:szCs w:val="28"/>
        </w:rPr>
        <w:t>.</w:t>
      </w:r>
    </w:p>
    <w:p w14:paraId="74152417" w14:textId="77777777" w:rsidR="00D77D2D" w:rsidRPr="00364D2C" w:rsidRDefault="00D77D2D" w:rsidP="00AC03B2">
      <w:pPr>
        <w:rPr>
          <w:b w:val="0"/>
          <w:bCs/>
          <w:szCs w:val="28"/>
        </w:rPr>
      </w:pPr>
    </w:p>
    <w:p w14:paraId="379D1BF9" w14:textId="77777777" w:rsidR="004E618D" w:rsidRPr="00364D2C" w:rsidRDefault="004E618D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146E598" w14:textId="3E55F29A" w:rsidR="004E618D" w:rsidRPr="00364D2C" w:rsidRDefault="004E618D" w:rsidP="00AC03B2">
      <w:pPr>
        <w:pStyle w:val="Paragrafoelenco"/>
        <w:numPr>
          <w:ilvl w:val="0"/>
          <w:numId w:val="2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 xml:space="preserve">L’utente </w:t>
      </w:r>
      <w:r w:rsidR="00464A1A" w:rsidRPr="00364D2C">
        <w:rPr>
          <w:b w:val="0"/>
          <w:bCs/>
          <w:szCs w:val="28"/>
        </w:rPr>
        <w:t>seleziona la funzionalità log-out</w:t>
      </w:r>
      <w:r w:rsidR="00DF7A84">
        <w:rPr>
          <w:b w:val="0"/>
          <w:bCs/>
          <w:szCs w:val="28"/>
        </w:rPr>
        <w:t>.</w:t>
      </w:r>
    </w:p>
    <w:p w14:paraId="37E2AC4B" w14:textId="0248CBF3" w:rsidR="004E618D" w:rsidRPr="00364D2C" w:rsidRDefault="004E618D" w:rsidP="00DF7A84">
      <w:pPr>
        <w:pStyle w:val="Paragrafoelenco"/>
        <w:numPr>
          <w:ilvl w:val="0"/>
          <w:numId w:val="23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</w:t>
      </w:r>
      <w:r w:rsidR="00464A1A" w:rsidRPr="00364D2C">
        <w:rPr>
          <w:b w:val="0"/>
          <w:bCs/>
          <w:noProof/>
          <w:szCs w:val="28"/>
        </w:rPr>
        <w:t>n messaggio di log-out eseguito con successo</w:t>
      </w:r>
      <w:r w:rsidR="00DF7A84">
        <w:rPr>
          <w:b w:val="0"/>
          <w:bCs/>
          <w:noProof/>
          <w:szCs w:val="28"/>
        </w:rPr>
        <w:t>.</w:t>
      </w:r>
    </w:p>
    <w:p w14:paraId="0DF89C4E" w14:textId="7D86FAF1" w:rsidR="004E618D" w:rsidRPr="00D77D2D" w:rsidRDefault="004E618D" w:rsidP="00DF7A84">
      <w:pPr>
        <w:spacing w:line="360" w:lineRule="auto"/>
        <w:rPr>
          <w:szCs w:val="28"/>
        </w:rPr>
      </w:pPr>
      <w:r w:rsidRPr="00D77D2D">
        <w:rPr>
          <w:szCs w:val="28"/>
        </w:rPr>
        <w:t>Exit Condition</w:t>
      </w:r>
      <w:r w:rsidR="00464A1A" w:rsidRPr="00D77D2D">
        <w:rPr>
          <w:szCs w:val="28"/>
        </w:rPr>
        <w:t>: Sessione cancellata</w:t>
      </w:r>
      <w:r w:rsidR="00DF7A84" w:rsidRPr="00D77D2D">
        <w:rPr>
          <w:szCs w:val="28"/>
        </w:rPr>
        <w:t>.</w:t>
      </w:r>
    </w:p>
    <w:p w14:paraId="7962FE18" w14:textId="77777777" w:rsidR="004E618D" w:rsidRPr="00364D2C" w:rsidRDefault="004E618D" w:rsidP="00AC03B2">
      <w:pPr>
        <w:rPr>
          <w:b w:val="0"/>
          <w:bCs/>
          <w:szCs w:val="28"/>
        </w:rPr>
      </w:pPr>
    </w:p>
    <w:p w14:paraId="4262DB81" w14:textId="658BAB91" w:rsidR="00055F84" w:rsidRPr="00364D2C" w:rsidRDefault="00055F84" w:rsidP="00AC03B2">
      <w:pPr>
        <w:rPr>
          <w:b w:val="0"/>
          <w:bCs/>
          <w:szCs w:val="28"/>
        </w:rPr>
      </w:pPr>
    </w:p>
    <w:p w14:paraId="3A41D35C" w14:textId="64AC7EE9" w:rsidR="00055F84" w:rsidRPr="00364D2C" w:rsidRDefault="00055F84" w:rsidP="00AC03B2">
      <w:pPr>
        <w:rPr>
          <w:b w:val="0"/>
          <w:bCs/>
          <w:noProof/>
          <w:szCs w:val="28"/>
        </w:rPr>
      </w:pPr>
    </w:p>
    <w:p w14:paraId="7CF1BB95" w14:textId="4CD5CC9E" w:rsidR="00464A1A" w:rsidRPr="00D77D2D" w:rsidRDefault="00464A1A" w:rsidP="00D77D2D">
      <w:pPr>
        <w:pStyle w:val="Titolo2"/>
        <w:rPr>
          <w:b/>
          <w:bCs/>
          <w:noProof/>
          <w:szCs w:val="36"/>
        </w:rPr>
      </w:pPr>
      <w:bookmarkStart w:id="6" w:name="_Toc87878607"/>
      <w:r w:rsidRPr="00D77D2D">
        <w:rPr>
          <w:b/>
          <w:bCs/>
          <w:noProof/>
          <w:szCs w:val="36"/>
        </w:rPr>
        <w:t>UC</w:t>
      </w:r>
      <w:r w:rsidR="00D77D2D" w:rsidRPr="00D77D2D">
        <w:rPr>
          <w:b/>
          <w:bCs/>
          <w:noProof/>
          <w:szCs w:val="36"/>
        </w:rPr>
        <w:t>_</w:t>
      </w:r>
      <w:r w:rsidR="005B7160">
        <w:rPr>
          <w:b/>
          <w:bCs/>
          <w:noProof/>
          <w:szCs w:val="36"/>
        </w:rPr>
        <w:t>6</w:t>
      </w:r>
      <w:r w:rsidRPr="00D77D2D">
        <w:rPr>
          <w:b/>
          <w:bCs/>
          <w:noProof/>
          <w:szCs w:val="36"/>
        </w:rPr>
        <w:t xml:space="preserve"> Informazioni auto</w:t>
      </w:r>
      <w:bookmarkEnd w:id="6"/>
    </w:p>
    <w:p w14:paraId="60B63013" w14:textId="4C05319C" w:rsidR="00464A1A" w:rsidRPr="00D77D2D" w:rsidRDefault="00464A1A" w:rsidP="00AC03B2">
      <w:pPr>
        <w:rPr>
          <w:szCs w:val="28"/>
        </w:rPr>
      </w:pPr>
      <w:r w:rsidRPr="00D77D2D">
        <w:rPr>
          <w:szCs w:val="28"/>
        </w:rPr>
        <w:t>Attore: Utente</w:t>
      </w:r>
      <w:r w:rsidR="00D77D2D" w:rsidRPr="00D77D2D">
        <w:rPr>
          <w:szCs w:val="28"/>
        </w:rPr>
        <w:t>.</w:t>
      </w:r>
      <w:r w:rsidRPr="00D77D2D">
        <w:rPr>
          <w:szCs w:val="28"/>
        </w:rPr>
        <w:t xml:space="preserve"> </w:t>
      </w:r>
    </w:p>
    <w:p w14:paraId="485F26F0" w14:textId="32EECDF5" w:rsidR="00464A1A" w:rsidRPr="00D77D2D" w:rsidRDefault="00464A1A" w:rsidP="00AC03B2">
      <w:pPr>
        <w:rPr>
          <w:szCs w:val="28"/>
        </w:rPr>
      </w:pPr>
      <w:r w:rsidRPr="00D77D2D">
        <w:rPr>
          <w:szCs w:val="28"/>
        </w:rPr>
        <w:t>Entry Condition: L’utente si trova sulla sua homepage</w:t>
      </w:r>
      <w:r w:rsidR="00D77D2D" w:rsidRPr="00D77D2D">
        <w:rPr>
          <w:szCs w:val="28"/>
        </w:rPr>
        <w:t>.</w:t>
      </w:r>
    </w:p>
    <w:p w14:paraId="0E5FFE15" w14:textId="77777777" w:rsidR="00D77D2D" w:rsidRPr="00364D2C" w:rsidRDefault="00D77D2D" w:rsidP="00AC03B2">
      <w:pPr>
        <w:rPr>
          <w:b w:val="0"/>
          <w:bCs/>
          <w:szCs w:val="28"/>
        </w:rPr>
      </w:pPr>
    </w:p>
    <w:p w14:paraId="05659D75" w14:textId="77777777" w:rsidR="00464A1A" w:rsidRPr="00364D2C" w:rsidRDefault="00464A1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65643EF" w14:textId="6EFA5DAB" w:rsidR="00464A1A" w:rsidRPr="00364D2C" w:rsidRDefault="00464A1A" w:rsidP="00AC03B2">
      <w:pPr>
        <w:pStyle w:val="Paragrafoelenco"/>
        <w:numPr>
          <w:ilvl w:val="0"/>
          <w:numId w:val="2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 xml:space="preserve">L’utente </w:t>
      </w:r>
      <w:r w:rsidRPr="00364D2C">
        <w:rPr>
          <w:b w:val="0"/>
          <w:bCs/>
          <w:noProof/>
          <w:szCs w:val="28"/>
        </w:rPr>
        <w:t>seleziona la funzionalita elenco auto disponibili</w:t>
      </w:r>
      <w:r w:rsidR="00D77D2D">
        <w:rPr>
          <w:b w:val="0"/>
          <w:bCs/>
          <w:noProof/>
          <w:szCs w:val="28"/>
        </w:rPr>
        <w:t>.</w:t>
      </w:r>
    </w:p>
    <w:p w14:paraId="5678E4AA" w14:textId="1800DA4A" w:rsidR="00464A1A" w:rsidRPr="00364D2C" w:rsidRDefault="00464A1A" w:rsidP="00AC03B2">
      <w:pPr>
        <w:pStyle w:val="Paragrafoelenco"/>
        <w:numPr>
          <w:ilvl w:val="0"/>
          <w:numId w:val="2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delle auto disponibili</w:t>
      </w:r>
      <w:r w:rsidR="00D77D2D">
        <w:rPr>
          <w:b w:val="0"/>
          <w:bCs/>
          <w:noProof/>
          <w:szCs w:val="28"/>
        </w:rPr>
        <w:t>.</w:t>
      </w:r>
    </w:p>
    <w:p w14:paraId="3F09ABC4" w14:textId="73C30400" w:rsidR="00464A1A" w:rsidRPr="00364D2C" w:rsidRDefault="00464A1A" w:rsidP="00D77D2D">
      <w:pPr>
        <w:pStyle w:val="Paragrafoelenco"/>
        <w:numPr>
          <w:ilvl w:val="0"/>
          <w:numId w:val="24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visualizza informazioni auto</w:t>
      </w:r>
      <w:r w:rsidR="00D77D2D">
        <w:rPr>
          <w:b w:val="0"/>
          <w:bCs/>
          <w:noProof/>
          <w:szCs w:val="28"/>
        </w:rPr>
        <w:t>.</w:t>
      </w:r>
    </w:p>
    <w:p w14:paraId="76E93A7A" w14:textId="1B7D59E8" w:rsidR="00464A1A" w:rsidRPr="00D77D2D" w:rsidRDefault="00464A1A" w:rsidP="00D77D2D">
      <w:pPr>
        <w:spacing w:line="360" w:lineRule="auto"/>
        <w:rPr>
          <w:szCs w:val="28"/>
        </w:rPr>
      </w:pPr>
      <w:r w:rsidRPr="00D77D2D">
        <w:rPr>
          <w:szCs w:val="28"/>
        </w:rPr>
        <w:t>Exit Condition: L’utente visualizza le informazioni dell’auto</w:t>
      </w:r>
      <w:r w:rsidR="00D77D2D" w:rsidRPr="00D77D2D">
        <w:rPr>
          <w:szCs w:val="28"/>
        </w:rPr>
        <w:t>.</w:t>
      </w:r>
    </w:p>
    <w:p w14:paraId="232962CE" w14:textId="228A1E0B" w:rsidR="00464A1A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01B9ACA6" w14:textId="6BBB9A25" w:rsidR="00464A1A" w:rsidRPr="00364D2C" w:rsidRDefault="00464A1A" w:rsidP="00AC03B2">
      <w:pPr>
        <w:pStyle w:val="Titolo2"/>
        <w:spacing w:after="0"/>
        <w:rPr>
          <w:b/>
          <w:bCs/>
          <w:noProof/>
          <w:szCs w:val="28"/>
        </w:rPr>
      </w:pPr>
      <w:bookmarkStart w:id="7" w:name="_Toc87878608"/>
      <w:r w:rsidRPr="00364D2C">
        <w:rPr>
          <w:b/>
          <w:bCs/>
          <w:noProof/>
          <w:szCs w:val="28"/>
        </w:rPr>
        <w:lastRenderedPageBreak/>
        <w:t>UC</w:t>
      </w:r>
      <w:r w:rsidR="00364D2C">
        <w:rPr>
          <w:b/>
          <w:bCs/>
          <w:noProof/>
          <w:szCs w:val="28"/>
        </w:rPr>
        <w:t>_</w:t>
      </w:r>
      <w:r w:rsidR="00125491">
        <w:rPr>
          <w:b/>
          <w:bCs/>
          <w:noProof/>
          <w:szCs w:val="28"/>
        </w:rPr>
        <w:t>7</w:t>
      </w:r>
      <w:r w:rsidRPr="00364D2C">
        <w:rPr>
          <w:b/>
          <w:bCs/>
          <w:noProof/>
          <w:szCs w:val="28"/>
        </w:rPr>
        <w:t xml:space="preserve"> Informazioni moto</w:t>
      </w:r>
      <w:bookmarkEnd w:id="7"/>
    </w:p>
    <w:p w14:paraId="7B20D6E1" w14:textId="77777777" w:rsidR="00364D2C" w:rsidRPr="00364D2C" w:rsidRDefault="00364D2C" w:rsidP="00364D2C"/>
    <w:p w14:paraId="4B210CB5" w14:textId="559B8988" w:rsidR="00464A1A" w:rsidRPr="00D77D2D" w:rsidRDefault="00464A1A" w:rsidP="00AC03B2">
      <w:pPr>
        <w:rPr>
          <w:szCs w:val="28"/>
        </w:rPr>
      </w:pPr>
      <w:r w:rsidRPr="00D77D2D">
        <w:rPr>
          <w:szCs w:val="28"/>
        </w:rPr>
        <w:t>Attore: Utente</w:t>
      </w:r>
      <w:r w:rsidR="00D77D2D" w:rsidRPr="00D77D2D">
        <w:rPr>
          <w:szCs w:val="28"/>
        </w:rPr>
        <w:t>.</w:t>
      </w:r>
      <w:r w:rsidRPr="00D77D2D">
        <w:rPr>
          <w:szCs w:val="28"/>
        </w:rPr>
        <w:t xml:space="preserve"> </w:t>
      </w:r>
    </w:p>
    <w:p w14:paraId="4DF162A2" w14:textId="417B8B56" w:rsidR="00464A1A" w:rsidRDefault="00464A1A" w:rsidP="00AC03B2">
      <w:pPr>
        <w:rPr>
          <w:szCs w:val="28"/>
        </w:rPr>
      </w:pPr>
      <w:r w:rsidRPr="00D77D2D">
        <w:rPr>
          <w:szCs w:val="28"/>
        </w:rPr>
        <w:t>Entry Condition: L’utente si trova sulla sua homepage</w:t>
      </w:r>
      <w:r w:rsidR="00D77D2D" w:rsidRPr="00D77D2D">
        <w:rPr>
          <w:szCs w:val="28"/>
        </w:rPr>
        <w:t>.</w:t>
      </w:r>
    </w:p>
    <w:p w14:paraId="3B9D37E3" w14:textId="77777777" w:rsidR="002B3958" w:rsidRPr="00D77D2D" w:rsidRDefault="002B3958" w:rsidP="00AC03B2">
      <w:pPr>
        <w:rPr>
          <w:szCs w:val="28"/>
        </w:rPr>
      </w:pPr>
    </w:p>
    <w:p w14:paraId="4061BA64" w14:textId="77777777" w:rsidR="00464A1A" w:rsidRPr="00364D2C" w:rsidRDefault="00464A1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00386A7F" w14:textId="2989E767" w:rsidR="00464A1A" w:rsidRPr="00364D2C" w:rsidRDefault="00464A1A" w:rsidP="00AC03B2">
      <w:pPr>
        <w:pStyle w:val="Paragrafoelenco"/>
        <w:numPr>
          <w:ilvl w:val="0"/>
          <w:numId w:val="2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 xml:space="preserve">L’utente </w:t>
      </w:r>
      <w:r w:rsidRPr="00364D2C">
        <w:rPr>
          <w:b w:val="0"/>
          <w:bCs/>
          <w:noProof/>
          <w:szCs w:val="28"/>
        </w:rPr>
        <w:t>seleziona la funzionalita elenco moto disponibili</w:t>
      </w:r>
      <w:r w:rsidR="00D77D2D">
        <w:rPr>
          <w:b w:val="0"/>
          <w:bCs/>
          <w:noProof/>
          <w:szCs w:val="28"/>
        </w:rPr>
        <w:t>.</w:t>
      </w:r>
    </w:p>
    <w:p w14:paraId="0F5A274A" w14:textId="2A7F1E61" w:rsidR="00464A1A" w:rsidRPr="00364D2C" w:rsidRDefault="00464A1A" w:rsidP="00AC03B2">
      <w:pPr>
        <w:pStyle w:val="Paragrafoelenco"/>
        <w:numPr>
          <w:ilvl w:val="0"/>
          <w:numId w:val="2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delle moto disponibili</w:t>
      </w:r>
      <w:r w:rsidR="00D77D2D">
        <w:rPr>
          <w:b w:val="0"/>
          <w:bCs/>
          <w:noProof/>
          <w:szCs w:val="28"/>
        </w:rPr>
        <w:t>.</w:t>
      </w:r>
    </w:p>
    <w:p w14:paraId="10A1E840" w14:textId="69BD3F69" w:rsidR="00464A1A" w:rsidRPr="00364D2C" w:rsidRDefault="00464A1A" w:rsidP="00D77D2D">
      <w:pPr>
        <w:pStyle w:val="Paragrafoelenco"/>
        <w:numPr>
          <w:ilvl w:val="0"/>
          <w:numId w:val="25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visualizza informazioni moto</w:t>
      </w:r>
      <w:r w:rsidR="00D77D2D">
        <w:rPr>
          <w:b w:val="0"/>
          <w:bCs/>
          <w:noProof/>
          <w:szCs w:val="28"/>
        </w:rPr>
        <w:t>.</w:t>
      </w:r>
    </w:p>
    <w:p w14:paraId="72CBEA71" w14:textId="1C36869F" w:rsidR="00464A1A" w:rsidRPr="00D77D2D" w:rsidRDefault="00464A1A" w:rsidP="00D77D2D">
      <w:pPr>
        <w:spacing w:line="360" w:lineRule="auto"/>
        <w:rPr>
          <w:szCs w:val="28"/>
        </w:rPr>
      </w:pPr>
      <w:r w:rsidRPr="00D77D2D">
        <w:rPr>
          <w:szCs w:val="28"/>
        </w:rPr>
        <w:t>Exit Condition: L’utente visualizza le informazioni della moto</w:t>
      </w:r>
      <w:r w:rsidR="00D77D2D" w:rsidRPr="00D77D2D">
        <w:rPr>
          <w:szCs w:val="28"/>
        </w:rPr>
        <w:t>.</w:t>
      </w:r>
    </w:p>
    <w:p w14:paraId="5D9394A0" w14:textId="4B592863" w:rsidR="00464A1A" w:rsidRDefault="00464A1A" w:rsidP="00AC03B2">
      <w:pPr>
        <w:rPr>
          <w:noProof/>
          <w:szCs w:val="28"/>
        </w:rPr>
      </w:pPr>
    </w:p>
    <w:p w14:paraId="366F3063" w14:textId="62A0184F" w:rsidR="00464A1A" w:rsidRDefault="00464A1A" w:rsidP="00AC03B2">
      <w:pPr>
        <w:rPr>
          <w:noProof/>
          <w:szCs w:val="28"/>
        </w:rPr>
      </w:pPr>
    </w:p>
    <w:p w14:paraId="7DEB9DF3" w14:textId="77777777" w:rsidR="00364D2C" w:rsidRDefault="00364D2C" w:rsidP="00AC03B2">
      <w:pPr>
        <w:rPr>
          <w:noProof/>
          <w:szCs w:val="28"/>
        </w:rPr>
      </w:pPr>
    </w:p>
    <w:p w14:paraId="2BC606FB" w14:textId="2CC188DD" w:rsidR="00464A1A" w:rsidRPr="00364D2C" w:rsidRDefault="00464A1A" w:rsidP="00AC03B2">
      <w:pPr>
        <w:pStyle w:val="Titolo2"/>
        <w:spacing w:after="0"/>
        <w:rPr>
          <w:b/>
          <w:bCs/>
          <w:noProof/>
          <w:szCs w:val="28"/>
        </w:rPr>
      </w:pPr>
      <w:bookmarkStart w:id="8" w:name="_Toc87878609"/>
      <w:r w:rsidRPr="00364D2C">
        <w:rPr>
          <w:b/>
          <w:bCs/>
          <w:noProof/>
          <w:szCs w:val="28"/>
        </w:rPr>
        <w:t>UC</w:t>
      </w:r>
      <w:r w:rsidR="00364D2C" w:rsidRPr="00364D2C">
        <w:rPr>
          <w:b/>
          <w:bCs/>
          <w:noProof/>
          <w:szCs w:val="28"/>
        </w:rPr>
        <w:t>_</w:t>
      </w:r>
      <w:r w:rsidR="00125491">
        <w:rPr>
          <w:b/>
          <w:bCs/>
          <w:noProof/>
          <w:szCs w:val="28"/>
        </w:rPr>
        <w:t>8</w:t>
      </w:r>
      <w:r w:rsidR="0002366D" w:rsidRPr="00364D2C">
        <w:rPr>
          <w:b/>
          <w:bCs/>
          <w:noProof/>
          <w:szCs w:val="28"/>
        </w:rPr>
        <w:t xml:space="preserve"> Eliminazione auto</w:t>
      </w:r>
      <w:bookmarkEnd w:id="8"/>
    </w:p>
    <w:p w14:paraId="4396BFF3" w14:textId="77777777" w:rsidR="00364D2C" w:rsidRPr="00364D2C" w:rsidRDefault="00364D2C" w:rsidP="00364D2C"/>
    <w:p w14:paraId="67068C25" w14:textId="3783A574" w:rsidR="00464A1A" w:rsidRPr="00D77D2D" w:rsidRDefault="00464A1A" w:rsidP="00AC03B2">
      <w:pPr>
        <w:rPr>
          <w:szCs w:val="28"/>
        </w:rPr>
      </w:pPr>
      <w:r w:rsidRPr="00D77D2D">
        <w:rPr>
          <w:szCs w:val="28"/>
        </w:rPr>
        <w:t xml:space="preserve">Attore: </w:t>
      </w:r>
      <w:r w:rsidR="0002366D" w:rsidRPr="00D77D2D">
        <w:rPr>
          <w:szCs w:val="28"/>
        </w:rPr>
        <w:t>L’Admin</w:t>
      </w:r>
      <w:r w:rsidR="00D77D2D" w:rsidRPr="00D77D2D">
        <w:rPr>
          <w:szCs w:val="28"/>
        </w:rPr>
        <w:t xml:space="preserve"> </w:t>
      </w:r>
      <w:r w:rsidR="0002366D" w:rsidRPr="00D77D2D">
        <w:rPr>
          <w:szCs w:val="28"/>
        </w:rPr>
        <w:t>/</w:t>
      </w:r>
      <w:r w:rsidR="00D77D2D" w:rsidRPr="00D77D2D">
        <w:rPr>
          <w:szCs w:val="28"/>
        </w:rPr>
        <w:t xml:space="preserve"> </w:t>
      </w:r>
      <w:r w:rsidR="0002366D" w:rsidRPr="00D77D2D">
        <w:rPr>
          <w:szCs w:val="28"/>
        </w:rPr>
        <w:t>Impiegato</w:t>
      </w:r>
      <w:r w:rsidR="00D77D2D" w:rsidRPr="00D77D2D">
        <w:rPr>
          <w:szCs w:val="28"/>
        </w:rPr>
        <w:t>.</w:t>
      </w:r>
      <w:r w:rsidRPr="00D77D2D">
        <w:rPr>
          <w:szCs w:val="28"/>
        </w:rPr>
        <w:t xml:space="preserve"> </w:t>
      </w:r>
    </w:p>
    <w:p w14:paraId="013B53CB" w14:textId="5F36FB33" w:rsidR="00464A1A" w:rsidRDefault="00464A1A" w:rsidP="00AC03B2">
      <w:pPr>
        <w:rPr>
          <w:szCs w:val="28"/>
        </w:rPr>
      </w:pPr>
      <w:r w:rsidRPr="00D77D2D">
        <w:rPr>
          <w:szCs w:val="28"/>
        </w:rPr>
        <w:t>Entry Condition: L’Admin</w:t>
      </w:r>
      <w:r w:rsidR="00D77D2D" w:rsidRPr="00D77D2D">
        <w:rPr>
          <w:szCs w:val="28"/>
        </w:rPr>
        <w:t xml:space="preserve"> </w:t>
      </w:r>
      <w:r w:rsidRPr="00D77D2D">
        <w:rPr>
          <w:szCs w:val="28"/>
        </w:rPr>
        <w:t>/</w:t>
      </w:r>
      <w:r w:rsidR="00D77D2D" w:rsidRPr="00D77D2D">
        <w:rPr>
          <w:szCs w:val="28"/>
        </w:rPr>
        <w:t xml:space="preserve"> </w:t>
      </w:r>
      <w:r w:rsidRPr="00D77D2D">
        <w:rPr>
          <w:szCs w:val="28"/>
        </w:rPr>
        <w:t>Impiegato devono aver effettuato il login</w:t>
      </w:r>
      <w:r w:rsidR="00D77D2D" w:rsidRPr="00D77D2D">
        <w:rPr>
          <w:szCs w:val="28"/>
        </w:rPr>
        <w:t>.</w:t>
      </w:r>
    </w:p>
    <w:p w14:paraId="5B4FB65B" w14:textId="77777777" w:rsidR="00D77D2D" w:rsidRPr="00D77D2D" w:rsidRDefault="00D77D2D" w:rsidP="00AC03B2">
      <w:pPr>
        <w:rPr>
          <w:szCs w:val="28"/>
        </w:rPr>
      </w:pPr>
    </w:p>
    <w:p w14:paraId="5C0A38E2" w14:textId="77777777" w:rsidR="00464A1A" w:rsidRPr="00364D2C" w:rsidRDefault="00464A1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2BC902F" w14:textId="7A64EAD6" w:rsidR="00464A1A" w:rsidRPr="00364D2C" w:rsidRDefault="00464A1A" w:rsidP="00AC03B2">
      <w:pPr>
        <w:pStyle w:val="Paragrafoelenco"/>
        <w:numPr>
          <w:ilvl w:val="0"/>
          <w:numId w:val="2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L’Admin/Impiegato selezionano la funzionalità elimina auto</w:t>
      </w:r>
      <w:r w:rsidR="00D77D2D">
        <w:rPr>
          <w:b w:val="0"/>
          <w:bCs/>
          <w:noProof/>
          <w:szCs w:val="28"/>
        </w:rPr>
        <w:t>.</w:t>
      </w:r>
    </w:p>
    <w:p w14:paraId="49030C74" w14:textId="1E79F44D" w:rsidR="0002366D" w:rsidRPr="00364D2C" w:rsidRDefault="00464A1A" w:rsidP="00AC03B2">
      <w:pPr>
        <w:pStyle w:val="Paragrafoelenco"/>
        <w:numPr>
          <w:ilvl w:val="0"/>
          <w:numId w:val="2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La piattaforma mostra una pagina </w:t>
      </w:r>
      <w:r w:rsidR="0002366D" w:rsidRPr="00364D2C">
        <w:rPr>
          <w:b w:val="0"/>
          <w:bCs/>
          <w:noProof/>
          <w:szCs w:val="28"/>
        </w:rPr>
        <w:t>dove vengono inserite le informazioni dell’auto da eliminare</w:t>
      </w:r>
      <w:r w:rsidR="00D77D2D">
        <w:rPr>
          <w:b w:val="0"/>
          <w:bCs/>
          <w:noProof/>
          <w:szCs w:val="28"/>
        </w:rPr>
        <w:t>:</w:t>
      </w:r>
    </w:p>
    <w:p w14:paraId="29D4884A" w14:textId="77777777" w:rsidR="0002366D" w:rsidRPr="00364D2C" w:rsidRDefault="0002366D" w:rsidP="00AC03B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1224D38D" w14:textId="4C492AD3" w:rsidR="0002366D" w:rsidRPr="00364D2C" w:rsidRDefault="0002366D" w:rsidP="00AC03B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642DAD7D" w14:textId="57D821E8" w:rsidR="0002366D" w:rsidRPr="00364D2C" w:rsidRDefault="0002366D" w:rsidP="00AC03B2">
      <w:pPr>
        <w:pStyle w:val="Paragrafoelenco"/>
        <w:numPr>
          <w:ilvl w:val="0"/>
          <w:numId w:val="2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L’Admin/Impiegato </w:t>
      </w:r>
      <w:r w:rsidR="00445E71" w:rsidRPr="00364D2C">
        <w:rPr>
          <w:b w:val="0"/>
          <w:bCs/>
          <w:noProof/>
          <w:szCs w:val="28"/>
        </w:rPr>
        <w:t>inseriscono</w:t>
      </w:r>
      <w:r w:rsidRPr="00364D2C">
        <w:rPr>
          <w:b w:val="0"/>
          <w:bCs/>
          <w:noProof/>
          <w:szCs w:val="28"/>
        </w:rPr>
        <w:t xml:space="preserve"> le informazioni e confermano</w:t>
      </w:r>
      <w:r w:rsidR="00D77D2D">
        <w:rPr>
          <w:b w:val="0"/>
          <w:bCs/>
          <w:noProof/>
          <w:szCs w:val="28"/>
        </w:rPr>
        <w:t>.</w:t>
      </w:r>
    </w:p>
    <w:p w14:paraId="1218DA64" w14:textId="1C13B14E" w:rsidR="0002366D" w:rsidRDefault="0002366D" w:rsidP="00D77D2D">
      <w:pPr>
        <w:pStyle w:val="Paragrafoelenco"/>
        <w:numPr>
          <w:ilvl w:val="0"/>
          <w:numId w:val="26"/>
        </w:numPr>
        <w:spacing w:line="240" w:lineRule="auto"/>
        <w:ind w:left="1497" w:hanging="357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reindirizza L’Admin/Impiegato alla sua Home</w:t>
      </w:r>
      <w:r w:rsidR="00D77D2D">
        <w:rPr>
          <w:b w:val="0"/>
          <w:bCs/>
          <w:noProof/>
          <w:szCs w:val="28"/>
        </w:rPr>
        <w:t>.</w:t>
      </w:r>
    </w:p>
    <w:p w14:paraId="3A85B48F" w14:textId="77777777" w:rsidR="00D77D2D" w:rsidRPr="00D77D2D" w:rsidRDefault="00D77D2D" w:rsidP="00D77D2D">
      <w:pPr>
        <w:spacing w:line="240" w:lineRule="auto"/>
        <w:rPr>
          <w:b w:val="0"/>
          <w:bCs/>
          <w:noProof/>
          <w:szCs w:val="28"/>
        </w:rPr>
      </w:pPr>
    </w:p>
    <w:p w14:paraId="73B03D99" w14:textId="357EDED2" w:rsidR="00464A1A" w:rsidRPr="00D77D2D" w:rsidRDefault="00464A1A" w:rsidP="00D77D2D">
      <w:pPr>
        <w:spacing w:line="360" w:lineRule="auto"/>
        <w:rPr>
          <w:szCs w:val="28"/>
        </w:rPr>
      </w:pPr>
      <w:r w:rsidRPr="00D77D2D">
        <w:rPr>
          <w:szCs w:val="28"/>
        </w:rPr>
        <w:t xml:space="preserve">Exit Condition: </w:t>
      </w:r>
      <w:r w:rsidR="0002366D" w:rsidRPr="00D77D2D">
        <w:rPr>
          <w:szCs w:val="28"/>
        </w:rPr>
        <w:t>L’auto viene eliminata</w:t>
      </w:r>
      <w:r w:rsidR="00D77D2D" w:rsidRPr="00D77D2D">
        <w:rPr>
          <w:szCs w:val="28"/>
        </w:rPr>
        <w:t>.</w:t>
      </w:r>
    </w:p>
    <w:p w14:paraId="126913DE" w14:textId="27939116" w:rsidR="0002366D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71BABA2B" w14:textId="4A862215" w:rsidR="0002366D" w:rsidRPr="00364D2C" w:rsidRDefault="0002366D" w:rsidP="00AC03B2">
      <w:pPr>
        <w:pStyle w:val="Titolo2"/>
        <w:spacing w:after="0"/>
        <w:rPr>
          <w:b/>
          <w:bCs/>
          <w:noProof/>
          <w:szCs w:val="28"/>
        </w:rPr>
      </w:pPr>
      <w:bookmarkStart w:id="9" w:name="_Toc87878610"/>
      <w:r w:rsidRPr="00364D2C">
        <w:rPr>
          <w:b/>
          <w:bCs/>
          <w:noProof/>
          <w:szCs w:val="28"/>
        </w:rPr>
        <w:lastRenderedPageBreak/>
        <w:t>UC</w:t>
      </w:r>
      <w:r w:rsidR="00364D2C" w:rsidRPr="00364D2C">
        <w:rPr>
          <w:b/>
          <w:bCs/>
          <w:noProof/>
          <w:szCs w:val="28"/>
        </w:rPr>
        <w:t>_</w:t>
      </w:r>
      <w:r w:rsidR="00125491">
        <w:rPr>
          <w:b/>
          <w:bCs/>
          <w:noProof/>
          <w:szCs w:val="28"/>
        </w:rPr>
        <w:t>9</w:t>
      </w:r>
      <w:r w:rsidRPr="00364D2C">
        <w:rPr>
          <w:b/>
          <w:bCs/>
          <w:noProof/>
          <w:szCs w:val="28"/>
        </w:rPr>
        <w:t xml:space="preserve"> Eliminazione moto</w:t>
      </w:r>
      <w:bookmarkEnd w:id="9"/>
    </w:p>
    <w:p w14:paraId="27713276" w14:textId="77777777" w:rsidR="00364D2C" w:rsidRPr="00364D2C" w:rsidRDefault="00364D2C" w:rsidP="00364D2C"/>
    <w:p w14:paraId="2384EBC6" w14:textId="6528A532" w:rsidR="0002366D" w:rsidRPr="00D77D2D" w:rsidRDefault="0002366D" w:rsidP="00AC03B2">
      <w:pPr>
        <w:rPr>
          <w:szCs w:val="28"/>
        </w:rPr>
      </w:pPr>
      <w:r w:rsidRPr="00D77D2D">
        <w:rPr>
          <w:szCs w:val="28"/>
        </w:rPr>
        <w:t>Attore: L’Admin</w:t>
      </w:r>
      <w:r w:rsidR="00D77D2D" w:rsidRPr="00D77D2D">
        <w:rPr>
          <w:szCs w:val="28"/>
        </w:rPr>
        <w:t xml:space="preserve"> </w:t>
      </w:r>
      <w:r w:rsidRPr="00D77D2D">
        <w:rPr>
          <w:szCs w:val="28"/>
        </w:rPr>
        <w:t>/</w:t>
      </w:r>
      <w:r w:rsidR="00D77D2D" w:rsidRPr="00D77D2D">
        <w:rPr>
          <w:szCs w:val="28"/>
        </w:rPr>
        <w:t xml:space="preserve"> </w:t>
      </w:r>
      <w:r w:rsidRPr="00D77D2D">
        <w:rPr>
          <w:szCs w:val="28"/>
        </w:rPr>
        <w:t>Impiegato</w:t>
      </w:r>
      <w:r w:rsidR="00D77D2D">
        <w:rPr>
          <w:szCs w:val="28"/>
        </w:rPr>
        <w:t>.</w:t>
      </w:r>
      <w:r w:rsidRPr="00D77D2D">
        <w:rPr>
          <w:szCs w:val="28"/>
        </w:rPr>
        <w:t xml:space="preserve"> </w:t>
      </w:r>
    </w:p>
    <w:p w14:paraId="3D55D0FD" w14:textId="511D87B9" w:rsidR="0002366D" w:rsidRPr="00D77D2D" w:rsidRDefault="0002366D" w:rsidP="00AC03B2">
      <w:pPr>
        <w:rPr>
          <w:szCs w:val="28"/>
        </w:rPr>
      </w:pPr>
      <w:r w:rsidRPr="00D77D2D">
        <w:rPr>
          <w:szCs w:val="28"/>
        </w:rPr>
        <w:t>Entry Condition: L’Admin</w:t>
      </w:r>
      <w:r w:rsidR="00B12707">
        <w:rPr>
          <w:szCs w:val="28"/>
        </w:rPr>
        <w:t xml:space="preserve"> </w:t>
      </w:r>
      <w:r w:rsidRPr="00D77D2D">
        <w:rPr>
          <w:szCs w:val="28"/>
        </w:rPr>
        <w:t>/</w:t>
      </w:r>
      <w:r w:rsidR="00B12707">
        <w:rPr>
          <w:szCs w:val="28"/>
        </w:rPr>
        <w:t xml:space="preserve"> </w:t>
      </w:r>
      <w:r w:rsidRPr="00D77D2D">
        <w:rPr>
          <w:szCs w:val="28"/>
        </w:rPr>
        <w:t>Impiegato devono aver effettuato il login</w:t>
      </w:r>
      <w:r w:rsidR="00D77D2D">
        <w:rPr>
          <w:szCs w:val="28"/>
        </w:rPr>
        <w:t>.</w:t>
      </w:r>
    </w:p>
    <w:p w14:paraId="24F34B83" w14:textId="77777777" w:rsidR="00D174F1" w:rsidRDefault="00D174F1" w:rsidP="00AC03B2">
      <w:pPr>
        <w:rPr>
          <w:b w:val="0"/>
          <w:bCs/>
          <w:szCs w:val="28"/>
        </w:rPr>
      </w:pPr>
    </w:p>
    <w:p w14:paraId="203F4D62" w14:textId="11C746C9" w:rsidR="0002366D" w:rsidRPr="00364D2C" w:rsidRDefault="0002366D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788696A" w14:textId="3023AE88" w:rsidR="0002366D" w:rsidRPr="00364D2C" w:rsidRDefault="0002366D" w:rsidP="00AC03B2">
      <w:pPr>
        <w:pStyle w:val="Paragrafoelenco"/>
        <w:numPr>
          <w:ilvl w:val="0"/>
          <w:numId w:val="30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</w:t>
      </w:r>
      <w:r w:rsidR="00D77D2D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/</w:t>
      </w:r>
      <w:r w:rsidR="00D77D2D">
        <w:rPr>
          <w:b w:val="0"/>
          <w:bCs/>
          <w:noProof/>
          <w:szCs w:val="28"/>
        </w:rPr>
        <w:t xml:space="preserve">  </w:t>
      </w:r>
      <w:r w:rsidRPr="00364D2C">
        <w:rPr>
          <w:b w:val="0"/>
          <w:bCs/>
          <w:noProof/>
          <w:szCs w:val="28"/>
        </w:rPr>
        <w:t>Impiegato selezionano la funzionalità elimina moto</w:t>
      </w:r>
      <w:r w:rsidR="00D77D2D">
        <w:rPr>
          <w:b w:val="0"/>
          <w:bCs/>
          <w:noProof/>
          <w:szCs w:val="28"/>
        </w:rPr>
        <w:t>.</w:t>
      </w:r>
    </w:p>
    <w:p w14:paraId="0740E5EC" w14:textId="576D71B3" w:rsidR="0002366D" w:rsidRPr="00364D2C" w:rsidRDefault="0002366D" w:rsidP="00AC03B2">
      <w:pPr>
        <w:pStyle w:val="Paragrafoelenco"/>
        <w:numPr>
          <w:ilvl w:val="0"/>
          <w:numId w:val="30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dove vengono inserite le informazioni della moto da eliminare</w:t>
      </w:r>
      <w:r w:rsidR="00D77D2D">
        <w:rPr>
          <w:b w:val="0"/>
          <w:bCs/>
          <w:noProof/>
          <w:szCs w:val="28"/>
        </w:rPr>
        <w:t>:</w:t>
      </w:r>
    </w:p>
    <w:p w14:paraId="5FC13D1D" w14:textId="77777777" w:rsidR="0002366D" w:rsidRPr="00364D2C" w:rsidRDefault="0002366D" w:rsidP="00AC03B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13526C16" w14:textId="77777777" w:rsidR="0002366D" w:rsidRPr="00364D2C" w:rsidRDefault="0002366D" w:rsidP="00AC03B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5C0946B5" w14:textId="63EB5D76" w:rsidR="0002366D" w:rsidRPr="00364D2C" w:rsidRDefault="0002366D" w:rsidP="00AC03B2">
      <w:pPr>
        <w:pStyle w:val="Paragrafoelenco"/>
        <w:numPr>
          <w:ilvl w:val="0"/>
          <w:numId w:val="30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L’Admin/Impiegato inse</w:t>
      </w:r>
      <w:r w:rsidR="00445E71" w:rsidRPr="00364D2C">
        <w:rPr>
          <w:b w:val="0"/>
          <w:bCs/>
          <w:noProof/>
          <w:szCs w:val="28"/>
        </w:rPr>
        <w:t>r</w:t>
      </w:r>
      <w:r w:rsidRPr="00364D2C">
        <w:rPr>
          <w:b w:val="0"/>
          <w:bCs/>
          <w:noProof/>
          <w:szCs w:val="28"/>
        </w:rPr>
        <w:t>iscono le informazioni e confermano</w:t>
      </w:r>
      <w:r w:rsidR="00D77D2D">
        <w:rPr>
          <w:b w:val="0"/>
          <w:bCs/>
          <w:noProof/>
          <w:szCs w:val="28"/>
        </w:rPr>
        <w:t>.</w:t>
      </w:r>
    </w:p>
    <w:p w14:paraId="5B9FC184" w14:textId="1975CA8C" w:rsidR="00D174F1" w:rsidRDefault="0002366D" w:rsidP="00D174F1">
      <w:pPr>
        <w:pStyle w:val="Paragrafoelenco"/>
        <w:numPr>
          <w:ilvl w:val="0"/>
          <w:numId w:val="30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reindirizza L’Admin</w:t>
      </w:r>
      <w:r w:rsidR="00B12707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/</w:t>
      </w:r>
      <w:r w:rsidR="00B12707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Impiegato alla sua Home</w:t>
      </w:r>
      <w:r w:rsidR="00D174F1">
        <w:rPr>
          <w:b w:val="0"/>
          <w:bCs/>
          <w:noProof/>
          <w:szCs w:val="28"/>
        </w:rPr>
        <w:t>.</w:t>
      </w:r>
    </w:p>
    <w:p w14:paraId="56E8107C" w14:textId="77777777" w:rsidR="002B3958" w:rsidRPr="00D174F1" w:rsidRDefault="002B3958" w:rsidP="002B3958">
      <w:pPr>
        <w:pStyle w:val="Paragrafoelenco"/>
        <w:ind w:left="1500"/>
        <w:rPr>
          <w:b w:val="0"/>
          <w:bCs/>
          <w:noProof/>
          <w:szCs w:val="28"/>
        </w:rPr>
      </w:pPr>
    </w:p>
    <w:p w14:paraId="3DC5E1B1" w14:textId="04772C49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>Exit Condition: La moto viene eliminata</w:t>
      </w:r>
      <w:r w:rsidR="00D77D2D" w:rsidRPr="00D174F1">
        <w:rPr>
          <w:szCs w:val="28"/>
        </w:rPr>
        <w:t>.</w:t>
      </w:r>
    </w:p>
    <w:p w14:paraId="6B70236E" w14:textId="77777777" w:rsidR="0002366D" w:rsidRPr="007650A0" w:rsidRDefault="0002366D" w:rsidP="00AC03B2">
      <w:pPr>
        <w:rPr>
          <w:noProof/>
          <w:szCs w:val="28"/>
        </w:rPr>
      </w:pPr>
    </w:p>
    <w:p w14:paraId="2A0A8C72" w14:textId="7496D10A" w:rsidR="0002366D" w:rsidRDefault="0002366D" w:rsidP="00AC03B2">
      <w:pPr>
        <w:rPr>
          <w:noProof/>
          <w:szCs w:val="28"/>
        </w:rPr>
      </w:pPr>
    </w:p>
    <w:p w14:paraId="58DE6D0F" w14:textId="77777777" w:rsidR="00D174F1" w:rsidRDefault="00D174F1" w:rsidP="00AC03B2">
      <w:pPr>
        <w:rPr>
          <w:noProof/>
          <w:szCs w:val="28"/>
        </w:rPr>
      </w:pPr>
    </w:p>
    <w:p w14:paraId="5E72D1E8" w14:textId="6D7C882B" w:rsidR="0002366D" w:rsidRPr="00364D2C" w:rsidRDefault="0002366D" w:rsidP="00AC03B2">
      <w:pPr>
        <w:pStyle w:val="Titolo2"/>
        <w:spacing w:after="0"/>
        <w:rPr>
          <w:b/>
          <w:bCs/>
          <w:noProof/>
          <w:szCs w:val="28"/>
        </w:rPr>
      </w:pPr>
      <w:bookmarkStart w:id="10" w:name="_Toc87878611"/>
      <w:r w:rsidRPr="00364D2C">
        <w:rPr>
          <w:b/>
          <w:bCs/>
          <w:noProof/>
          <w:szCs w:val="28"/>
        </w:rPr>
        <w:t>UC</w:t>
      </w:r>
      <w:r w:rsidR="00364D2C" w:rsidRPr="00364D2C">
        <w:rPr>
          <w:b/>
          <w:bCs/>
          <w:noProof/>
          <w:szCs w:val="28"/>
        </w:rPr>
        <w:t>_</w:t>
      </w:r>
      <w:r w:rsidR="00125491">
        <w:rPr>
          <w:b/>
          <w:bCs/>
          <w:noProof/>
          <w:szCs w:val="28"/>
        </w:rPr>
        <w:t>10</w:t>
      </w:r>
      <w:r w:rsidRPr="00364D2C">
        <w:rPr>
          <w:b/>
          <w:bCs/>
          <w:noProof/>
          <w:szCs w:val="28"/>
        </w:rPr>
        <w:t xml:space="preserve"> </w:t>
      </w:r>
      <w:r w:rsidR="00662A10" w:rsidRPr="00364D2C">
        <w:rPr>
          <w:b/>
          <w:bCs/>
          <w:noProof/>
          <w:szCs w:val="28"/>
        </w:rPr>
        <w:t>Inserimento carrello</w:t>
      </w:r>
      <w:bookmarkEnd w:id="10"/>
    </w:p>
    <w:p w14:paraId="553C7B4C" w14:textId="77777777" w:rsidR="00364D2C" w:rsidRPr="00364D2C" w:rsidRDefault="00364D2C" w:rsidP="00364D2C"/>
    <w:p w14:paraId="75EB9AB4" w14:textId="6D01F24F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6A9ADB08" w14:textId="65DBB949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 xml:space="preserve">Entry Condition: L’Utente si trova sulla </w:t>
      </w:r>
      <w:r w:rsidR="00D834BF" w:rsidRPr="00D174F1">
        <w:rPr>
          <w:szCs w:val="28"/>
        </w:rPr>
        <w:t>lista delle auto</w:t>
      </w:r>
      <w:r w:rsidR="00D174F1" w:rsidRPr="00D174F1">
        <w:rPr>
          <w:szCs w:val="28"/>
        </w:rPr>
        <w:t xml:space="preserve"> </w:t>
      </w:r>
      <w:r w:rsidR="00D834BF" w:rsidRPr="00D174F1">
        <w:rPr>
          <w:szCs w:val="28"/>
        </w:rPr>
        <w:t>/</w:t>
      </w:r>
      <w:r w:rsidR="00D174F1" w:rsidRPr="00D174F1">
        <w:rPr>
          <w:szCs w:val="28"/>
        </w:rPr>
        <w:t xml:space="preserve"> </w:t>
      </w:r>
      <w:r w:rsidR="00D834BF" w:rsidRPr="00D174F1">
        <w:rPr>
          <w:szCs w:val="28"/>
        </w:rPr>
        <w:t>moto disponibili</w:t>
      </w:r>
      <w:r w:rsidR="00D174F1" w:rsidRPr="00D174F1">
        <w:rPr>
          <w:szCs w:val="28"/>
        </w:rPr>
        <w:t>.</w:t>
      </w:r>
    </w:p>
    <w:p w14:paraId="396002A8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51D1B49F" w14:textId="77777777" w:rsidR="0002366D" w:rsidRPr="00364D2C" w:rsidRDefault="0002366D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88097A9" w14:textId="50262201" w:rsidR="0002366D" w:rsidRPr="00364D2C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successivamente utilizza la funzionalita visu</w:t>
      </w:r>
      <w:r w:rsidR="00D834BF" w:rsidRPr="00364D2C">
        <w:rPr>
          <w:b w:val="0"/>
          <w:bCs/>
          <w:noProof/>
          <w:szCs w:val="28"/>
        </w:rPr>
        <w:t>a</w:t>
      </w:r>
      <w:r w:rsidRPr="00364D2C">
        <w:rPr>
          <w:b w:val="0"/>
          <w:bCs/>
          <w:noProof/>
          <w:szCs w:val="28"/>
        </w:rPr>
        <w:t>lizza informazioni auto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/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moto</w:t>
      </w:r>
      <w:r w:rsidR="00D174F1">
        <w:rPr>
          <w:b w:val="0"/>
          <w:bCs/>
          <w:noProof/>
          <w:szCs w:val="28"/>
        </w:rPr>
        <w:t>.</w:t>
      </w:r>
    </w:p>
    <w:p w14:paraId="6A79B771" w14:textId="61F34F56" w:rsidR="00662A10" w:rsidRPr="00364D2C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visu</w:t>
      </w:r>
      <w:r w:rsidR="00D834BF" w:rsidRPr="00364D2C">
        <w:rPr>
          <w:b w:val="0"/>
          <w:bCs/>
          <w:noProof/>
          <w:szCs w:val="28"/>
        </w:rPr>
        <w:t>a</w:t>
      </w:r>
      <w:r w:rsidRPr="00364D2C">
        <w:rPr>
          <w:b w:val="0"/>
          <w:bCs/>
          <w:noProof/>
          <w:szCs w:val="28"/>
        </w:rPr>
        <w:t>lizza una pagina con le informazioni relative all’auto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/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moto</w:t>
      </w:r>
      <w:r w:rsidR="00D174F1">
        <w:rPr>
          <w:b w:val="0"/>
          <w:bCs/>
          <w:noProof/>
          <w:szCs w:val="28"/>
        </w:rPr>
        <w:t>.</w:t>
      </w:r>
    </w:p>
    <w:p w14:paraId="40C7E17E" w14:textId="4E378150" w:rsidR="00662A10" w:rsidRPr="00364D2C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aggiungi al carrello</w:t>
      </w:r>
      <w:r w:rsidR="00D174F1">
        <w:rPr>
          <w:b w:val="0"/>
          <w:bCs/>
          <w:noProof/>
          <w:szCs w:val="28"/>
        </w:rPr>
        <w:t>.</w:t>
      </w:r>
    </w:p>
    <w:p w14:paraId="43429BCF" w14:textId="49093137" w:rsidR="00662A10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ridireziona l’Utente all Home</w:t>
      </w:r>
      <w:r w:rsidR="00D174F1">
        <w:rPr>
          <w:b w:val="0"/>
          <w:bCs/>
          <w:noProof/>
          <w:szCs w:val="28"/>
        </w:rPr>
        <w:t>.</w:t>
      </w:r>
    </w:p>
    <w:p w14:paraId="0C2440EF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14A6FEEB" w14:textId="73016644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 xml:space="preserve">Exit Condition: </w:t>
      </w:r>
      <w:r w:rsidR="00662A10" w:rsidRPr="00D174F1">
        <w:rPr>
          <w:szCs w:val="28"/>
        </w:rPr>
        <w:t>Auto</w:t>
      </w:r>
      <w:r w:rsidR="00B12707">
        <w:rPr>
          <w:szCs w:val="28"/>
        </w:rPr>
        <w:t xml:space="preserve"> </w:t>
      </w:r>
      <w:r w:rsidR="00662A10" w:rsidRPr="00D174F1">
        <w:rPr>
          <w:szCs w:val="28"/>
        </w:rPr>
        <w:t>/</w:t>
      </w:r>
      <w:r w:rsidR="00B12707">
        <w:rPr>
          <w:szCs w:val="28"/>
        </w:rPr>
        <w:t xml:space="preserve"> </w:t>
      </w:r>
      <w:r w:rsidR="00662A10" w:rsidRPr="00D174F1">
        <w:rPr>
          <w:szCs w:val="28"/>
        </w:rPr>
        <w:t>moto aggiunta al carrello</w:t>
      </w:r>
      <w:r w:rsidR="00D174F1" w:rsidRPr="00D174F1">
        <w:rPr>
          <w:szCs w:val="28"/>
        </w:rPr>
        <w:t>.</w:t>
      </w:r>
    </w:p>
    <w:p w14:paraId="5889C6B2" w14:textId="38D7A213" w:rsidR="00662A10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454B868C" w14:textId="3062A5BB" w:rsidR="00662A10" w:rsidRPr="00364D2C" w:rsidRDefault="00662A10" w:rsidP="00AC03B2">
      <w:pPr>
        <w:pStyle w:val="Titolo2"/>
        <w:spacing w:after="0"/>
        <w:rPr>
          <w:b/>
          <w:bCs/>
          <w:noProof/>
          <w:szCs w:val="28"/>
        </w:rPr>
      </w:pPr>
      <w:bookmarkStart w:id="11" w:name="_Toc87878612"/>
      <w:r w:rsidRPr="00364D2C">
        <w:rPr>
          <w:b/>
          <w:bCs/>
          <w:noProof/>
          <w:szCs w:val="28"/>
        </w:rPr>
        <w:lastRenderedPageBreak/>
        <w:t>UC</w:t>
      </w:r>
      <w:r w:rsidR="00364D2C" w:rsidRP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1</w:t>
      </w:r>
      <w:r w:rsidRPr="00364D2C">
        <w:rPr>
          <w:b/>
          <w:bCs/>
          <w:noProof/>
          <w:szCs w:val="28"/>
        </w:rPr>
        <w:t xml:space="preserve"> Visualizza carrello</w:t>
      </w:r>
      <w:bookmarkEnd w:id="11"/>
    </w:p>
    <w:p w14:paraId="59587C95" w14:textId="77777777" w:rsidR="00364D2C" w:rsidRPr="00364D2C" w:rsidRDefault="00364D2C" w:rsidP="00364D2C"/>
    <w:p w14:paraId="7D75829F" w14:textId="680ABF2C" w:rsidR="00662A10" w:rsidRPr="00D174F1" w:rsidRDefault="00662A10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2020FED5" w14:textId="0ED6E354" w:rsidR="00662A10" w:rsidRDefault="00662A10" w:rsidP="00AC03B2">
      <w:pPr>
        <w:rPr>
          <w:szCs w:val="28"/>
        </w:rPr>
      </w:pPr>
      <w:r w:rsidRPr="00D174F1">
        <w:rPr>
          <w:szCs w:val="28"/>
        </w:rPr>
        <w:t xml:space="preserve">Entry Condition: L’Utente si trova sulla </w:t>
      </w:r>
      <w:r w:rsidR="00D174F1" w:rsidRPr="00D174F1">
        <w:rPr>
          <w:szCs w:val="28"/>
        </w:rPr>
        <w:t>Homepage.</w:t>
      </w:r>
    </w:p>
    <w:p w14:paraId="64DBC254" w14:textId="77777777" w:rsidR="00D174F1" w:rsidRPr="00D174F1" w:rsidRDefault="00D174F1" w:rsidP="00AC03B2">
      <w:pPr>
        <w:rPr>
          <w:szCs w:val="28"/>
        </w:rPr>
      </w:pPr>
    </w:p>
    <w:p w14:paraId="2CDCE89A" w14:textId="77777777" w:rsidR="00662A10" w:rsidRPr="00364D2C" w:rsidRDefault="00662A1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1D430C4" w14:textId="5DBB03A4" w:rsidR="00662A10" w:rsidRPr="00364D2C" w:rsidRDefault="00662A10" w:rsidP="00AC03B2">
      <w:pPr>
        <w:pStyle w:val="Paragrafoelenco"/>
        <w:numPr>
          <w:ilvl w:val="0"/>
          <w:numId w:val="3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visualizza Carrello</w:t>
      </w:r>
      <w:r w:rsidR="00D174F1">
        <w:rPr>
          <w:b w:val="0"/>
          <w:bCs/>
          <w:noProof/>
          <w:szCs w:val="28"/>
        </w:rPr>
        <w:t>.</w:t>
      </w:r>
    </w:p>
    <w:p w14:paraId="7B2BD95A" w14:textId="6F56C75B" w:rsidR="00662A10" w:rsidRDefault="00662A10" w:rsidP="00AC03B2">
      <w:pPr>
        <w:pStyle w:val="Paragrafoelenco"/>
        <w:numPr>
          <w:ilvl w:val="0"/>
          <w:numId w:val="3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ridireziona alla pagina del carrello</w:t>
      </w:r>
      <w:r w:rsidR="00D174F1">
        <w:rPr>
          <w:b w:val="0"/>
          <w:bCs/>
          <w:noProof/>
          <w:szCs w:val="28"/>
        </w:rPr>
        <w:t>.</w:t>
      </w:r>
    </w:p>
    <w:p w14:paraId="6F2AD8C1" w14:textId="77777777" w:rsidR="00D174F1" w:rsidRPr="00D174F1" w:rsidRDefault="00D174F1" w:rsidP="00D174F1">
      <w:pPr>
        <w:pStyle w:val="Paragrafoelenco"/>
        <w:ind w:left="1500"/>
        <w:rPr>
          <w:noProof/>
          <w:szCs w:val="28"/>
        </w:rPr>
      </w:pPr>
    </w:p>
    <w:p w14:paraId="5C3E4E86" w14:textId="0B09B7A5" w:rsidR="00662A10" w:rsidRPr="00D174F1" w:rsidRDefault="00662A10" w:rsidP="00AC03B2">
      <w:pPr>
        <w:rPr>
          <w:szCs w:val="28"/>
        </w:rPr>
      </w:pPr>
      <w:r w:rsidRPr="00D174F1">
        <w:rPr>
          <w:szCs w:val="28"/>
        </w:rPr>
        <w:t>Exit Condition: L’Utente visualizza il carrello</w:t>
      </w:r>
      <w:r w:rsidR="00D174F1" w:rsidRPr="00D174F1">
        <w:rPr>
          <w:szCs w:val="28"/>
        </w:rPr>
        <w:t>.</w:t>
      </w:r>
    </w:p>
    <w:p w14:paraId="58688483" w14:textId="3CB067C9" w:rsidR="00662A10" w:rsidRDefault="00662A10" w:rsidP="00AC03B2">
      <w:pPr>
        <w:rPr>
          <w:szCs w:val="28"/>
        </w:rPr>
      </w:pPr>
    </w:p>
    <w:p w14:paraId="568A6DD3" w14:textId="17A40F65" w:rsidR="00662A10" w:rsidRDefault="00662A10" w:rsidP="00AC03B2">
      <w:pPr>
        <w:rPr>
          <w:szCs w:val="28"/>
        </w:rPr>
      </w:pPr>
    </w:p>
    <w:p w14:paraId="79DEB9DD" w14:textId="76876BEB" w:rsidR="00662A10" w:rsidRDefault="00662A10" w:rsidP="00AC03B2">
      <w:pPr>
        <w:pStyle w:val="Titolo2"/>
        <w:spacing w:after="0"/>
        <w:rPr>
          <w:b/>
          <w:bCs/>
          <w:noProof/>
          <w:szCs w:val="28"/>
        </w:rPr>
      </w:pPr>
      <w:bookmarkStart w:id="12" w:name="_Toc87878613"/>
      <w:r w:rsidRPr="00364D2C">
        <w:rPr>
          <w:b/>
          <w:bCs/>
          <w:noProof/>
          <w:szCs w:val="28"/>
        </w:rPr>
        <w:t>UC</w:t>
      </w:r>
      <w:r w:rsidR="00364D2C" w:rsidRP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2</w:t>
      </w:r>
      <w:r w:rsidRPr="00364D2C">
        <w:rPr>
          <w:b/>
          <w:bCs/>
          <w:noProof/>
          <w:szCs w:val="28"/>
        </w:rPr>
        <w:t xml:space="preserve"> Acquisto</w:t>
      </w:r>
      <w:bookmarkEnd w:id="12"/>
    </w:p>
    <w:p w14:paraId="0C38EC18" w14:textId="77777777" w:rsidR="00364D2C" w:rsidRPr="00364D2C" w:rsidRDefault="00364D2C" w:rsidP="00364D2C"/>
    <w:p w14:paraId="708D3D62" w14:textId="700B3131" w:rsidR="00662A10" w:rsidRPr="00D174F1" w:rsidRDefault="00662A10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>
        <w:rPr>
          <w:szCs w:val="28"/>
        </w:rPr>
        <w:t>.</w:t>
      </w:r>
    </w:p>
    <w:p w14:paraId="2A428643" w14:textId="59CA5721" w:rsidR="00C27803" w:rsidRPr="00D174F1" w:rsidRDefault="00662A10" w:rsidP="00AC03B2">
      <w:pPr>
        <w:rPr>
          <w:szCs w:val="28"/>
        </w:rPr>
      </w:pPr>
      <w:r w:rsidRPr="00D174F1">
        <w:rPr>
          <w:szCs w:val="28"/>
        </w:rPr>
        <w:t>Entry Condition: L’Utente ha aggiunto un elemento nel carrello</w:t>
      </w:r>
      <w:r w:rsidR="00C27803" w:rsidRPr="00D174F1">
        <w:rPr>
          <w:szCs w:val="28"/>
        </w:rPr>
        <w:t xml:space="preserve"> e ha effettuato il login.</w:t>
      </w:r>
    </w:p>
    <w:p w14:paraId="427D5FEF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097DD10C" w14:textId="3AC97AC6" w:rsidR="005D5BFA" w:rsidRPr="00364D2C" w:rsidRDefault="00662A1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5142F92C" w14:textId="5ED63095" w:rsidR="00662A10" w:rsidRPr="00364D2C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visualizza carrello</w:t>
      </w:r>
      <w:r w:rsidR="00D174F1">
        <w:rPr>
          <w:b w:val="0"/>
          <w:bCs/>
          <w:noProof/>
          <w:szCs w:val="28"/>
        </w:rPr>
        <w:t>.</w:t>
      </w:r>
    </w:p>
    <w:p w14:paraId="4F40F2BD" w14:textId="5A12BF62" w:rsidR="00662A10" w:rsidRPr="00364D2C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2C3AD468" w14:textId="1C450B17" w:rsidR="00662A10" w:rsidRPr="00364D2C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viene ridirezionato alla pagina del carrello</w:t>
      </w:r>
      <w:r w:rsidR="00D174F1">
        <w:rPr>
          <w:b w:val="0"/>
          <w:bCs/>
          <w:noProof/>
          <w:szCs w:val="28"/>
        </w:rPr>
        <w:t>.</w:t>
      </w:r>
    </w:p>
    <w:p w14:paraId="0B865FBD" w14:textId="40B18C0E" w:rsidR="00C27803" w:rsidRPr="00364D2C" w:rsidRDefault="00C27803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inserisce il codice della proprio carta di credito e conferma il pagamento.</w:t>
      </w:r>
    </w:p>
    <w:p w14:paraId="0F795552" w14:textId="364FCBE1" w:rsidR="00662A10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Successivamente </w:t>
      </w:r>
      <w:r w:rsidR="00F12E0C" w:rsidRPr="00364D2C">
        <w:rPr>
          <w:b w:val="0"/>
          <w:bCs/>
          <w:noProof/>
          <w:szCs w:val="28"/>
        </w:rPr>
        <w:t>utilizza la funzionalità acquista</w:t>
      </w:r>
      <w:r w:rsidR="00D174F1">
        <w:rPr>
          <w:b w:val="0"/>
          <w:bCs/>
          <w:noProof/>
          <w:szCs w:val="28"/>
        </w:rPr>
        <w:t>.</w:t>
      </w:r>
    </w:p>
    <w:p w14:paraId="2E4D44BD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09AD1D8C" w14:textId="6552E3DE" w:rsidR="00662A10" w:rsidRPr="00364D2C" w:rsidRDefault="00662A10" w:rsidP="00AC03B2">
      <w:pPr>
        <w:rPr>
          <w:b w:val="0"/>
          <w:bCs/>
          <w:szCs w:val="28"/>
        </w:rPr>
      </w:pPr>
      <w:r w:rsidRPr="00D174F1">
        <w:rPr>
          <w:szCs w:val="28"/>
        </w:rPr>
        <w:t xml:space="preserve">Exit Condition: </w:t>
      </w:r>
      <w:r w:rsidR="00F12E0C" w:rsidRPr="00D174F1">
        <w:rPr>
          <w:szCs w:val="28"/>
        </w:rPr>
        <w:t>L’utente visualizza un messaggio di ringraziamento per l’acquisto</w:t>
      </w:r>
      <w:r w:rsidR="00D174F1">
        <w:rPr>
          <w:b w:val="0"/>
          <w:bCs/>
          <w:szCs w:val="28"/>
        </w:rPr>
        <w:t>.</w:t>
      </w:r>
    </w:p>
    <w:p w14:paraId="71124A61" w14:textId="65BC5BB4" w:rsidR="005D5BFA" w:rsidRPr="00364D2C" w:rsidRDefault="005D5BFA" w:rsidP="00AC03B2">
      <w:pPr>
        <w:rPr>
          <w:b w:val="0"/>
          <w:bCs/>
          <w:szCs w:val="28"/>
        </w:rPr>
      </w:pPr>
    </w:p>
    <w:p w14:paraId="7585EE73" w14:textId="3211CDA6" w:rsidR="00D174F1" w:rsidRDefault="005D5BF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Eccezioni: Al passo 5 il sistema rileva che l’Utente abbia effettuato il log-in in caso contrario non viene visualizzata la funzionalità acquista</w:t>
      </w:r>
      <w:r w:rsidR="00D174F1">
        <w:rPr>
          <w:b w:val="0"/>
          <w:bCs/>
          <w:szCs w:val="28"/>
        </w:rPr>
        <w:t>.</w:t>
      </w:r>
      <w:r w:rsidR="004C0147" w:rsidRPr="00364D2C">
        <w:rPr>
          <w:b w:val="0"/>
          <w:bCs/>
          <w:szCs w:val="28"/>
        </w:rPr>
        <w:t xml:space="preserve"> </w:t>
      </w:r>
    </w:p>
    <w:p w14:paraId="34ABED9D" w14:textId="37FCBA5A" w:rsidR="005D5BFA" w:rsidRPr="00D174F1" w:rsidRDefault="00BA2A5D" w:rsidP="00AC03B2">
      <w:pPr>
        <w:rPr>
          <w:szCs w:val="28"/>
        </w:rPr>
      </w:pPr>
      <w:r w:rsidRPr="00D174F1">
        <w:rPr>
          <w:szCs w:val="28"/>
        </w:rPr>
        <w:t xml:space="preserve">(UC 11.1 </w:t>
      </w:r>
      <w:r w:rsidR="004C0147" w:rsidRPr="00D174F1">
        <w:rPr>
          <w:szCs w:val="28"/>
        </w:rPr>
        <w:t>login non eseguito per l’</w:t>
      </w:r>
      <w:r w:rsidR="004C0147" w:rsidRPr="00D174F1">
        <w:rPr>
          <w:noProof/>
          <w:szCs w:val="28"/>
        </w:rPr>
        <w:t>acquisto</w:t>
      </w:r>
      <w:r w:rsidRPr="00D174F1">
        <w:rPr>
          <w:szCs w:val="28"/>
        </w:rPr>
        <w:t>)</w:t>
      </w:r>
      <w:r w:rsidR="005D5BFA" w:rsidRPr="00D174F1">
        <w:rPr>
          <w:szCs w:val="28"/>
        </w:rPr>
        <w:t>.</w:t>
      </w:r>
    </w:p>
    <w:p w14:paraId="0A97460F" w14:textId="0A68A6C0" w:rsidR="005D5BFA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63EB8080" w14:textId="00CA1242" w:rsidR="005D5BFA" w:rsidRPr="00364D2C" w:rsidRDefault="005D5BFA" w:rsidP="00AC03B2">
      <w:pPr>
        <w:pStyle w:val="Titolo2"/>
        <w:spacing w:after="0"/>
        <w:rPr>
          <w:b/>
          <w:bCs/>
          <w:noProof/>
          <w:szCs w:val="28"/>
        </w:rPr>
      </w:pPr>
      <w:bookmarkStart w:id="13" w:name="_Toc87878614"/>
      <w:r w:rsidRPr="00364D2C">
        <w:rPr>
          <w:b/>
          <w:bCs/>
          <w:noProof/>
          <w:szCs w:val="28"/>
        </w:rPr>
        <w:lastRenderedPageBreak/>
        <w:t>UC</w:t>
      </w:r>
      <w:r w:rsid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3</w:t>
      </w:r>
      <w:r w:rsidRPr="00364D2C">
        <w:rPr>
          <w:b/>
          <w:bCs/>
          <w:noProof/>
          <w:szCs w:val="28"/>
        </w:rPr>
        <w:t xml:space="preserve"> Visualizza ordini</w:t>
      </w:r>
      <w:bookmarkEnd w:id="13"/>
    </w:p>
    <w:p w14:paraId="106B7E5D" w14:textId="77777777" w:rsidR="00364D2C" w:rsidRPr="00364D2C" w:rsidRDefault="00364D2C" w:rsidP="00364D2C"/>
    <w:p w14:paraId="5CADAC74" w14:textId="786B2779" w:rsidR="005D5BFA" w:rsidRPr="00D174F1" w:rsidRDefault="005D5BFA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0DBDC4F2" w14:textId="5418FE20" w:rsidR="005D5BFA" w:rsidRPr="00D174F1" w:rsidRDefault="005D5BFA" w:rsidP="00AC03B2">
      <w:pPr>
        <w:rPr>
          <w:szCs w:val="28"/>
        </w:rPr>
      </w:pPr>
      <w:r w:rsidRPr="00D174F1">
        <w:rPr>
          <w:szCs w:val="28"/>
        </w:rPr>
        <w:t>Entry Condition: L’Utente ha effettuato il login</w:t>
      </w:r>
      <w:r w:rsidR="00D174F1" w:rsidRPr="00D174F1">
        <w:rPr>
          <w:szCs w:val="28"/>
        </w:rPr>
        <w:t>.</w:t>
      </w:r>
    </w:p>
    <w:p w14:paraId="5DD9F32E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32BCB627" w14:textId="0CA4BD94" w:rsidR="00292922" w:rsidRPr="00364D2C" w:rsidRDefault="005D5BF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4A19758" w14:textId="6583B770" w:rsidR="00292922" w:rsidRPr="00364D2C" w:rsidRDefault="00292922" w:rsidP="00AC03B2">
      <w:pPr>
        <w:pStyle w:val="Paragrafoelenco"/>
        <w:numPr>
          <w:ilvl w:val="0"/>
          <w:numId w:val="3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va alla pagina area personale</w:t>
      </w:r>
      <w:r w:rsidR="00D174F1">
        <w:rPr>
          <w:b w:val="0"/>
          <w:bCs/>
          <w:noProof/>
          <w:szCs w:val="28"/>
        </w:rPr>
        <w:t>.</w:t>
      </w:r>
    </w:p>
    <w:p w14:paraId="6178DF08" w14:textId="09213AC1" w:rsidR="005D5BFA" w:rsidRPr="00364D2C" w:rsidRDefault="00292922" w:rsidP="00AC03B2">
      <w:pPr>
        <w:pStyle w:val="Paragrafoelenco"/>
        <w:numPr>
          <w:ilvl w:val="0"/>
          <w:numId w:val="3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</w:t>
      </w:r>
      <w:r w:rsidR="00A73AFF" w:rsidRPr="00364D2C">
        <w:rPr>
          <w:b w:val="0"/>
          <w:bCs/>
          <w:noProof/>
          <w:szCs w:val="28"/>
        </w:rPr>
        <w:t>e</w:t>
      </w:r>
      <w:r w:rsidRPr="00364D2C">
        <w:rPr>
          <w:b w:val="0"/>
          <w:bCs/>
          <w:noProof/>
          <w:szCs w:val="28"/>
        </w:rPr>
        <w:t>leziona la funzionalità visualizza ordini</w:t>
      </w:r>
      <w:r w:rsidR="00D174F1">
        <w:rPr>
          <w:b w:val="0"/>
          <w:bCs/>
          <w:noProof/>
          <w:szCs w:val="28"/>
        </w:rPr>
        <w:t>.</w:t>
      </w:r>
    </w:p>
    <w:p w14:paraId="6F42CA7A" w14:textId="139806C7" w:rsidR="005D5BFA" w:rsidRDefault="00292922" w:rsidP="00AC03B2">
      <w:pPr>
        <w:pStyle w:val="Paragrafoelenco"/>
        <w:numPr>
          <w:ilvl w:val="0"/>
          <w:numId w:val="3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47E2E30C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705E95B1" w14:textId="5AD7A347" w:rsidR="005D5BFA" w:rsidRPr="00D174F1" w:rsidRDefault="005D5BFA" w:rsidP="00AC03B2">
      <w:pPr>
        <w:rPr>
          <w:szCs w:val="28"/>
        </w:rPr>
      </w:pPr>
      <w:r w:rsidRPr="00D174F1">
        <w:rPr>
          <w:szCs w:val="28"/>
        </w:rPr>
        <w:t xml:space="preserve">Exit Condition: L’utente visualizza </w:t>
      </w:r>
      <w:r w:rsidR="00292922" w:rsidRPr="00D174F1">
        <w:rPr>
          <w:szCs w:val="28"/>
        </w:rPr>
        <w:t>una lista con gli ordini effettuati</w:t>
      </w:r>
      <w:r w:rsidR="00D174F1" w:rsidRPr="00D174F1">
        <w:rPr>
          <w:szCs w:val="28"/>
        </w:rPr>
        <w:t>.</w:t>
      </w:r>
    </w:p>
    <w:p w14:paraId="77A18C60" w14:textId="77777777" w:rsidR="005D5BFA" w:rsidRPr="00364D2C" w:rsidRDefault="005D5BFA" w:rsidP="00AC03B2">
      <w:pPr>
        <w:rPr>
          <w:b w:val="0"/>
          <w:bCs/>
          <w:szCs w:val="28"/>
        </w:rPr>
      </w:pPr>
    </w:p>
    <w:p w14:paraId="6A1112DB" w14:textId="136B7652" w:rsidR="00D174F1" w:rsidRDefault="005D5BF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 xml:space="preserve">Eccezioni: Al passo </w:t>
      </w:r>
      <w:r w:rsidR="00292922" w:rsidRPr="00364D2C">
        <w:rPr>
          <w:b w:val="0"/>
          <w:bCs/>
          <w:szCs w:val="28"/>
        </w:rPr>
        <w:t>1</w:t>
      </w:r>
      <w:r w:rsidRPr="00364D2C">
        <w:rPr>
          <w:b w:val="0"/>
          <w:bCs/>
          <w:szCs w:val="28"/>
        </w:rPr>
        <w:t xml:space="preserve"> il sistema rileva che l’Utente abbia effettuato il log-in in caso contrario non </w:t>
      </w:r>
      <w:r w:rsidR="00292922" w:rsidRPr="00364D2C">
        <w:rPr>
          <w:b w:val="0"/>
          <w:bCs/>
          <w:szCs w:val="28"/>
        </w:rPr>
        <w:t>ha la possibilità di visualizzare la sua area personale dove è presente la funzionalità visualizza ordini</w:t>
      </w:r>
      <w:r w:rsidR="00D174F1">
        <w:rPr>
          <w:b w:val="0"/>
          <w:bCs/>
          <w:szCs w:val="28"/>
        </w:rPr>
        <w:t>.</w:t>
      </w:r>
    </w:p>
    <w:p w14:paraId="0B93406E" w14:textId="662D11CF" w:rsidR="005D5BFA" w:rsidRPr="00D174F1" w:rsidRDefault="004C0147" w:rsidP="00AC03B2">
      <w:pPr>
        <w:rPr>
          <w:szCs w:val="28"/>
        </w:rPr>
      </w:pPr>
      <w:r w:rsidRPr="00D174F1">
        <w:rPr>
          <w:szCs w:val="28"/>
        </w:rPr>
        <w:t>(UC 12.1 login non effettuato)</w:t>
      </w:r>
      <w:r w:rsidR="005D5BFA" w:rsidRPr="00D174F1">
        <w:rPr>
          <w:szCs w:val="28"/>
        </w:rPr>
        <w:t>.</w:t>
      </w:r>
    </w:p>
    <w:p w14:paraId="1577C9B4" w14:textId="6BD1BED5" w:rsidR="00292922" w:rsidRDefault="00292922" w:rsidP="00AC03B2">
      <w:pPr>
        <w:rPr>
          <w:szCs w:val="28"/>
        </w:rPr>
      </w:pPr>
    </w:p>
    <w:p w14:paraId="6892DC39" w14:textId="18E2677B" w:rsidR="00AC03B2" w:rsidRDefault="00AC03B2" w:rsidP="00AC03B2">
      <w:pPr>
        <w:rPr>
          <w:szCs w:val="28"/>
        </w:rPr>
      </w:pPr>
    </w:p>
    <w:p w14:paraId="40A8994C" w14:textId="77777777" w:rsidR="00AC03B2" w:rsidRDefault="00AC03B2" w:rsidP="00AC03B2">
      <w:pPr>
        <w:rPr>
          <w:szCs w:val="28"/>
        </w:rPr>
      </w:pPr>
    </w:p>
    <w:p w14:paraId="0577CFB3" w14:textId="078CDDE1" w:rsidR="00292922" w:rsidRPr="00364D2C" w:rsidRDefault="00292922" w:rsidP="00AC03B2">
      <w:pPr>
        <w:pStyle w:val="Titolo2"/>
        <w:spacing w:after="0"/>
        <w:rPr>
          <w:b/>
          <w:bCs/>
          <w:noProof/>
          <w:szCs w:val="28"/>
        </w:rPr>
      </w:pPr>
      <w:bookmarkStart w:id="14" w:name="_Toc87878615"/>
      <w:r w:rsidRPr="00364D2C">
        <w:rPr>
          <w:b/>
          <w:bCs/>
          <w:noProof/>
          <w:szCs w:val="28"/>
        </w:rPr>
        <w:t>UC</w:t>
      </w:r>
      <w:r w:rsid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4</w:t>
      </w:r>
      <w:r w:rsidRPr="00364D2C">
        <w:rPr>
          <w:b/>
          <w:bCs/>
          <w:noProof/>
          <w:szCs w:val="28"/>
        </w:rPr>
        <w:t xml:space="preserve"> Visualizza Informazioni Utente</w:t>
      </w:r>
      <w:bookmarkEnd w:id="14"/>
    </w:p>
    <w:p w14:paraId="29650C65" w14:textId="77777777" w:rsidR="00364D2C" w:rsidRPr="00364D2C" w:rsidRDefault="00364D2C" w:rsidP="00364D2C"/>
    <w:p w14:paraId="6067B9BA" w14:textId="1CA6D4D3" w:rsidR="00292922" w:rsidRPr="00D174F1" w:rsidRDefault="00292922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064CFB27" w14:textId="34DD13FF" w:rsidR="00292922" w:rsidRPr="00D174F1" w:rsidRDefault="00292922" w:rsidP="00AC03B2">
      <w:pPr>
        <w:rPr>
          <w:szCs w:val="28"/>
        </w:rPr>
      </w:pPr>
      <w:r w:rsidRPr="00D174F1">
        <w:rPr>
          <w:szCs w:val="28"/>
        </w:rPr>
        <w:t>Entry Condition: L’Utente ha effettuato il login</w:t>
      </w:r>
      <w:r w:rsidR="00D174F1" w:rsidRPr="00D174F1">
        <w:rPr>
          <w:szCs w:val="28"/>
        </w:rPr>
        <w:t>.</w:t>
      </w:r>
    </w:p>
    <w:p w14:paraId="2054ECDB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524BADD5" w14:textId="77777777" w:rsidR="00292922" w:rsidRPr="00364D2C" w:rsidRDefault="00292922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C5893BB" w14:textId="64CC56AA" w:rsidR="00292922" w:rsidRPr="00364D2C" w:rsidRDefault="00292922" w:rsidP="00AC03B2">
      <w:pPr>
        <w:pStyle w:val="Paragrafoelenco"/>
        <w:numPr>
          <w:ilvl w:val="0"/>
          <w:numId w:val="3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va alla pagina area personale</w:t>
      </w:r>
      <w:r w:rsidR="00D174F1">
        <w:rPr>
          <w:b w:val="0"/>
          <w:bCs/>
          <w:noProof/>
          <w:szCs w:val="28"/>
        </w:rPr>
        <w:t>.</w:t>
      </w:r>
    </w:p>
    <w:p w14:paraId="2D282E1F" w14:textId="0E25B27E" w:rsidR="00292922" w:rsidRPr="00364D2C" w:rsidRDefault="00292922" w:rsidP="00AC03B2">
      <w:pPr>
        <w:pStyle w:val="Paragrafoelenco"/>
        <w:numPr>
          <w:ilvl w:val="0"/>
          <w:numId w:val="3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</w:t>
      </w:r>
      <w:r w:rsidR="00A73AFF" w:rsidRPr="00364D2C">
        <w:rPr>
          <w:b w:val="0"/>
          <w:bCs/>
          <w:noProof/>
          <w:szCs w:val="28"/>
        </w:rPr>
        <w:t>e</w:t>
      </w:r>
      <w:r w:rsidRPr="00364D2C">
        <w:rPr>
          <w:b w:val="0"/>
          <w:bCs/>
          <w:noProof/>
          <w:szCs w:val="28"/>
        </w:rPr>
        <w:t xml:space="preserve">leziona la funzionalità visualizza </w:t>
      </w:r>
      <w:r w:rsidR="00A73AFF" w:rsidRPr="00364D2C">
        <w:rPr>
          <w:b w:val="0"/>
          <w:bCs/>
          <w:noProof/>
          <w:szCs w:val="28"/>
        </w:rPr>
        <w:t>dati personali</w:t>
      </w:r>
      <w:r w:rsidR="00D174F1">
        <w:rPr>
          <w:b w:val="0"/>
          <w:bCs/>
          <w:noProof/>
          <w:szCs w:val="28"/>
        </w:rPr>
        <w:t>.</w:t>
      </w:r>
    </w:p>
    <w:p w14:paraId="797E3626" w14:textId="750F5F4D" w:rsidR="00292922" w:rsidRDefault="00292922" w:rsidP="00AC03B2">
      <w:pPr>
        <w:pStyle w:val="Paragrafoelenco"/>
        <w:numPr>
          <w:ilvl w:val="0"/>
          <w:numId w:val="3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69C813B1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79F0364E" w14:textId="66B86900" w:rsidR="00292922" w:rsidRPr="00D174F1" w:rsidRDefault="00292922" w:rsidP="00AC03B2">
      <w:pPr>
        <w:rPr>
          <w:szCs w:val="28"/>
        </w:rPr>
      </w:pPr>
      <w:r w:rsidRPr="00D174F1">
        <w:rPr>
          <w:szCs w:val="28"/>
        </w:rPr>
        <w:t xml:space="preserve">Exit Condition: L’utente visualizza una lista con </w:t>
      </w:r>
      <w:r w:rsidR="00A73AFF" w:rsidRPr="00D174F1">
        <w:rPr>
          <w:szCs w:val="28"/>
        </w:rPr>
        <w:t>i suoi dati personali</w:t>
      </w:r>
      <w:r w:rsidR="00D174F1" w:rsidRPr="00D174F1">
        <w:rPr>
          <w:szCs w:val="28"/>
        </w:rPr>
        <w:t>.</w:t>
      </w:r>
    </w:p>
    <w:p w14:paraId="0F603AC3" w14:textId="77777777" w:rsidR="00292922" w:rsidRPr="00D174F1" w:rsidRDefault="00292922" w:rsidP="00AC03B2">
      <w:pPr>
        <w:rPr>
          <w:szCs w:val="28"/>
        </w:rPr>
      </w:pPr>
    </w:p>
    <w:p w14:paraId="00060E9A" w14:textId="4527DA6F" w:rsidR="00D174F1" w:rsidRDefault="00292922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Eccezioni: Al passo 1 il sistema rileva che l’Utente abbia effettuato il log-in in caso contrario non ha la possibilità di visualizzare la sua area personale dove è presente la funzionalità</w:t>
      </w:r>
      <w:r w:rsidR="00A73AFF" w:rsidRPr="00364D2C">
        <w:rPr>
          <w:b w:val="0"/>
          <w:bCs/>
          <w:szCs w:val="28"/>
        </w:rPr>
        <w:t xml:space="preserve"> visualizza informazioni utente</w:t>
      </w:r>
      <w:r w:rsidR="00D174F1">
        <w:rPr>
          <w:b w:val="0"/>
          <w:bCs/>
          <w:szCs w:val="28"/>
        </w:rPr>
        <w:t>.</w:t>
      </w:r>
    </w:p>
    <w:p w14:paraId="79BAF805" w14:textId="4BA1249A" w:rsidR="00292922" w:rsidRPr="00D174F1" w:rsidRDefault="004C0147" w:rsidP="00AC03B2">
      <w:pPr>
        <w:rPr>
          <w:szCs w:val="28"/>
        </w:rPr>
      </w:pPr>
      <w:r w:rsidRPr="00D174F1">
        <w:rPr>
          <w:szCs w:val="28"/>
        </w:rPr>
        <w:t>(UC 13.1 utente non autenticato)</w:t>
      </w:r>
      <w:r w:rsidR="00292922" w:rsidRPr="00D174F1">
        <w:rPr>
          <w:szCs w:val="28"/>
        </w:rPr>
        <w:t>.</w:t>
      </w:r>
    </w:p>
    <w:p w14:paraId="3A275896" w14:textId="2D3B24EF" w:rsidR="00AC03B2" w:rsidRPr="00364D2C" w:rsidRDefault="00AC03B2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br w:type="page"/>
      </w:r>
    </w:p>
    <w:p w14:paraId="14AA63AD" w14:textId="2F5FAA9A" w:rsidR="00A73AFF" w:rsidRPr="00364D2C" w:rsidRDefault="00A73AFF" w:rsidP="00AC03B2">
      <w:pPr>
        <w:pStyle w:val="Titolo2"/>
        <w:spacing w:after="0"/>
        <w:rPr>
          <w:b/>
          <w:bCs/>
          <w:noProof/>
          <w:szCs w:val="28"/>
        </w:rPr>
      </w:pPr>
      <w:bookmarkStart w:id="15" w:name="_Toc87878616"/>
      <w:r w:rsidRPr="00364D2C">
        <w:rPr>
          <w:b/>
          <w:bCs/>
          <w:noProof/>
          <w:szCs w:val="28"/>
        </w:rPr>
        <w:lastRenderedPageBreak/>
        <w:t>UC</w:t>
      </w:r>
      <w:r w:rsid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5</w:t>
      </w:r>
      <w:r w:rsidRPr="00364D2C">
        <w:rPr>
          <w:b/>
          <w:bCs/>
          <w:noProof/>
          <w:szCs w:val="28"/>
        </w:rPr>
        <w:t xml:space="preserve"> Inserimento carta di credito</w:t>
      </w:r>
      <w:bookmarkEnd w:id="15"/>
    </w:p>
    <w:p w14:paraId="032C9C45" w14:textId="77777777" w:rsidR="00364D2C" w:rsidRPr="00364D2C" w:rsidRDefault="00364D2C" w:rsidP="00364D2C"/>
    <w:p w14:paraId="67BEA329" w14:textId="24F3BAE7" w:rsidR="00A73AFF" w:rsidRPr="00D174F1" w:rsidRDefault="00A73AFF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244BB4E5" w14:textId="254F77FC" w:rsidR="00D174F1" w:rsidRPr="00D174F1" w:rsidRDefault="00A73AFF" w:rsidP="00AC03B2">
      <w:pPr>
        <w:rPr>
          <w:szCs w:val="28"/>
        </w:rPr>
      </w:pPr>
      <w:r w:rsidRPr="00D174F1">
        <w:rPr>
          <w:szCs w:val="28"/>
        </w:rPr>
        <w:t xml:space="preserve">Entry Condition: </w:t>
      </w:r>
      <w:r w:rsidR="0008152D" w:rsidRPr="00D174F1">
        <w:rPr>
          <w:szCs w:val="28"/>
        </w:rPr>
        <w:t>L’utente si trova nella sua area personale</w:t>
      </w:r>
      <w:r w:rsidR="00D174F1" w:rsidRPr="00D174F1">
        <w:rPr>
          <w:szCs w:val="28"/>
        </w:rPr>
        <w:t>.</w:t>
      </w:r>
    </w:p>
    <w:p w14:paraId="74BAC49A" w14:textId="77777777" w:rsidR="00D174F1" w:rsidRPr="00B731E6" w:rsidRDefault="00D174F1" w:rsidP="00AC03B2">
      <w:pPr>
        <w:rPr>
          <w:b w:val="0"/>
          <w:bCs/>
          <w:szCs w:val="28"/>
        </w:rPr>
      </w:pPr>
    </w:p>
    <w:p w14:paraId="1593FEC5" w14:textId="77777777" w:rsidR="00A73AFF" w:rsidRPr="00B731E6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2DBF3C2A" w14:textId="3C1541C7" w:rsidR="0008152D" w:rsidRPr="00B731E6" w:rsidRDefault="0008152D" w:rsidP="00AC03B2">
      <w:pPr>
        <w:pStyle w:val="Paragrafoelenco"/>
        <w:numPr>
          <w:ilvl w:val="0"/>
          <w:numId w:val="38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seleziona la funzionalità inserisci carta di credito</w:t>
      </w:r>
      <w:r w:rsidR="00D174F1">
        <w:rPr>
          <w:b w:val="0"/>
          <w:bCs/>
          <w:noProof/>
          <w:szCs w:val="28"/>
        </w:rPr>
        <w:t>.</w:t>
      </w:r>
    </w:p>
    <w:p w14:paraId="1C73DB4C" w14:textId="1689569F" w:rsidR="0008152D" w:rsidRPr="00B731E6" w:rsidRDefault="0008152D" w:rsidP="00AC03B2">
      <w:pPr>
        <w:pStyle w:val="Paragrafoelenco"/>
        <w:numPr>
          <w:ilvl w:val="0"/>
          <w:numId w:val="38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23B0A364" w14:textId="2DCCD7BF" w:rsidR="0008152D" w:rsidRPr="00B731E6" w:rsidRDefault="0008152D" w:rsidP="00AC03B2">
      <w:pPr>
        <w:pStyle w:val="Paragrafoelenco"/>
        <w:numPr>
          <w:ilvl w:val="0"/>
          <w:numId w:val="38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 xml:space="preserve">L’Utente inserisce i dati relativi alla carta </w:t>
      </w:r>
      <w:r w:rsidR="00064C1A" w:rsidRPr="00B731E6">
        <w:rPr>
          <w:b w:val="0"/>
          <w:bCs/>
          <w:noProof/>
          <w:szCs w:val="28"/>
        </w:rPr>
        <w:t>d</w:t>
      </w:r>
      <w:r w:rsidRPr="00B731E6">
        <w:rPr>
          <w:b w:val="0"/>
          <w:bCs/>
          <w:noProof/>
          <w:szCs w:val="28"/>
        </w:rPr>
        <w:t>i credito e salva</w:t>
      </w:r>
      <w:r w:rsidR="00D174F1">
        <w:rPr>
          <w:b w:val="0"/>
          <w:bCs/>
          <w:noProof/>
          <w:szCs w:val="28"/>
        </w:rPr>
        <w:t>.</w:t>
      </w:r>
    </w:p>
    <w:p w14:paraId="69A18842" w14:textId="267D86E4" w:rsidR="00A73AFF" w:rsidRPr="00B731E6" w:rsidRDefault="0008152D" w:rsidP="00AC03B2">
      <w:pPr>
        <w:pStyle w:val="Paragrafoelenco"/>
        <w:numPr>
          <w:ilvl w:val="0"/>
          <w:numId w:val="38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verifica il corret</w:t>
      </w:r>
      <w:r w:rsidR="00064C1A" w:rsidRPr="00B731E6">
        <w:rPr>
          <w:b w:val="0"/>
          <w:bCs/>
          <w:noProof/>
          <w:szCs w:val="28"/>
        </w:rPr>
        <w:t>t</w:t>
      </w:r>
      <w:r w:rsidRPr="00B731E6">
        <w:rPr>
          <w:b w:val="0"/>
          <w:bCs/>
          <w:noProof/>
          <w:szCs w:val="28"/>
        </w:rPr>
        <w:t>o inserimento</w:t>
      </w:r>
      <w:r w:rsidR="00D174F1">
        <w:rPr>
          <w:b w:val="0"/>
          <w:bCs/>
          <w:noProof/>
          <w:szCs w:val="28"/>
        </w:rPr>
        <w:t>.</w:t>
      </w:r>
    </w:p>
    <w:p w14:paraId="7C764C0F" w14:textId="5C946800" w:rsidR="00A73AFF" w:rsidRPr="00B731E6" w:rsidRDefault="00A73AFF" w:rsidP="00AC03B2">
      <w:pPr>
        <w:pStyle w:val="Paragrafoelenco"/>
        <w:ind w:left="1500"/>
        <w:rPr>
          <w:b w:val="0"/>
          <w:bCs/>
          <w:noProof/>
          <w:szCs w:val="28"/>
        </w:rPr>
      </w:pPr>
    </w:p>
    <w:p w14:paraId="6150D7C1" w14:textId="1685C005" w:rsidR="00A73AFF" w:rsidRPr="00D174F1" w:rsidRDefault="00A73AFF" w:rsidP="00AC03B2">
      <w:pPr>
        <w:rPr>
          <w:szCs w:val="28"/>
        </w:rPr>
      </w:pPr>
      <w:r w:rsidRPr="00D174F1">
        <w:rPr>
          <w:szCs w:val="28"/>
        </w:rPr>
        <w:t xml:space="preserve">Exit Condition: </w:t>
      </w:r>
      <w:r w:rsidR="0008152D" w:rsidRPr="00D174F1">
        <w:rPr>
          <w:szCs w:val="28"/>
        </w:rPr>
        <w:t>L’Utente visualizza la sua carta come metodo di pagamento</w:t>
      </w:r>
    </w:p>
    <w:p w14:paraId="7571EE23" w14:textId="77777777" w:rsidR="00A73AFF" w:rsidRPr="00B731E6" w:rsidRDefault="00A73AFF" w:rsidP="00AC03B2">
      <w:pPr>
        <w:rPr>
          <w:b w:val="0"/>
          <w:bCs/>
          <w:szCs w:val="28"/>
        </w:rPr>
      </w:pPr>
    </w:p>
    <w:p w14:paraId="5ACA415A" w14:textId="77777777" w:rsidR="00D174F1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Eccezioni:</w:t>
      </w:r>
      <w:r w:rsidR="0008152D" w:rsidRPr="00B731E6">
        <w:rPr>
          <w:b w:val="0"/>
          <w:bCs/>
          <w:szCs w:val="28"/>
        </w:rPr>
        <w:t xml:space="preserve"> Al passo 4 il sistema rileva che l’Utente non ha inserito correttamente i dati della carta di credito, il sistema mostrerà un messaggio di errore (campi mancanti o sbagliati) così che l’utente non può andare avanti finché non inserisce correttamente i dati</w:t>
      </w:r>
      <w:r w:rsidR="00D174F1">
        <w:rPr>
          <w:b w:val="0"/>
          <w:bCs/>
          <w:szCs w:val="28"/>
        </w:rPr>
        <w:t>.</w:t>
      </w:r>
      <w:r w:rsidR="0008152D" w:rsidRPr="00B731E6">
        <w:rPr>
          <w:b w:val="0"/>
          <w:bCs/>
          <w:szCs w:val="28"/>
        </w:rPr>
        <w:t xml:space="preserve"> </w:t>
      </w:r>
    </w:p>
    <w:p w14:paraId="2EC9AB8D" w14:textId="0BE7E85F" w:rsidR="00A73AFF" w:rsidRPr="00B12707" w:rsidRDefault="0008152D" w:rsidP="00AC03B2">
      <w:pPr>
        <w:rPr>
          <w:szCs w:val="28"/>
        </w:rPr>
      </w:pPr>
      <w:r w:rsidRPr="00B12707">
        <w:rPr>
          <w:szCs w:val="28"/>
        </w:rPr>
        <w:t>(UC 14.1 inserimento carta di credito non eseguito).</w:t>
      </w:r>
    </w:p>
    <w:p w14:paraId="3519DF59" w14:textId="3C9A34AC" w:rsidR="00A73AFF" w:rsidRDefault="00A73AFF" w:rsidP="00AC03B2">
      <w:pPr>
        <w:rPr>
          <w:szCs w:val="28"/>
        </w:rPr>
      </w:pPr>
    </w:p>
    <w:p w14:paraId="02E36E13" w14:textId="575D3675" w:rsidR="00A73AFF" w:rsidRDefault="00A73AFF" w:rsidP="00AC03B2">
      <w:pPr>
        <w:rPr>
          <w:szCs w:val="28"/>
        </w:rPr>
      </w:pPr>
    </w:p>
    <w:p w14:paraId="2DFF10FA" w14:textId="77777777" w:rsidR="00AC03B2" w:rsidRDefault="00AC03B2" w:rsidP="00AC03B2">
      <w:pPr>
        <w:rPr>
          <w:szCs w:val="28"/>
        </w:rPr>
      </w:pPr>
    </w:p>
    <w:p w14:paraId="44DFB401" w14:textId="71F6A6DE" w:rsidR="00A73AFF" w:rsidRPr="00B731E6" w:rsidRDefault="00A73AFF" w:rsidP="00AC03B2">
      <w:pPr>
        <w:pStyle w:val="Titolo2"/>
        <w:spacing w:after="0"/>
        <w:rPr>
          <w:b/>
          <w:bCs/>
          <w:noProof/>
          <w:szCs w:val="28"/>
        </w:rPr>
      </w:pPr>
      <w:bookmarkStart w:id="16" w:name="_Toc87878617"/>
      <w:r w:rsidRPr="00B731E6">
        <w:rPr>
          <w:b/>
          <w:bCs/>
          <w:noProof/>
          <w:szCs w:val="28"/>
        </w:rPr>
        <w:t>UC</w:t>
      </w:r>
      <w:r w:rsidR="00B731E6" w:rsidRPr="00B731E6">
        <w:rPr>
          <w:b/>
          <w:bCs/>
          <w:noProof/>
          <w:szCs w:val="28"/>
        </w:rPr>
        <w:t>_</w:t>
      </w:r>
      <w:r w:rsidRPr="00B731E6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6</w:t>
      </w:r>
      <w:r w:rsidRPr="00B731E6">
        <w:rPr>
          <w:b/>
          <w:bCs/>
          <w:noProof/>
          <w:szCs w:val="28"/>
        </w:rPr>
        <w:t xml:space="preserve"> Visualizza Dipendenti</w:t>
      </w:r>
      <w:bookmarkEnd w:id="16"/>
    </w:p>
    <w:p w14:paraId="2E880BAC" w14:textId="77777777" w:rsidR="00364D2C" w:rsidRPr="00B731E6" w:rsidRDefault="00364D2C" w:rsidP="00364D2C">
      <w:pPr>
        <w:rPr>
          <w:b w:val="0"/>
          <w:bCs/>
        </w:rPr>
      </w:pPr>
    </w:p>
    <w:p w14:paraId="55095750" w14:textId="664CA542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Attore: Admin</w:t>
      </w:r>
      <w:r w:rsidR="00B12707" w:rsidRPr="00B12707">
        <w:rPr>
          <w:szCs w:val="28"/>
        </w:rPr>
        <w:t>.</w:t>
      </w:r>
    </w:p>
    <w:p w14:paraId="626786CE" w14:textId="5644908B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Entry Condition: L’admin ha effettuato il login</w:t>
      </w:r>
      <w:r w:rsidR="00B12707" w:rsidRPr="00B12707">
        <w:rPr>
          <w:szCs w:val="28"/>
        </w:rPr>
        <w:t>.</w:t>
      </w:r>
    </w:p>
    <w:p w14:paraId="1F6A1052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38AB7882" w14:textId="77777777" w:rsidR="00A73AFF" w:rsidRPr="00B731E6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60BF55AF" w14:textId="13000229" w:rsidR="00A73AFF" w:rsidRPr="00B731E6" w:rsidRDefault="00A73AFF" w:rsidP="00AC03B2">
      <w:pPr>
        <w:pStyle w:val="Paragrafoelenco"/>
        <w:numPr>
          <w:ilvl w:val="0"/>
          <w:numId w:val="39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L’Admin si trova alla sua homepage</w:t>
      </w:r>
      <w:r w:rsidR="00B12707">
        <w:rPr>
          <w:b w:val="0"/>
          <w:bCs/>
          <w:noProof/>
          <w:szCs w:val="28"/>
        </w:rPr>
        <w:t>.</w:t>
      </w:r>
    </w:p>
    <w:p w14:paraId="0DE9FD6E" w14:textId="025F93F3" w:rsidR="00A73AFF" w:rsidRPr="00B731E6" w:rsidRDefault="00A73AFF" w:rsidP="00AC03B2">
      <w:pPr>
        <w:pStyle w:val="Paragrafoelenco"/>
        <w:numPr>
          <w:ilvl w:val="0"/>
          <w:numId w:val="39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Seleziona la funzionalità visualizza dipendenti</w:t>
      </w:r>
      <w:r w:rsidR="00B12707">
        <w:rPr>
          <w:b w:val="0"/>
          <w:bCs/>
          <w:noProof/>
          <w:szCs w:val="28"/>
        </w:rPr>
        <w:t>.</w:t>
      </w:r>
    </w:p>
    <w:p w14:paraId="0C6B4D61" w14:textId="5D964C2B" w:rsidR="00A73AFF" w:rsidRDefault="00A73AFF" w:rsidP="00AC03B2">
      <w:pPr>
        <w:pStyle w:val="Paragrafoelenco"/>
        <w:numPr>
          <w:ilvl w:val="0"/>
          <w:numId w:val="39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69F4FAB7" w14:textId="77777777" w:rsidR="00B12707" w:rsidRPr="00B731E6" w:rsidRDefault="00B12707" w:rsidP="00B12707">
      <w:pPr>
        <w:pStyle w:val="Paragrafoelenco"/>
        <w:ind w:left="1500"/>
        <w:rPr>
          <w:b w:val="0"/>
          <w:bCs/>
          <w:noProof/>
          <w:szCs w:val="28"/>
        </w:rPr>
      </w:pPr>
    </w:p>
    <w:p w14:paraId="683AF6C1" w14:textId="76432A4D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Exit Condition: L’Admin visualizza una lista con le informazioni dei dipendenti</w:t>
      </w:r>
      <w:r w:rsidR="00B12707">
        <w:rPr>
          <w:szCs w:val="28"/>
        </w:rPr>
        <w:t>.</w:t>
      </w:r>
    </w:p>
    <w:p w14:paraId="0BEF6412" w14:textId="51049DB2" w:rsidR="00662A10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1BAF9577" w14:textId="41BB7B73" w:rsidR="00A73AFF" w:rsidRPr="00B731E6" w:rsidRDefault="00A73AFF" w:rsidP="00AC03B2">
      <w:pPr>
        <w:pStyle w:val="Titolo2"/>
        <w:spacing w:after="0"/>
        <w:rPr>
          <w:b/>
          <w:bCs/>
          <w:noProof/>
          <w:szCs w:val="28"/>
        </w:rPr>
      </w:pPr>
      <w:bookmarkStart w:id="17" w:name="_Toc87878618"/>
      <w:r w:rsidRPr="00B731E6">
        <w:rPr>
          <w:b/>
          <w:bCs/>
          <w:noProof/>
          <w:szCs w:val="28"/>
        </w:rPr>
        <w:lastRenderedPageBreak/>
        <w:t>UC</w:t>
      </w:r>
      <w:r w:rsidR="00B731E6" w:rsidRPr="00B731E6">
        <w:rPr>
          <w:b/>
          <w:bCs/>
          <w:noProof/>
          <w:szCs w:val="28"/>
        </w:rPr>
        <w:t>_</w:t>
      </w:r>
      <w:r w:rsidRPr="00B731E6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7</w:t>
      </w:r>
      <w:r w:rsidRPr="00B731E6">
        <w:rPr>
          <w:b/>
          <w:bCs/>
          <w:noProof/>
          <w:szCs w:val="28"/>
        </w:rPr>
        <w:t xml:space="preserve"> Visualizza ordini Admin</w:t>
      </w:r>
      <w:bookmarkEnd w:id="17"/>
    </w:p>
    <w:p w14:paraId="60C5B0DA" w14:textId="77777777" w:rsidR="00364D2C" w:rsidRPr="00B731E6" w:rsidRDefault="00364D2C" w:rsidP="00364D2C">
      <w:pPr>
        <w:rPr>
          <w:b w:val="0"/>
          <w:bCs/>
        </w:rPr>
      </w:pPr>
    </w:p>
    <w:p w14:paraId="3A05C2E2" w14:textId="09BAB46D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Attore: Admin</w:t>
      </w:r>
      <w:r w:rsidR="00B12707" w:rsidRPr="00B12707">
        <w:rPr>
          <w:szCs w:val="28"/>
        </w:rPr>
        <w:t>.</w:t>
      </w:r>
    </w:p>
    <w:p w14:paraId="0A122AFA" w14:textId="0BA3B59C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Entry Condition: L’Admin ha effettuato il login</w:t>
      </w:r>
      <w:r w:rsidR="00B12707" w:rsidRPr="00B12707">
        <w:rPr>
          <w:szCs w:val="28"/>
        </w:rPr>
        <w:t>.</w:t>
      </w:r>
    </w:p>
    <w:p w14:paraId="227AE3FC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7607683F" w14:textId="77777777" w:rsidR="00A73AFF" w:rsidRPr="00B731E6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1178CE23" w14:textId="1A852FC9" w:rsidR="00A73AFF" w:rsidRPr="00B731E6" w:rsidRDefault="00A73AFF" w:rsidP="00AC03B2">
      <w:pPr>
        <w:pStyle w:val="Paragrafoelenco"/>
        <w:numPr>
          <w:ilvl w:val="0"/>
          <w:numId w:val="40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L’Admin inizialmente si trova alla sua homepage</w:t>
      </w:r>
      <w:r w:rsidR="00B12707">
        <w:rPr>
          <w:b w:val="0"/>
          <w:bCs/>
          <w:noProof/>
          <w:szCs w:val="28"/>
        </w:rPr>
        <w:t>.</w:t>
      </w:r>
    </w:p>
    <w:p w14:paraId="77C3C73F" w14:textId="0286F0BD" w:rsidR="00A73AFF" w:rsidRPr="00B731E6" w:rsidRDefault="00A73AFF" w:rsidP="00AC03B2">
      <w:pPr>
        <w:pStyle w:val="Paragrafoelenco"/>
        <w:numPr>
          <w:ilvl w:val="0"/>
          <w:numId w:val="40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L’Admin utilizza la funzionalità visualizza ordini</w:t>
      </w:r>
      <w:r w:rsidR="00B12707">
        <w:rPr>
          <w:b w:val="0"/>
          <w:bCs/>
          <w:noProof/>
          <w:szCs w:val="28"/>
        </w:rPr>
        <w:t>.</w:t>
      </w:r>
    </w:p>
    <w:p w14:paraId="5F38699B" w14:textId="3B308C31" w:rsidR="00A73AFF" w:rsidRDefault="00A73AFF" w:rsidP="00AC03B2">
      <w:pPr>
        <w:pStyle w:val="Paragrafoelenco"/>
        <w:numPr>
          <w:ilvl w:val="0"/>
          <w:numId w:val="40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 xml:space="preserve">Il sistema genera </w:t>
      </w:r>
      <w:r w:rsidR="005215D9" w:rsidRPr="00B731E6">
        <w:rPr>
          <w:b w:val="0"/>
          <w:bCs/>
          <w:noProof/>
          <w:szCs w:val="28"/>
        </w:rPr>
        <w:t>la richiesta e ridireziona l’Admin alla pagina</w:t>
      </w:r>
      <w:r w:rsidR="00B12707">
        <w:rPr>
          <w:b w:val="0"/>
          <w:bCs/>
          <w:noProof/>
          <w:szCs w:val="28"/>
        </w:rPr>
        <w:t>.</w:t>
      </w:r>
    </w:p>
    <w:p w14:paraId="507F047F" w14:textId="77777777" w:rsidR="00B12707" w:rsidRPr="00B731E6" w:rsidRDefault="00B12707" w:rsidP="00B12707">
      <w:pPr>
        <w:pStyle w:val="Paragrafoelenco"/>
        <w:ind w:left="1500"/>
        <w:rPr>
          <w:b w:val="0"/>
          <w:bCs/>
          <w:noProof/>
          <w:szCs w:val="28"/>
        </w:rPr>
      </w:pPr>
    </w:p>
    <w:p w14:paraId="6288DED2" w14:textId="33DC6E07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Exit Condition: L’</w:t>
      </w:r>
      <w:r w:rsidR="005215D9" w:rsidRPr="00B12707">
        <w:rPr>
          <w:szCs w:val="28"/>
        </w:rPr>
        <w:t xml:space="preserve">Admin </w:t>
      </w:r>
      <w:r w:rsidRPr="00B12707">
        <w:rPr>
          <w:szCs w:val="28"/>
        </w:rPr>
        <w:t xml:space="preserve">visualizza una lista con </w:t>
      </w:r>
      <w:r w:rsidR="005215D9" w:rsidRPr="00B12707">
        <w:rPr>
          <w:szCs w:val="28"/>
        </w:rPr>
        <w:t>gli ordini dei clienti</w:t>
      </w:r>
      <w:r w:rsidR="00B12707" w:rsidRPr="00B12707">
        <w:rPr>
          <w:szCs w:val="28"/>
        </w:rPr>
        <w:t>.</w:t>
      </w:r>
    </w:p>
    <w:p w14:paraId="37D9016C" w14:textId="77777777" w:rsidR="00A73AFF" w:rsidRDefault="00A73AFF" w:rsidP="00AC03B2">
      <w:pPr>
        <w:rPr>
          <w:szCs w:val="28"/>
        </w:rPr>
      </w:pPr>
    </w:p>
    <w:p w14:paraId="4D7AB65C" w14:textId="5B421E5D" w:rsidR="00662A10" w:rsidRDefault="00662A10" w:rsidP="00AC03B2">
      <w:pPr>
        <w:rPr>
          <w:szCs w:val="28"/>
        </w:rPr>
      </w:pPr>
    </w:p>
    <w:p w14:paraId="1293CB33" w14:textId="77777777" w:rsidR="0008152D" w:rsidRDefault="0008152D" w:rsidP="00AC03B2">
      <w:pPr>
        <w:rPr>
          <w:szCs w:val="28"/>
        </w:rPr>
      </w:pPr>
    </w:p>
    <w:p w14:paraId="1313E96D" w14:textId="35F3A16D" w:rsidR="005215D9" w:rsidRPr="00B731E6" w:rsidRDefault="005215D9" w:rsidP="00AC03B2">
      <w:pPr>
        <w:pStyle w:val="Titolo2"/>
        <w:spacing w:after="0"/>
        <w:rPr>
          <w:b/>
          <w:bCs/>
          <w:noProof/>
          <w:szCs w:val="28"/>
        </w:rPr>
      </w:pPr>
      <w:bookmarkStart w:id="18" w:name="_Toc87878619"/>
      <w:r w:rsidRPr="00B731E6">
        <w:rPr>
          <w:b/>
          <w:bCs/>
          <w:noProof/>
          <w:szCs w:val="28"/>
        </w:rPr>
        <w:t>UC</w:t>
      </w:r>
      <w:r w:rsidR="00B731E6" w:rsidRPr="00B731E6">
        <w:rPr>
          <w:b/>
          <w:bCs/>
          <w:noProof/>
          <w:szCs w:val="28"/>
        </w:rPr>
        <w:t>_</w:t>
      </w:r>
      <w:r w:rsidRPr="00B731E6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8</w:t>
      </w:r>
      <w:r w:rsidRPr="00B731E6">
        <w:rPr>
          <w:b/>
          <w:bCs/>
          <w:noProof/>
          <w:szCs w:val="28"/>
        </w:rPr>
        <w:t xml:space="preserve"> Visualizza stato spedizione</w:t>
      </w:r>
      <w:bookmarkEnd w:id="18"/>
    </w:p>
    <w:p w14:paraId="3A04F8BB" w14:textId="77777777" w:rsidR="00364D2C" w:rsidRPr="00364D2C" w:rsidRDefault="00364D2C" w:rsidP="00364D2C"/>
    <w:p w14:paraId="7A5D0D5C" w14:textId="2A75DFFB" w:rsidR="00364D2C" w:rsidRPr="00B12707" w:rsidRDefault="005215D9" w:rsidP="00AC03B2">
      <w:pPr>
        <w:rPr>
          <w:szCs w:val="28"/>
        </w:rPr>
      </w:pPr>
      <w:r w:rsidRPr="00B12707">
        <w:rPr>
          <w:szCs w:val="28"/>
        </w:rPr>
        <w:t>Attore: Utente</w:t>
      </w:r>
      <w:r w:rsidR="00B12707" w:rsidRPr="00B12707">
        <w:rPr>
          <w:szCs w:val="28"/>
        </w:rPr>
        <w:t>.</w:t>
      </w:r>
    </w:p>
    <w:p w14:paraId="4A22AEDB" w14:textId="7A197F3D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 xml:space="preserve">Entry Condition: </w:t>
      </w:r>
      <w:r w:rsidR="0008152D" w:rsidRPr="00B12707">
        <w:rPr>
          <w:szCs w:val="28"/>
        </w:rPr>
        <w:t>L’Utente si trova nella sua area personale</w:t>
      </w:r>
      <w:r w:rsidR="00B12707" w:rsidRPr="00B12707">
        <w:rPr>
          <w:szCs w:val="28"/>
        </w:rPr>
        <w:t>.</w:t>
      </w:r>
    </w:p>
    <w:p w14:paraId="3F33353B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2F9AEBE4" w14:textId="77777777" w:rsidR="005215D9" w:rsidRPr="00B731E6" w:rsidRDefault="005215D9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71252C23" w14:textId="2A8DEBD5" w:rsidR="0008152D" w:rsidRPr="00B731E6" w:rsidRDefault="0008152D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seleziona la funzionalità visulizza ordini</w:t>
      </w:r>
      <w:r w:rsidR="00B12707">
        <w:rPr>
          <w:b w:val="0"/>
          <w:bCs/>
          <w:noProof/>
          <w:szCs w:val="28"/>
        </w:rPr>
        <w:t>.</w:t>
      </w:r>
    </w:p>
    <w:p w14:paraId="3A1B2CFB" w14:textId="219D043A" w:rsidR="0008152D" w:rsidRPr="00B731E6" w:rsidRDefault="0008152D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3F99732C" w14:textId="1FB7E13D" w:rsidR="0008152D" w:rsidRPr="00B731E6" w:rsidRDefault="0008152D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visu</w:t>
      </w:r>
      <w:r w:rsidR="00A952CB" w:rsidRPr="00B731E6">
        <w:rPr>
          <w:b w:val="0"/>
          <w:bCs/>
          <w:noProof/>
          <w:szCs w:val="28"/>
        </w:rPr>
        <w:t>a</w:t>
      </w:r>
      <w:r w:rsidRPr="00B731E6">
        <w:rPr>
          <w:b w:val="0"/>
          <w:bCs/>
          <w:noProof/>
          <w:szCs w:val="28"/>
        </w:rPr>
        <w:t>lizza la pagina degli ordini e ne seleziona uno</w:t>
      </w:r>
      <w:r w:rsidR="00B12707">
        <w:rPr>
          <w:b w:val="0"/>
          <w:bCs/>
          <w:noProof/>
          <w:szCs w:val="28"/>
        </w:rPr>
        <w:t>.</w:t>
      </w:r>
    </w:p>
    <w:p w14:paraId="7CE43E97" w14:textId="6C48B587" w:rsidR="0008152D" w:rsidRPr="00B731E6" w:rsidRDefault="0008152D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ridireziona l’utente alla pagina del prodotto selezionato</w:t>
      </w:r>
      <w:r w:rsidR="00B12707">
        <w:rPr>
          <w:b w:val="0"/>
          <w:bCs/>
          <w:noProof/>
          <w:szCs w:val="28"/>
        </w:rPr>
        <w:t>.</w:t>
      </w:r>
    </w:p>
    <w:p w14:paraId="67DED330" w14:textId="3C68EA1D" w:rsidR="0008152D" w:rsidRPr="00B731E6" w:rsidRDefault="00A952CB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utilizza la funzionalità visualizza stato spezione</w:t>
      </w:r>
      <w:r w:rsidR="00B12707">
        <w:rPr>
          <w:b w:val="0"/>
          <w:bCs/>
          <w:noProof/>
          <w:szCs w:val="28"/>
        </w:rPr>
        <w:t>.</w:t>
      </w:r>
    </w:p>
    <w:p w14:paraId="6558459E" w14:textId="200A2C8D" w:rsidR="005215D9" w:rsidRPr="00B731E6" w:rsidRDefault="005215D9" w:rsidP="00AC03B2">
      <w:pPr>
        <w:pStyle w:val="Paragrafoelenco"/>
        <w:ind w:left="1500"/>
        <w:rPr>
          <w:b w:val="0"/>
          <w:bCs/>
          <w:noProof/>
          <w:szCs w:val="28"/>
        </w:rPr>
      </w:pPr>
    </w:p>
    <w:p w14:paraId="5E2C24A1" w14:textId="355AF9A7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 xml:space="preserve">Exit Condition: </w:t>
      </w:r>
      <w:r w:rsidR="00A952CB" w:rsidRPr="00B12707">
        <w:rPr>
          <w:szCs w:val="28"/>
        </w:rPr>
        <w:t>L’utente visualizza la data è dove si trova l’auto</w:t>
      </w:r>
      <w:r w:rsidR="00B12707" w:rsidRPr="00B12707">
        <w:rPr>
          <w:szCs w:val="28"/>
        </w:rPr>
        <w:t xml:space="preserve"> </w:t>
      </w:r>
      <w:r w:rsidR="00A952CB" w:rsidRPr="00B12707">
        <w:rPr>
          <w:szCs w:val="28"/>
        </w:rPr>
        <w:t>/</w:t>
      </w:r>
      <w:r w:rsidR="00B12707" w:rsidRPr="00B12707">
        <w:rPr>
          <w:szCs w:val="28"/>
        </w:rPr>
        <w:t xml:space="preserve"> </w:t>
      </w:r>
      <w:r w:rsidR="00A952CB" w:rsidRPr="00B12707">
        <w:rPr>
          <w:szCs w:val="28"/>
        </w:rPr>
        <w:t>moto</w:t>
      </w:r>
      <w:r w:rsidR="00B12707" w:rsidRPr="00B12707">
        <w:rPr>
          <w:szCs w:val="28"/>
        </w:rPr>
        <w:t>.</w:t>
      </w:r>
      <w:r w:rsidR="00A952CB" w:rsidRPr="00B12707">
        <w:rPr>
          <w:szCs w:val="28"/>
        </w:rPr>
        <w:t xml:space="preserve"> </w:t>
      </w:r>
    </w:p>
    <w:p w14:paraId="7D21C275" w14:textId="02391131" w:rsidR="00AC03B2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111B60B9" w14:textId="2256BC2E" w:rsidR="005215D9" w:rsidRDefault="005215D9" w:rsidP="00AC03B2">
      <w:pPr>
        <w:pStyle w:val="Titolo2"/>
        <w:spacing w:after="0"/>
        <w:rPr>
          <w:b/>
          <w:bCs/>
          <w:noProof/>
          <w:szCs w:val="28"/>
        </w:rPr>
      </w:pPr>
      <w:bookmarkStart w:id="19" w:name="_Toc87878620"/>
      <w:r w:rsidRPr="00B731E6">
        <w:rPr>
          <w:b/>
          <w:bCs/>
          <w:noProof/>
          <w:szCs w:val="28"/>
        </w:rPr>
        <w:lastRenderedPageBreak/>
        <w:t>UC</w:t>
      </w:r>
      <w:r w:rsidR="00B731E6">
        <w:rPr>
          <w:b/>
          <w:bCs/>
          <w:noProof/>
          <w:szCs w:val="28"/>
        </w:rPr>
        <w:t>_</w:t>
      </w:r>
      <w:r w:rsidRPr="00B731E6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9</w:t>
      </w:r>
      <w:r w:rsidRPr="00B731E6">
        <w:rPr>
          <w:b/>
          <w:bCs/>
          <w:noProof/>
          <w:szCs w:val="28"/>
        </w:rPr>
        <w:t xml:space="preserve"> Modifica profilo</w:t>
      </w:r>
      <w:bookmarkEnd w:id="19"/>
    </w:p>
    <w:p w14:paraId="6D1035E1" w14:textId="77777777" w:rsidR="00B731E6" w:rsidRPr="00B731E6" w:rsidRDefault="00B731E6" w:rsidP="00B731E6"/>
    <w:p w14:paraId="625A512D" w14:textId="7E28501C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>Attore: Utente</w:t>
      </w:r>
      <w:r w:rsidR="00B12707" w:rsidRPr="00B12707">
        <w:rPr>
          <w:szCs w:val="28"/>
        </w:rPr>
        <w:t>.</w:t>
      </w:r>
    </w:p>
    <w:p w14:paraId="3DE91F7D" w14:textId="7CD0E1F6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 xml:space="preserve">Entry Condition: </w:t>
      </w:r>
      <w:r w:rsidR="004C0147" w:rsidRPr="00B12707">
        <w:rPr>
          <w:szCs w:val="28"/>
        </w:rPr>
        <w:t>L’utente ha effettuato il login</w:t>
      </w:r>
      <w:r w:rsidR="00B12707" w:rsidRPr="00B12707">
        <w:rPr>
          <w:szCs w:val="28"/>
        </w:rPr>
        <w:t>.</w:t>
      </w:r>
    </w:p>
    <w:p w14:paraId="7479A85A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3369C6B8" w14:textId="77777777" w:rsidR="005215D9" w:rsidRPr="00B731E6" w:rsidRDefault="005215D9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3B21A423" w14:textId="7A3C8CFD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uilizza la funzionalità area personale</w:t>
      </w:r>
      <w:r w:rsidR="00B12707">
        <w:rPr>
          <w:b w:val="0"/>
          <w:bCs/>
          <w:noProof/>
          <w:szCs w:val="28"/>
        </w:rPr>
        <w:t>.</w:t>
      </w:r>
    </w:p>
    <w:p w14:paraId="7EA54852" w14:textId="7FF9AF55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seleziona la funzionalità modifica dati personali</w:t>
      </w:r>
      <w:r w:rsidR="00B12707">
        <w:rPr>
          <w:b w:val="0"/>
          <w:bCs/>
          <w:noProof/>
          <w:szCs w:val="28"/>
        </w:rPr>
        <w:t>.</w:t>
      </w:r>
    </w:p>
    <w:p w14:paraId="1A46DFF8" w14:textId="28C83F99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753D1F1F" w14:textId="253CA3D4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inserisce i dati da modificare e salva</w:t>
      </w:r>
      <w:r w:rsidR="00B12707">
        <w:rPr>
          <w:b w:val="0"/>
          <w:bCs/>
          <w:noProof/>
          <w:szCs w:val="28"/>
        </w:rPr>
        <w:t>.</w:t>
      </w:r>
    </w:p>
    <w:p w14:paraId="26ED1950" w14:textId="4BA2DC66" w:rsidR="004C0147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verifica il corret</w:t>
      </w:r>
      <w:r w:rsidR="00AA5766" w:rsidRPr="00B731E6">
        <w:rPr>
          <w:b w:val="0"/>
          <w:bCs/>
          <w:noProof/>
          <w:szCs w:val="28"/>
        </w:rPr>
        <w:t>t</w:t>
      </w:r>
      <w:r w:rsidRPr="00B731E6">
        <w:rPr>
          <w:b w:val="0"/>
          <w:bCs/>
          <w:noProof/>
          <w:szCs w:val="28"/>
        </w:rPr>
        <w:t>o inserimento</w:t>
      </w:r>
      <w:r w:rsidR="00B12707">
        <w:rPr>
          <w:b w:val="0"/>
          <w:bCs/>
          <w:noProof/>
          <w:szCs w:val="28"/>
        </w:rPr>
        <w:t>.</w:t>
      </w:r>
    </w:p>
    <w:p w14:paraId="41EE0B39" w14:textId="77777777" w:rsidR="00B12707" w:rsidRPr="00B731E6" w:rsidRDefault="00B12707" w:rsidP="00B12707">
      <w:pPr>
        <w:pStyle w:val="Paragrafoelenco"/>
        <w:ind w:left="1500"/>
        <w:rPr>
          <w:b w:val="0"/>
          <w:bCs/>
          <w:noProof/>
          <w:szCs w:val="28"/>
        </w:rPr>
      </w:pPr>
    </w:p>
    <w:p w14:paraId="23F9CCB6" w14:textId="5A495DDD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 xml:space="preserve">Exit Condition: </w:t>
      </w:r>
      <w:r w:rsidR="004C0147" w:rsidRPr="00B12707">
        <w:rPr>
          <w:szCs w:val="28"/>
        </w:rPr>
        <w:t>L’Utente visualizza i dati appena inseriti</w:t>
      </w:r>
      <w:r w:rsidR="00B12707" w:rsidRPr="00B12707">
        <w:rPr>
          <w:szCs w:val="28"/>
        </w:rPr>
        <w:t>.</w:t>
      </w:r>
    </w:p>
    <w:p w14:paraId="412F257A" w14:textId="77777777" w:rsidR="005215D9" w:rsidRPr="00B731E6" w:rsidRDefault="005215D9" w:rsidP="00AC03B2">
      <w:pPr>
        <w:rPr>
          <w:b w:val="0"/>
          <w:bCs/>
          <w:szCs w:val="28"/>
        </w:rPr>
      </w:pPr>
    </w:p>
    <w:p w14:paraId="7C9A1422" w14:textId="22C31CBF" w:rsidR="00B12707" w:rsidRDefault="005215D9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Flussi alternativi</w:t>
      </w:r>
      <w:r w:rsidR="00B12707"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/</w:t>
      </w:r>
      <w:r w:rsidR="00B12707"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Eccezioni:</w:t>
      </w:r>
      <w:r w:rsidR="004C0147" w:rsidRPr="00B731E6">
        <w:rPr>
          <w:b w:val="0"/>
          <w:bCs/>
          <w:szCs w:val="28"/>
        </w:rPr>
        <w:t xml:space="preserve"> Al passo </w:t>
      </w:r>
      <w:r w:rsidR="00AA5766" w:rsidRPr="00B731E6">
        <w:rPr>
          <w:b w:val="0"/>
          <w:bCs/>
          <w:szCs w:val="28"/>
        </w:rPr>
        <w:t>5</w:t>
      </w:r>
      <w:r w:rsidR="004C0147" w:rsidRPr="00B731E6">
        <w:rPr>
          <w:b w:val="0"/>
          <w:bCs/>
          <w:szCs w:val="28"/>
        </w:rPr>
        <w:t xml:space="preserve"> il sistema rileva che l’Utente </w:t>
      </w:r>
      <w:r w:rsidR="0008152D" w:rsidRPr="00B731E6">
        <w:rPr>
          <w:b w:val="0"/>
          <w:bCs/>
          <w:szCs w:val="28"/>
        </w:rPr>
        <w:t>non ha</w:t>
      </w:r>
      <w:r w:rsidR="004C0147" w:rsidRPr="00B731E6">
        <w:rPr>
          <w:b w:val="0"/>
          <w:bCs/>
          <w:szCs w:val="28"/>
        </w:rPr>
        <w:t xml:space="preserve"> inserito correttamente i dati</w:t>
      </w:r>
      <w:r w:rsidR="0008152D" w:rsidRPr="00B731E6">
        <w:rPr>
          <w:b w:val="0"/>
          <w:bCs/>
          <w:szCs w:val="28"/>
        </w:rPr>
        <w:t>, il sistema mostrerà un messaggio di errore (campi mancanti o sbagliati) così che l’utente non può andare avanti finché non inserisce correttamente i dati</w:t>
      </w:r>
      <w:r w:rsidR="00B12707">
        <w:rPr>
          <w:b w:val="0"/>
          <w:bCs/>
          <w:szCs w:val="28"/>
        </w:rPr>
        <w:t>.</w:t>
      </w:r>
    </w:p>
    <w:p w14:paraId="53C41871" w14:textId="551E0B08" w:rsidR="004C0147" w:rsidRPr="00B12707" w:rsidRDefault="0008152D" w:rsidP="00AC03B2">
      <w:pPr>
        <w:rPr>
          <w:szCs w:val="28"/>
        </w:rPr>
      </w:pPr>
      <w:r w:rsidRPr="00B12707">
        <w:rPr>
          <w:szCs w:val="28"/>
        </w:rPr>
        <w:t xml:space="preserve">(UC 18.1 modifica </w:t>
      </w:r>
      <w:r w:rsidR="00AA5766" w:rsidRPr="00B12707">
        <w:rPr>
          <w:szCs w:val="28"/>
        </w:rPr>
        <w:t xml:space="preserve">dati </w:t>
      </w:r>
      <w:r w:rsidRPr="00B12707">
        <w:rPr>
          <w:szCs w:val="28"/>
        </w:rPr>
        <w:t>profilo non eseguita).</w:t>
      </w:r>
    </w:p>
    <w:p w14:paraId="238BA695" w14:textId="323284C8" w:rsidR="00AA5766" w:rsidRDefault="00AA5766" w:rsidP="00AC03B2">
      <w:pPr>
        <w:rPr>
          <w:b w:val="0"/>
          <w:bCs/>
          <w:szCs w:val="28"/>
        </w:rPr>
      </w:pPr>
    </w:p>
    <w:p w14:paraId="571CCBBD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77AAEC81" w14:textId="77777777" w:rsidR="00AC03B2" w:rsidRPr="00B731E6" w:rsidRDefault="00AC03B2" w:rsidP="00AC03B2">
      <w:pPr>
        <w:rPr>
          <w:b w:val="0"/>
          <w:bCs/>
          <w:szCs w:val="28"/>
        </w:rPr>
      </w:pPr>
    </w:p>
    <w:p w14:paraId="09FD803D" w14:textId="36FAF5C6" w:rsidR="00AA5766" w:rsidRDefault="00AA5766" w:rsidP="00AC03B2">
      <w:pPr>
        <w:pStyle w:val="Titolo2"/>
        <w:spacing w:after="0"/>
        <w:rPr>
          <w:b/>
          <w:szCs w:val="28"/>
        </w:rPr>
      </w:pPr>
      <w:bookmarkStart w:id="20" w:name="_Toc87878621"/>
      <w:r w:rsidRPr="00B731E6">
        <w:rPr>
          <w:b/>
          <w:szCs w:val="28"/>
        </w:rPr>
        <w:t>UC</w:t>
      </w:r>
      <w:r w:rsidR="00B731E6" w:rsidRPr="00B731E6">
        <w:rPr>
          <w:b/>
          <w:szCs w:val="28"/>
        </w:rPr>
        <w:t>_</w:t>
      </w:r>
      <w:r w:rsidR="00125491">
        <w:rPr>
          <w:b/>
          <w:szCs w:val="28"/>
        </w:rPr>
        <w:t>20</w:t>
      </w:r>
      <w:r w:rsidR="00794C98" w:rsidRPr="00B731E6">
        <w:rPr>
          <w:b/>
          <w:szCs w:val="28"/>
        </w:rPr>
        <w:t xml:space="preserve"> Eliminazione articoli dal carrello</w:t>
      </w:r>
      <w:bookmarkEnd w:id="20"/>
    </w:p>
    <w:p w14:paraId="34FA1DF0" w14:textId="77777777" w:rsidR="00B12707" w:rsidRPr="00B12707" w:rsidRDefault="00B12707" w:rsidP="00B12707"/>
    <w:p w14:paraId="3CC8D489" w14:textId="7A5B4245" w:rsidR="00AA5766" w:rsidRPr="00B12707" w:rsidRDefault="00AA5766" w:rsidP="00AC03B2">
      <w:pPr>
        <w:rPr>
          <w:szCs w:val="28"/>
        </w:rPr>
      </w:pPr>
      <w:r w:rsidRPr="00B12707">
        <w:rPr>
          <w:szCs w:val="28"/>
        </w:rPr>
        <w:t>Attore: Utente</w:t>
      </w:r>
      <w:r w:rsidR="00B12707" w:rsidRPr="00B12707">
        <w:rPr>
          <w:szCs w:val="28"/>
        </w:rPr>
        <w:t>.</w:t>
      </w:r>
    </w:p>
    <w:p w14:paraId="3A7CE0C7" w14:textId="1A0A5937" w:rsidR="00AA5766" w:rsidRPr="00B12707" w:rsidRDefault="00AA5766" w:rsidP="00AC03B2">
      <w:pPr>
        <w:rPr>
          <w:szCs w:val="28"/>
        </w:rPr>
      </w:pPr>
      <w:r w:rsidRPr="00B12707">
        <w:rPr>
          <w:szCs w:val="28"/>
        </w:rPr>
        <w:t xml:space="preserve">Entry Condition: </w:t>
      </w:r>
      <w:r w:rsidR="00337BBD" w:rsidRPr="00B12707">
        <w:rPr>
          <w:szCs w:val="28"/>
        </w:rPr>
        <w:t>All’interno del carrello abbiamo almeno un articolo, e l’utente si trova alla funzionalità visualizza carello.</w:t>
      </w:r>
    </w:p>
    <w:p w14:paraId="1A0D481B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0C94947E" w14:textId="0926C5B6" w:rsidR="00337BBD" w:rsidRPr="00B731E6" w:rsidRDefault="00337BBD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Flusso di eventi:</w:t>
      </w:r>
    </w:p>
    <w:p w14:paraId="26BA5C58" w14:textId="6030233E" w:rsidR="00337BBD" w:rsidRPr="00B731E6" w:rsidRDefault="00337BBD" w:rsidP="00AC03B2">
      <w:pPr>
        <w:pStyle w:val="Paragrafoelenco"/>
        <w:numPr>
          <w:ilvl w:val="0"/>
          <w:numId w:val="44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seleziona l’articolo che vuole eliminare.</w:t>
      </w:r>
    </w:p>
    <w:p w14:paraId="2F7B9353" w14:textId="6B9D5954" w:rsidR="00337BBD" w:rsidRDefault="00337BBD" w:rsidP="00AC03B2">
      <w:pPr>
        <w:pStyle w:val="Paragrafoelenco"/>
        <w:numPr>
          <w:ilvl w:val="0"/>
          <w:numId w:val="44"/>
        </w:numPr>
        <w:rPr>
          <w:b w:val="0"/>
          <w:bCs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0E78E859" w14:textId="77777777" w:rsidR="00B12707" w:rsidRPr="00B12707" w:rsidRDefault="00B12707" w:rsidP="00B12707">
      <w:pPr>
        <w:ind w:left="1140"/>
        <w:rPr>
          <w:b w:val="0"/>
          <w:bCs/>
          <w:szCs w:val="28"/>
        </w:rPr>
      </w:pPr>
    </w:p>
    <w:p w14:paraId="083D4A90" w14:textId="3FBD39CB" w:rsidR="00337BBD" w:rsidRDefault="00337BBD" w:rsidP="00AC03B2">
      <w:pPr>
        <w:rPr>
          <w:szCs w:val="28"/>
        </w:rPr>
      </w:pPr>
      <w:r w:rsidRPr="00B12707">
        <w:rPr>
          <w:szCs w:val="28"/>
        </w:rPr>
        <w:t>Exit Condition: L’articolo è stato rimosso dal carrello.</w:t>
      </w:r>
    </w:p>
    <w:p w14:paraId="595EED9F" w14:textId="29CED48A" w:rsidR="00AB2302" w:rsidRDefault="00AB2302" w:rsidP="00AC03B2">
      <w:pPr>
        <w:rPr>
          <w:szCs w:val="28"/>
        </w:rPr>
      </w:pPr>
    </w:p>
    <w:p w14:paraId="7EBC7B8F" w14:textId="1FDD1D74" w:rsidR="00AB2302" w:rsidRDefault="00AB2302" w:rsidP="00AC03B2">
      <w:pPr>
        <w:rPr>
          <w:szCs w:val="28"/>
        </w:rPr>
      </w:pPr>
    </w:p>
    <w:p w14:paraId="00BFB267" w14:textId="552BC2ED" w:rsidR="00AB2302" w:rsidRDefault="00AB2302" w:rsidP="00AC03B2">
      <w:pPr>
        <w:rPr>
          <w:szCs w:val="28"/>
        </w:rPr>
      </w:pPr>
    </w:p>
    <w:p w14:paraId="18C385AF" w14:textId="4E645100" w:rsidR="00AB2302" w:rsidRPr="00364D2C" w:rsidRDefault="00AB2302" w:rsidP="00AB2302">
      <w:pPr>
        <w:pStyle w:val="Titolo2"/>
        <w:spacing w:after="0"/>
        <w:rPr>
          <w:b/>
          <w:bCs/>
          <w:noProof/>
          <w:szCs w:val="28"/>
        </w:rPr>
      </w:pPr>
      <w:bookmarkStart w:id="21" w:name="_Toc87878622"/>
      <w:r w:rsidRPr="00364D2C">
        <w:rPr>
          <w:b/>
          <w:bCs/>
          <w:noProof/>
          <w:szCs w:val="28"/>
        </w:rPr>
        <w:lastRenderedPageBreak/>
        <w:t>UC_</w:t>
      </w:r>
      <w:r>
        <w:rPr>
          <w:b/>
          <w:bCs/>
          <w:noProof/>
          <w:szCs w:val="28"/>
        </w:rPr>
        <w:t>21</w:t>
      </w:r>
      <w:r w:rsidRPr="00364D2C">
        <w:rPr>
          <w:b/>
          <w:bCs/>
          <w:noProof/>
          <w:szCs w:val="28"/>
        </w:rPr>
        <w:t xml:space="preserve"> </w:t>
      </w:r>
      <w:r>
        <w:rPr>
          <w:b/>
          <w:bCs/>
          <w:noProof/>
          <w:szCs w:val="28"/>
        </w:rPr>
        <w:t>Inserimento auto</w:t>
      </w:r>
      <w:bookmarkEnd w:id="21"/>
    </w:p>
    <w:p w14:paraId="1FEC4552" w14:textId="77777777" w:rsidR="00AB2302" w:rsidRPr="00364D2C" w:rsidRDefault="00AB2302" w:rsidP="00AB2302"/>
    <w:p w14:paraId="462C1DDA" w14:textId="77777777" w:rsidR="00AB2302" w:rsidRPr="00D77D2D" w:rsidRDefault="00AB2302" w:rsidP="00AB2302">
      <w:pPr>
        <w:rPr>
          <w:szCs w:val="28"/>
        </w:rPr>
      </w:pPr>
      <w:r w:rsidRPr="00D77D2D">
        <w:rPr>
          <w:szCs w:val="28"/>
        </w:rPr>
        <w:t xml:space="preserve">Attore: L’Admin / Impiegato. </w:t>
      </w:r>
    </w:p>
    <w:p w14:paraId="2581FD7A" w14:textId="77777777" w:rsidR="00AB2302" w:rsidRDefault="00AB2302" w:rsidP="00AB2302">
      <w:pPr>
        <w:rPr>
          <w:szCs w:val="28"/>
        </w:rPr>
      </w:pPr>
      <w:r w:rsidRPr="00D77D2D">
        <w:rPr>
          <w:szCs w:val="28"/>
        </w:rPr>
        <w:t>Entry Condition: L’Admin / Impiegato devono aver effettuato il login.</w:t>
      </w:r>
    </w:p>
    <w:p w14:paraId="06E5FD87" w14:textId="77777777" w:rsidR="00AB2302" w:rsidRPr="00D77D2D" w:rsidRDefault="00AB2302" w:rsidP="00AB2302">
      <w:pPr>
        <w:rPr>
          <w:szCs w:val="28"/>
        </w:rPr>
      </w:pPr>
    </w:p>
    <w:p w14:paraId="403BCD1B" w14:textId="77777777" w:rsidR="00AB2302" w:rsidRPr="00364D2C" w:rsidRDefault="00AB2302" w:rsidP="00AB230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51384CF7" w14:textId="3AF47964" w:rsidR="00AB2302" w:rsidRPr="00364D2C" w:rsidRDefault="00AB2302" w:rsidP="00AB2302">
      <w:pPr>
        <w:pStyle w:val="Paragrafoelenco"/>
        <w:numPr>
          <w:ilvl w:val="0"/>
          <w:numId w:val="4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L’Admin/Impiegato selezionano la funzionalità </w:t>
      </w:r>
      <w:r>
        <w:rPr>
          <w:b w:val="0"/>
          <w:bCs/>
          <w:noProof/>
          <w:szCs w:val="28"/>
        </w:rPr>
        <w:t>inserisci auto.</w:t>
      </w:r>
    </w:p>
    <w:p w14:paraId="77ED767F" w14:textId="68662BB6" w:rsidR="00AB2302" w:rsidRPr="00364D2C" w:rsidRDefault="00AB2302" w:rsidP="00AB2302">
      <w:pPr>
        <w:pStyle w:val="Paragrafoelenco"/>
        <w:numPr>
          <w:ilvl w:val="0"/>
          <w:numId w:val="4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La piattaforma mostra una pagina dove vengono inserite le informazioni dell’auto da </w:t>
      </w:r>
      <w:r>
        <w:rPr>
          <w:b w:val="0"/>
          <w:bCs/>
          <w:noProof/>
          <w:szCs w:val="28"/>
        </w:rPr>
        <w:t>inserire:</w:t>
      </w:r>
    </w:p>
    <w:p w14:paraId="6BE7CD03" w14:textId="77777777" w:rsidR="00AB2302" w:rsidRPr="00364D2C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36B0D511" w14:textId="32A7DBBB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6CA55D03" w14:textId="22952A55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Colore</w:t>
      </w:r>
    </w:p>
    <w:p w14:paraId="1E0634AC" w14:textId="08B9D4FD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Marchio</w:t>
      </w:r>
    </w:p>
    <w:p w14:paraId="7386AFDD" w14:textId="6F59EFD3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Modello</w:t>
      </w:r>
    </w:p>
    <w:p w14:paraId="714A9CE8" w14:textId="3C520604" w:rsidR="00AB2302" w:rsidRP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Immagine</w:t>
      </w:r>
    </w:p>
    <w:p w14:paraId="38EAB316" w14:textId="77777777" w:rsidR="00AB2302" w:rsidRPr="00364D2C" w:rsidRDefault="00AB2302" w:rsidP="00AB2302">
      <w:pPr>
        <w:pStyle w:val="Paragrafoelenco"/>
        <w:numPr>
          <w:ilvl w:val="0"/>
          <w:numId w:val="4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L’Admin/Impiegato inseriscono le informazioni e confermano</w:t>
      </w:r>
      <w:r>
        <w:rPr>
          <w:b w:val="0"/>
          <w:bCs/>
          <w:noProof/>
          <w:szCs w:val="28"/>
        </w:rPr>
        <w:t>.</w:t>
      </w:r>
    </w:p>
    <w:p w14:paraId="1EE51887" w14:textId="77777777" w:rsidR="00AB2302" w:rsidRDefault="00AB2302" w:rsidP="00AB2302">
      <w:pPr>
        <w:pStyle w:val="Paragrafoelenco"/>
        <w:numPr>
          <w:ilvl w:val="0"/>
          <w:numId w:val="47"/>
        </w:numPr>
        <w:spacing w:line="240" w:lineRule="auto"/>
        <w:ind w:left="1497" w:hanging="357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reindirizza L’Admin/Impiegato alla sua Home</w:t>
      </w:r>
      <w:r>
        <w:rPr>
          <w:b w:val="0"/>
          <w:bCs/>
          <w:noProof/>
          <w:szCs w:val="28"/>
        </w:rPr>
        <w:t>.</w:t>
      </w:r>
    </w:p>
    <w:p w14:paraId="55EABC19" w14:textId="77777777" w:rsidR="00AB2302" w:rsidRPr="00D77D2D" w:rsidRDefault="00AB2302" w:rsidP="00AB2302">
      <w:pPr>
        <w:spacing w:line="240" w:lineRule="auto"/>
        <w:rPr>
          <w:b w:val="0"/>
          <w:bCs/>
          <w:noProof/>
          <w:szCs w:val="28"/>
        </w:rPr>
      </w:pPr>
    </w:p>
    <w:p w14:paraId="293EE8BE" w14:textId="3208CC28" w:rsidR="00AB2302" w:rsidRPr="00D77D2D" w:rsidRDefault="00AB2302" w:rsidP="00AB2302">
      <w:pPr>
        <w:spacing w:line="360" w:lineRule="auto"/>
        <w:rPr>
          <w:szCs w:val="28"/>
        </w:rPr>
      </w:pPr>
      <w:r w:rsidRPr="00D77D2D">
        <w:rPr>
          <w:szCs w:val="28"/>
        </w:rPr>
        <w:t xml:space="preserve">Exit Condition: L’auto viene </w:t>
      </w:r>
      <w:r>
        <w:rPr>
          <w:szCs w:val="28"/>
        </w:rPr>
        <w:t>inserita</w:t>
      </w:r>
      <w:r w:rsidRPr="00D77D2D">
        <w:rPr>
          <w:szCs w:val="28"/>
        </w:rPr>
        <w:t>.</w:t>
      </w:r>
    </w:p>
    <w:p w14:paraId="67F8F381" w14:textId="77777777" w:rsidR="00AB2302" w:rsidRDefault="00AB2302" w:rsidP="00AB2302">
      <w:pPr>
        <w:pStyle w:val="Titolo2"/>
        <w:spacing w:after="0"/>
        <w:rPr>
          <w:b/>
          <w:bCs/>
          <w:noProof/>
          <w:szCs w:val="28"/>
        </w:rPr>
      </w:pPr>
    </w:p>
    <w:p w14:paraId="190DEB11" w14:textId="45FFB7D4" w:rsidR="00AB2302" w:rsidRDefault="00AB2302" w:rsidP="00AB2302">
      <w:pPr>
        <w:pStyle w:val="Titolo2"/>
        <w:spacing w:after="0"/>
        <w:rPr>
          <w:b/>
          <w:bCs/>
          <w:noProof/>
          <w:szCs w:val="28"/>
        </w:rPr>
      </w:pPr>
    </w:p>
    <w:p w14:paraId="7E3C12E2" w14:textId="61AD6442" w:rsidR="00AB2302" w:rsidRDefault="00AB2302" w:rsidP="00AB2302"/>
    <w:p w14:paraId="53EC1111" w14:textId="225791E5" w:rsidR="00AB2302" w:rsidRDefault="00AB2302" w:rsidP="00AB2302"/>
    <w:p w14:paraId="1484B411" w14:textId="41FCBAA8" w:rsidR="00AB2302" w:rsidRDefault="00AB2302" w:rsidP="00AB2302"/>
    <w:p w14:paraId="179187A4" w14:textId="450D526E" w:rsidR="00AB2302" w:rsidRDefault="00AB2302" w:rsidP="00AB2302"/>
    <w:p w14:paraId="2B20141D" w14:textId="08B06153" w:rsidR="00AB2302" w:rsidRDefault="00AB2302" w:rsidP="00AB2302"/>
    <w:p w14:paraId="719256E2" w14:textId="161C22FA" w:rsidR="00AB2302" w:rsidRDefault="00AB2302" w:rsidP="00AB2302"/>
    <w:p w14:paraId="5076827F" w14:textId="6D792C62" w:rsidR="00AB2302" w:rsidRDefault="00AB2302" w:rsidP="00AB2302"/>
    <w:p w14:paraId="5CA89B2B" w14:textId="4B55AC4B" w:rsidR="00AB2302" w:rsidRDefault="00AB2302" w:rsidP="00AB2302"/>
    <w:p w14:paraId="30BF93C3" w14:textId="40946380" w:rsidR="00AB2302" w:rsidRDefault="00AB2302" w:rsidP="00AB2302"/>
    <w:p w14:paraId="17BA002B" w14:textId="55A51CDB" w:rsidR="00AB2302" w:rsidRDefault="00AB2302" w:rsidP="00AB2302"/>
    <w:p w14:paraId="3A50CFFB" w14:textId="4947A288" w:rsidR="00AB2302" w:rsidRDefault="00AB2302" w:rsidP="00AB2302"/>
    <w:p w14:paraId="5C3306C8" w14:textId="77777777" w:rsidR="00AB2302" w:rsidRPr="00AB2302" w:rsidRDefault="00AB2302" w:rsidP="00AB2302"/>
    <w:p w14:paraId="539C8271" w14:textId="5ACDCC2F" w:rsidR="00AB2302" w:rsidRPr="00364D2C" w:rsidRDefault="00AB2302" w:rsidP="00AB2302">
      <w:pPr>
        <w:pStyle w:val="Titolo2"/>
        <w:spacing w:after="0"/>
        <w:rPr>
          <w:b/>
          <w:bCs/>
          <w:noProof/>
          <w:szCs w:val="28"/>
        </w:rPr>
      </w:pPr>
      <w:bookmarkStart w:id="22" w:name="_Toc87878623"/>
      <w:r w:rsidRPr="00364D2C">
        <w:rPr>
          <w:b/>
          <w:bCs/>
          <w:noProof/>
          <w:szCs w:val="28"/>
        </w:rPr>
        <w:lastRenderedPageBreak/>
        <w:t>UC_</w:t>
      </w:r>
      <w:r>
        <w:rPr>
          <w:b/>
          <w:bCs/>
          <w:noProof/>
          <w:szCs w:val="28"/>
        </w:rPr>
        <w:t>22</w:t>
      </w:r>
      <w:r w:rsidRPr="00364D2C">
        <w:rPr>
          <w:b/>
          <w:bCs/>
          <w:noProof/>
          <w:szCs w:val="28"/>
        </w:rPr>
        <w:t xml:space="preserve"> </w:t>
      </w:r>
      <w:r>
        <w:rPr>
          <w:b/>
          <w:bCs/>
          <w:noProof/>
          <w:szCs w:val="28"/>
        </w:rPr>
        <w:t>Inserimento moto</w:t>
      </w:r>
      <w:bookmarkEnd w:id="22"/>
    </w:p>
    <w:p w14:paraId="36450CC8" w14:textId="77777777" w:rsidR="00AB2302" w:rsidRPr="00364D2C" w:rsidRDefault="00AB2302" w:rsidP="00AB2302"/>
    <w:p w14:paraId="1208256F" w14:textId="77777777" w:rsidR="00AB2302" w:rsidRPr="00D77D2D" w:rsidRDefault="00AB2302" w:rsidP="00AB2302">
      <w:pPr>
        <w:rPr>
          <w:szCs w:val="28"/>
        </w:rPr>
      </w:pPr>
      <w:r w:rsidRPr="00D77D2D">
        <w:rPr>
          <w:szCs w:val="28"/>
        </w:rPr>
        <w:t xml:space="preserve">Attore: L’Admin / Impiegato. </w:t>
      </w:r>
    </w:p>
    <w:p w14:paraId="5D90BF75" w14:textId="77777777" w:rsidR="00AB2302" w:rsidRDefault="00AB2302" w:rsidP="00AB2302">
      <w:pPr>
        <w:rPr>
          <w:szCs w:val="28"/>
        </w:rPr>
      </w:pPr>
      <w:r w:rsidRPr="00D77D2D">
        <w:rPr>
          <w:szCs w:val="28"/>
        </w:rPr>
        <w:t>Entry Condition: L’Admin / Impiegato devono aver effettuato il login.</w:t>
      </w:r>
    </w:p>
    <w:p w14:paraId="150DC4D2" w14:textId="77777777" w:rsidR="00AB2302" w:rsidRPr="00D77D2D" w:rsidRDefault="00AB2302" w:rsidP="00AB2302">
      <w:pPr>
        <w:rPr>
          <w:szCs w:val="28"/>
        </w:rPr>
      </w:pPr>
    </w:p>
    <w:p w14:paraId="4C44738C" w14:textId="77777777" w:rsidR="00AB2302" w:rsidRPr="00364D2C" w:rsidRDefault="00AB2302" w:rsidP="00AB230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791191BB" w14:textId="7784FA7B" w:rsidR="00AB2302" w:rsidRPr="00364D2C" w:rsidRDefault="00AB2302" w:rsidP="00AB2302">
      <w:pPr>
        <w:pStyle w:val="Paragrafoelenco"/>
        <w:numPr>
          <w:ilvl w:val="0"/>
          <w:numId w:val="48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L’Admin/Impiegato selezionano la funzionalità </w:t>
      </w:r>
      <w:r>
        <w:rPr>
          <w:b w:val="0"/>
          <w:bCs/>
          <w:noProof/>
          <w:szCs w:val="28"/>
        </w:rPr>
        <w:t>inserisci moto.</w:t>
      </w:r>
    </w:p>
    <w:p w14:paraId="3210A4E7" w14:textId="6B8BD021" w:rsidR="00AB2302" w:rsidRPr="00364D2C" w:rsidRDefault="00AB2302" w:rsidP="00AB2302">
      <w:pPr>
        <w:pStyle w:val="Paragrafoelenco"/>
        <w:numPr>
          <w:ilvl w:val="0"/>
          <w:numId w:val="48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dove vengono inserite le informazioni dell</w:t>
      </w:r>
      <w:r>
        <w:rPr>
          <w:b w:val="0"/>
          <w:bCs/>
          <w:noProof/>
          <w:szCs w:val="28"/>
        </w:rPr>
        <w:t>a moto</w:t>
      </w:r>
      <w:r w:rsidRPr="00364D2C">
        <w:rPr>
          <w:b w:val="0"/>
          <w:bCs/>
          <w:noProof/>
          <w:szCs w:val="28"/>
        </w:rPr>
        <w:t xml:space="preserve"> da </w:t>
      </w:r>
      <w:r>
        <w:rPr>
          <w:b w:val="0"/>
          <w:bCs/>
          <w:noProof/>
          <w:szCs w:val="28"/>
        </w:rPr>
        <w:t>inserire:</w:t>
      </w:r>
    </w:p>
    <w:p w14:paraId="4392F009" w14:textId="77777777" w:rsidR="00AB2302" w:rsidRPr="00364D2C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770F52FF" w14:textId="77777777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21EFF6A7" w14:textId="77777777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Colore</w:t>
      </w:r>
    </w:p>
    <w:p w14:paraId="0DD61B72" w14:textId="77777777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Marchio</w:t>
      </w:r>
    </w:p>
    <w:p w14:paraId="69E78F6C" w14:textId="77777777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Modello</w:t>
      </w:r>
    </w:p>
    <w:p w14:paraId="7376061C" w14:textId="241F008A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Immagine</w:t>
      </w:r>
    </w:p>
    <w:p w14:paraId="54648353" w14:textId="6AA3773D" w:rsidR="00AB2302" w:rsidRP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Custom</w:t>
      </w:r>
    </w:p>
    <w:p w14:paraId="11D5653F" w14:textId="77777777" w:rsidR="00AB2302" w:rsidRPr="00364D2C" w:rsidRDefault="00AB2302" w:rsidP="00AB2302">
      <w:pPr>
        <w:pStyle w:val="Paragrafoelenco"/>
        <w:numPr>
          <w:ilvl w:val="0"/>
          <w:numId w:val="48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L’Admin/Impiegato inseriscono le informazioni e confermano</w:t>
      </w:r>
      <w:r>
        <w:rPr>
          <w:b w:val="0"/>
          <w:bCs/>
          <w:noProof/>
          <w:szCs w:val="28"/>
        </w:rPr>
        <w:t>.</w:t>
      </w:r>
    </w:p>
    <w:p w14:paraId="4299EC24" w14:textId="77777777" w:rsidR="00AB2302" w:rsidRDefault="00AB2302" w:rsidP="00AB2302">
      <w:pPr>
        <w:pStyle w:val="Paragrafoelenco"/>
        <w:numPr>
          <w:ilvl w:val="0"/>
          <w:numId w:val="48"/>
        </w:numPr>
        <w:spacing w:line="240" w:lineRule="auto"/>
        <w:ind w:left="1497" w:hanging="357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reindirizza L’Admin/Impiegato alla sua Home</w:t>
      </w:r>
      <w:r>
        <w:rPr>
          <w:b w:val="0"/>
          <w:bCs/>
          <w:noProof/>
          <w:szCs w:val="28"/>
        </w:rPr>
        <w:t>.</w:t>
      </w:r>
    </w:p>
    <w:p w14:paraId="2604FB25" w14:textId="77777777" w:rsidR="00AB2302" w:rsidRPr="00D77D2D" w:rsidRDefault="00AB2302" w:rsidP="00AB2302">
      <w:pPr>
        <w:spacing w:line="240" w:lineRule="auto"/>
        <w:rPr>
          <w:b w:val="0"/>
          <w:bCs/>
          <w:noProof/>
          <w:szCs w:val="28"/>
        </w:rPr>
      </w:pPr>
    </w:p>
    <w:p w14:paraId="28237AA8" w14:textId="19B75D0C" w:rsidR="00AB2302" w:rsidRPr="00D77D2D" w:rsidRDefault="00AB2302" w:rsidP="00AB2302">
      <w:pPr>
        <w:spacing w:line="360" w:lineRule="auto"/>
        <w:rPr>
          <w:szCs w:val="28"/>
        </w:rPr>
      </w:pPr>
      <w:r w:rsidRPr="00D77D2D">
        <w:rPr>
          <w:szCs w:val="28"/>
        </w:rPr>
        <w:t>Exit Condition: L</w:t>
      </w:r>
      <w:r>
        <w:rPr>
          <w:szCs w:val="28"/>
        </w:rPr>
        <w:t>a moto</w:t>
      </w:r>
      <w:r w:rsidRPr="00D77D2D">
        <w:rPr>
          <w:szCs w:val="28"/>
        </w:rPr>
        <w:t xml:space="preserve"> viene </w:t>
      </w:r>
      <w:r>
        <w:rPr>
          <w:szCs w:val="28"/>
        </w:rPr>
        <w:t>inserita</w:t>
      </w:r>
      <w:r w:rsidRPr="00D77D2D">
        <w:rPr>
          <w:szCs w:val="28"/>
        </w:rPr>
        <w:t>.</w:t>
      </w:r>
    </w:p>
    <w:p w14:paraId="75747E3A" w14:textId="78FC8A41" w:rsidR="005215D9" w:rsidRPr="007650A0" w:rsidRDefault="005215D9" w:rsidP="00055F84">
      <w:pPr>
        <w:rPr>
          <w:szCs w:val="28"/>
        </w:rPr>
      </w:pPr>
    </w:p>
    <w:sectPr w:rsidR="005215D9" w:rsidRPr="007650A0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58D17" w14:textId="77777777" w:rsidR="00C269A4" w:rsidRDefault="00C269A4">
      <w:r>
        <w:separator/>
      </w:r>
    </w:p>
    <w:p w14:paraId="145286E1" w14:textId="77777777" w:rsidR="00C269A4" w:rsidRDefault="00C269A4"/>
  </w:endnote>
  <w:endnote w:type="continuationSeparator" w:id="0">
    <w:p w14:paraId="3B8FD903" w14:textId="77777777" w:rsidR="00C269A4" w:rsidRDefault="00C269A4">
      <w:r>
        <w:continuationSeparator/>
      </w:r>
    </w:p>
    <w:p w14:paraId="18852E38" w14:textId="77777777" w:rsidR="00C269A4" w:rsidRDefault="00C269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5AD3B" w14:textId="77777777" w:rsidR="00C269A4" w:rsidRDefault="00C269A4">
      <w:r>
        <w:separator/>
      </w:r>
    </w:p>
    <w:p w14:paraId="3863B0C9" w14:textId="77777777" w:rsidR="00C269A4" w:rsidRDefault="00C269A4"/>
  </w:footnote>
  <w:footnote w:type="continuationSeparator" w:id="0">
    <w:p w14:paraId="0AAF4783" w14:textId="77777777" w:rsidR="00C269A4" w:rsidRDefault="00C269A4">
      <w:r>
        <w:continuationSeparator/>
      </w:r>
    </w:p>
    <w:p w14:paraId="01571116" w14:textId="77777777" w:rsidR="00C269A4" w:rsidRDefault="00C269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1D6"/>
    <w:multiLevelType w:val="hybridMultilevel"/>
    <w:tmpl w:val="45C06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736BD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E075F01"/>
    <w:multiLevelType w:val="hybridMultilevel"/>
    <w:tmpl w:val="0B1220CC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7570E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351412A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3ED283B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4C91BBC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6626074"/>
    <w:multiLevelType w:val="hybridMultilevel"/>
    <w:tmpl w:val="19E24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720A0"/>
    <w:multiLevelType w:val="hybridMultilevel"/>
    <w:tmpl w:val="5B089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61CBC"/>
    <w:multiLevelType w:val="hybridMultilevel"/>
    <w:tmpl w:val="042686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1665C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24102576"/>
    <w:multiLevelType w:val="hybridMultilevel"/>
    <w:tmpl w:val="AC5482C2"/>
    <w:lvl w:ilvl="0" w:tplc="FFFFFFFF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 w15:restartNumberingAfterBreak="0">
    <w:nsid w:val="260411B0"/>
    <w:multiLevelType w:val="hybridMultilevel"/>
    <w:tmpl w:val="09D8156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C6618"/>
    <w:multiLevelType w:val="hybridMultilevel"/>
    <w:tmpl w:val="659E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D3879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27FB0EE2"/>
    <w:multiLevelType w:val="hybridMultilevel"/>
    <w:tmpl w:val="484E2CD8"/>
    <w:lvl w:ilvl="0" w:tplc="FFFFFFFF">
      <w:start w:val="1"/>
      <w:numFmt w:val="decimal"/>
      <w:lvlText w:val="%1."/>
      <w:lvlJc w:val="left"/>
      <w:pPr>
        <w:ind w:left="3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60" w:hanging="360"/>
      </w:pPr>
    </w:lvl>
    <w:lvl w:ilvl="2" w:tplc="0410001B">
      <w:start w:val="1"/>
      <w:numFmt w:val="lowerRoman"/>
      <w:lvlText w:val="%3."/>
      <w:lvlJc w:val="right"/>
      <w:pPr>
        <w:ind w:left="4380" w:hanging="180"/>
      </w:pPr>
    </w:lvl>
    <w:lvl w:ilvl="3" w:tplc="0410000F">
      <w:start w:val="1"/>
      <w:numFmt w:val="decimal"/>
      <w:lvlText w:val="%4."/>
      <w:lvlJc w:val="left"/>
      <w:pPr>
        <w:ind w:left="5100" w:hanging="360"/>
      </w:pPr>
    </w:lvl>
    <w:lvl w:ilvl="4" w:tplc="04100019" w:tentative="1">
      <w:start w:val="1"/>
      <w:numFmt w:val="lowerLetter"/>
      <w:lvlText w:val="%5."/>
      <w:lvlJc w:val="left"/>
      <w:pPr>
        <w:ind w:left="5820" w:hanging="360"/>
      </w:pPr>
    </w:lvl>
    <w:lvl w:ilvl="5" w:tplc="0410001B" w:tentative="1">
      <w:start w:val="1"/>
      <w:numFmt w:val="lowerRoman"/>
      <w:lvlText w:val="%6."/>
      <w:lvlJc w:val="right"/>
      <w:pPr>
        <w:ind w:left="6540" w:hanging="180"/>
      </w:pPr>
    </w:lvl>
    <w:lvl w:ilvl="6" w:tplc="0410000F" w:tentative="1">
      <w:start w:val="1"/>
      <w:numFmt w:val="decimal"/>
      <w:lvlText w:val="%7."/>
      <w:lvlJc w:val="left"/>
      <w:pPr>
        <w:ind w:left="7260" w:hanging="360"/>
      </w:pPr>
    </w:lvl>
    <w:lvl w:ilvl="7" w:tplc="04100019" w:tentative="1">
      <w:start w:val="1"/>
      <w:numFmt w:val="lowerLetter"/>
      <w:lvlText w:val="%8."/>
      <w:lvlJc w:val="left"/>
      <w:pPr>
        <w:ind w:left="7980" w:hanging="360"/>
      </w:pPr>
    </w:lvl>
    <w:lvl w:ilvl="8" w:tplc="0410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6" w15:restartNumberingAfterBreak="0">
    <w:nsid w:val="29782141"/>
    <w:multiLevelType w:val="hybridMultilevel"/>
    <w:tmpl w:val="52946F8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FB0BD6"/>
    <w:multiLevelType w:val="hybridMultilevel"/>
    <w:tmpl w:val="65F03AB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605FB"/>
    <w:multiLevelType w:val="hybridMultilevel"/>
    <w:tmpl w:val="54141078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D750C7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30306517"/>
    <w:multiLevelType w:val="hybridMultilevel"/>
    <w:tmpl w:val="0204AF9A"/>
    <w:lvl w:ilvl="0" w:tplc="FFFFFFF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9" w:hanging="360"/>
      </w:pPr>
    </w:lvl>
    <w:lvl w:ilvl="2" w:tplc="0410001B" w:tentative="1">
      <w:start w:val="1"/>
      <w:numFmt w:val="lowerRoman"/>
      <w:lvlText w:val="%3."/>
      <w:lvlJc w:val="right"/>
      <w:pPr>
        <w:ind w:left="2519" w:hanging="180"/>
      </w:pPr>
    </w:lvl>
    <w:lvl w:ilvl="3" w:tplc="0410000F" w:tentative="1">
      <w:start w:val="1"/>
      <w:numFmt w:val="decimal"/>
      <w:lvlText w:val="%4."/>
      <w:lvlJc w:val="left"/>
      <w:pPr>
        <w:ind w:left="3239" w:hanging="360"/>
      </w:pPr>
    </w:lvl>
    <w:lvl w:ilvl="4" w:tplc="04100019" w:tentative="1">
      <w:start w:val="1"/>
      <w:numFmt w:val="lowerLetter"/>
      <w:lvlText w:val="%5."/>
      <w:lvlJc w:val="left"/>
      <w:pPr>
        <w:ind w:left="3959" w:hanging="360"/>
      </w:pPr>
    </w:lvl>
    <w:lvl w:ilvl="5" w:tplc="0410001B" w:tentative="1">
      <w:start w:val="1"/>
      <w:numFmt w:val="lowerRoman"/>
      <w:lvlText w:val="%6."/>
      <w:lvlJc w:val="right"/>
      <w:pPr>
        <w:ind w:left="4679" w:hanging="180"/>
      </w:pPr>
    </w:lvl>
    <w:lvl w:ilvl="6" w:tplc="0410000F" w:tentative="1">
      <w:start w:val="1"/>
      <w:numFmt w:val="decimal"/>
      <w:lvlText w:val="%7."/>
      <w:lvlJc w:val="left"/>
      <w:pPr>
        <w:ind w:left="5399" w:hanging="360"/>
      </w:pPr>
    </w:lvl>
    <w:lvl w:ilvl="7" w:tplc="04100019" w:tentative="1">
      <w:start w:val="1"/>
      <w:numFmt w:val="lowerLetter"/>
      <w:lvlText w:val="%8."/>
      <w:lvlJc w:val="left"/>
      <w:pPr>
        <w:ind w:left="6119" w:hanging="360"/>
      </w:pPr>
    </w:lvl>
    <w:lvl w:ilvl="8" w:tplc="0410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1" w15:restartNumberingAfterBreak="0">
    <w:nsid w:val="3074190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313C185A"/>
    <w:multiLevelType w:val="hybridMultilevel"/>
    <w:tmpl w:val="6ACED1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733DA1"/>
    <w:multiLevelType w:val="hybridMultilevel"/>
    <w:tmpl w:val="28769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661BB"/>
    <w:multiLevelType w:val="hybridMultilevel"/>
    <w:tmpl w:val="5E86CC84"/>
    <w:lvl w:ilvl="0" w:tplc="0410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5" w15:restartNumberingAfterBreak="0">
    <w:nsid w:val="44040799"/>
    <w:multiLevelType w:val="hybridMultilevel"/>
    <w:tmpl w:val="9ABA53EA"/>
    <w:lvl w:ilvl="0" w:tplc="041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46EE50D5"/>
    <w:multiLevelType w:val="hybridMultilevel"/>
    <w:tmpl w:val="659EC3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95D44"/>
    <w:multiLevelType w:val="hybridMultilevel"/>
    <w:tmpl w:val="82F226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740BA"/>
    <w:multiLevelType w:val="hybridMultilevel"/>
    <w:tmpl w:val="C96E08E8"/>
    <w:lvl w:ilvl="0" w:tplc="041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4BF403E9"/>
    <w:multiLevelType w:val="hybridMultilevel"/>
    <w:tmpl w:val="53FC7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9A795D"/>
    <w:multiLevelType w:val="hybridMultilevel"/>
    <w:tmpl w:val="7A00C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27FB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2" w15:restartNumberingAfterBreak="0">
    <w:nsid w:val="52C17AEB"/>
    <w:multiLevelType w:val="hybridMultilevel"/>
    <w:tmpl w:val="C02A7C06"/>
    <w:lvl w:ilvl="0" w:tplc="0410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3" w15:restartNumberingAfterBreak="0">
    <w:nsid w:val="53AB1AD4"/>
    <w:multiLevelType w:val="hybridMultilevel"/>
    <w:tmpl w:val="CEC0408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290DE6"/>
    <w:multiLevelType w:val="hybridMultilevel"/>
    <w:tmpl w:val="A4946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35BD6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6" w15:restartNumberingAfterBreak="0">
    <w:nsid w:val="5D567B7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7" w15:restartNumberingAfterBreak="0">
    <w:nsid w:val="652D30D6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8" w15:restartNumberingAfterBreak="0">
    <w:nsid w:val="654C60DA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9" w15:restartNumberingAfterBreak="0">
    <w:nsid w:val="65CD2DAD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0" w15:restartNumberingAfterBreak="0">
    <w:nsid w:val="66D30068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1" w15:restartNumberingAfterBreak="0">
    <w:nsid w:val="66D426CB"/>
    <w:multiLevelType w:val="hybridMultilevel"/>
    <w:tmpl w:val="05EC9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161250"/>
    <w:multiLevelType w:val="hybridMultilevel"/>
    <w:tmpl w:val="9ABA53E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3" w15:restartNumberingAfterBreak="0">
    <w:nsid w:val="6C746A97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4" w15:restartNumberingAfterBreak="0">
    <w:nsid w:val="70A715C2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5" w15:restartNumberingAfterBreak="0">
    <w:nsid w:val="768C1BA4"/>
    <w:multiLevelType w:val="hybridMultilevel"/>
    <w:tmpl w:val="1D22EA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6A1DC1"/>
    <w:multiLevelType w:val="hybridMultilevel"/>
    <w:tmpl w:val="4F9216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926515"/>
    <w:multiLevelType w:val="hybridMultilevel"/>
    <w:tmpl w:val="3D7E8A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8"/>
  </w:num>
  <w:num w:numId="4">
    <w:abstractNumId w:val="12"/>
  </w:num>
  <w:num w:numId="5">
    <w:abstractNumId w:val="17"/>
  </w:num>
  <w:num w:numId="6">
    <w:abstractNumId w:val="41"/>
  </w:num>
  <w:num w:numId="7">
    <w:abstractNumId w:val="45"/>
  </w:num>
  <w:num w:numId="8">
    <w:abstractNumId w:val="27"/>
  </w:num>
  <w:num w:numId="9">
    <w:abstractNumId w:val="47"/>
  </w:num>
  <w:num w:numId="10">
    <w:abstractNumId w:val="33"/>
  </w:num>
  <w:num w:numId="11">
    <w:abstractNumId w:val="34"/>
  </w:num>
  <w:num w:numId="12">
    <w:abstractNumId w:val="46"/>
  </w:num>
  <w:num w:numId="13">
    <w:abstractNumId w:val="9"/>
  </w:num>
  <w:num w:numId="14">
    <w:abstractNumId w:val="26"/>
  </w:num>
  <w:num w:numId="15">
    <w:abstractNumId w:val="22"/>
  </w:num>
  <w:num w:numId="16">
    <w:abstractNumId w:val="0"/>
  </w:num>
  <w:num w:numId="17">
    <w:abstractNumId w:val="16"/>
  </w:num>
  <w:num w:numId="18">
    <w:abstractNumId w:val="18"/>
  </w:num>
  <w:num w:numId="19">
    <w:abstractNumId w:val="30"/>
  </w:num>
  <w:num w:numId="20">
    <w:abstractNumId w:val="20"/>
  </w:num>
  <w:num w:numId="21">
    <w:abstractNumId w:val="4"/>
  </w:num>
  <w:num w:numId="22">
    <w:abstractNumId w:val="35"/>
  </w:num>
  <w:num w:numId="23">
    <w:abstractNumId w:val="14"/>
  </w:num>
  <w:num w:numId="24">
    <w:abstractNumId w:val="43"/>
  </w:num>
  <w:num w:numId="25">
    <w:abstractNumId w:val="5"/>
  </w:num>
  <w:num w:numId="26">
    <w:abstractNumId w:val="28"/>
  </w:num>
  <w:num w:numId="27">
    <w:abstractNumId w:val="32"/>
  </w:num>
  <w:num w:numId="28">
    <w:abstractNumId w:val="15"/>
  </w:num>
  <w:num w:numId="29">
    <w:abstractNumId w:val="24"/>
  </w:num>
  <w:num w:numId="30">
    <w:abstractNumId w:val="3"/>
  </w:num>
  <w:num w:numId="31">
    <w:abstractNumId w:val="11"/>
  </w:num>
  <w:num w:numId="32">
    <w:abstractNumId w:val="37"/>
  </w:num>
  <w:num w:numId="33">
    <w:abstractNumId w:val="36"/>
  </w:num>
  <w:num w:numId="34">
    <w:abstractNumId w:val="31"/>
  </w:num>
  <w:num w:numId="35">
    <w:abstractNumId w:val="21"/>
  </w:num>
  <w:num w:numId="36">
    <w:abstractNumId w:val="39"/>
  </w:num>
  <w:num w:numId="37">
    <w:abstractNumId w:val="6"/>
  </w:num>
  <w:num w:numId="38">
    <w:abstractNumId w:val="1"/>
  </w:num>
  <w:num w:numId="39">
    <w:abstractNumId w:val="38"/>
  </w:num>
  <w:num w:numId="40">
    <w:abstractNumId w:val="40"/>
  </w:num>
  <w:num w:numId="41">
    <w:abstractNumId w:val="44"/>
  </w:num>
  <w:num w:numId="42">
    <w:abstractNumId w:val="19"/>
  </w:num>
  <w:num w:numId="43">
    <w:abstractNumId w:val="13"/>
  </w:num>
  <w:num w:numId="44">
    <w:abstractNumId w:val="10"/>
  </w:num>
  <w:num w:numId="45">
    <w:abstractNumId w:val="2"/>
  </w:num>
  <w:num w:numId="46">
    <w:abstractNumId w:val="23"/>
  </w:num>
  <w:num w:numId="47">
    <w:abstractNumId w:val="25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7B3"/>
    <w:rsid w:val="0002366D"/>
    <w:rsid w:val="0002482E"/>
    <w:rsid w:val="00033493"/>
    <w:rsid w:val="000425D4"/>
    <w:rsid w:val="00050324"/>
    <w:rsid w:val="000558CE"/>
    <w:rsid w:val="00055F84"/>
    <w:rsid w:val="00064C1A"/>
    <w:rsid w:val="00073E64"/>
    <w:rsid w:val="0008152D"/>
    <w:rsid w:val="000926DF"/>
    <w:rsid w:val="000A0150"/>
    <w:rsid w:val="000D3A85"/>
    <w:rsid w:val="000E63C9"/>
    <w:rsid w:val="00111865"/>
    <w:rsid w:val="00125491"/>
    <w:rsid w:val="00130B53"/>
    <w:rsid w:val="00130E9D"/>
    <w:rsid w:val="00150A6D"/>
    <w:rsid w:val="001564E0"/>
    <w:rsid w:val="0016763D"/>
    <w:rsid w:val="00185B35"/>
    <w:rsid w:val="001D739F"/>
    <w:rsid w:val="001F0D57"/>
    <w:rsid w:val="001F2BC8"/>
    <w:rsid w:val="001F3E95"/>
    <w:rsid w:val="001F5F6B"/>
    <w:rsid w:val="0023789F"/>
    <w:rsid w:val="00243EBC"/>
    <w:rsid w:val="00246A35"/>
    <w:rsid w:val="0025692D"/>
    <w:rsid w:val="0026673D"/>
    <w:rsid w:val="00273D99"/>
    <w:rsid w:val="00276165"/>
    <w:rsid w:val="002825B5"/>
    <w:rsid w:val="00284348"/>
    <w:rsid w:val="00292922"/>
    <w:rsid w:val="002B3958"/>
    <w:rsid w:val="002C1ABA"/>
    <w:rsid w:val="002D1507"/>
    <w:rsid w:val="002F51F5"/>
    <w:rsid w:val="00307A27"/>
    <w:rsid w:val="003107F7"/>
    <w:rsid w:val="00311B42"/>
    <w:rsid w:val="00312137"/>
    <w:rsid w:val="0031518C"/>
    <w:rsid w:val="00330359"/>
    <w:rsid w:val="0033762F"/>
    <w:rsid w:val="00337BBD"/>
    <w:rsid w:val="00342906"/>
    <w:rsid w:val="00357886"/>
    <w:rsid w:val="00360494"/>
    <w:rsid w:val="00364D2C"/>
    <w:rsid w:val="00366C7E"/>
    <w:rsid w:val="00384EA3"/>
    <w:rsid w:val="00390B10"/>
    <w:rsid w:val="003A39A1"/>
    <w:rsid w:val="003C2191"/>
    <w:rsid w:val="003D3863"/>
    <w:rsid w:val="004110DE"/>
    <w:rsid w:val="0041475E"/>
    <w:rsid w:val="0044085A"/>
    <w:rsid w:val="00445E71"/>
    <w:rsid w:val="00463140"/>
    <w:rsid w:val="00464A1A"/>
    <w:rsid w:val="00480FF4"/>
    <w:rsid w:val="004B21A5"/>
    <w:rsid w:val="004B7E97"/>
    <w:rsid w:val="004C0147"/>
    <w:rsid w:val="004C0FE2"/>
    <w:rsid w:val="004D56BD"/>
    <w:rsid w:val="004E3EBC"/>
    <w:rsid w:val="004E618D"/>
    <w:rsid w:val="005037F0"/>
    <w:rsid w:val="00503D73"/>
    <w:rsid w:val="00516A86"/>
    <w:rsid w:val="005215D9"/>
    <w:rsid w:val="00521A50"/>
    <w:rsid w:val="005275F6"/>
    <w:rsid w:val="00561435"/>
    <w:rsid w:val="00572102"/>
    <w:rsid w:val="005B7160"/>
    <w:rsid w:val="005C02E3"/>
    <w:rsid w:val="005C39D2"/>
    <w:rsid w:val="005D32C7"/>
    <w:rsid w:val="005D5BFA"/>
    <w:rsid w:val="005E0CC8"/>
    <w:rsid w:val="005E71FA"/>
    <w:rsid w:val="005F1BB0"/>
    <w:rsid w:val="006141D1"/>
    <w:rsid w:val="00643156"/>
    <w:rsid w:val="00656C4D"/>
    <w:rsid w:val="00662A10"/>
    <w:rsid w:val="00690797"/>
    <w:rsid w:val="006A562B"/>
    <w:rsid w:val="006D6BFC"/>
    <w:rsid w:val="006E5716"/>
    <w:rsid w:val="006F0599"/>
    <w:rsid w:val="006F1C99"/>
    <w:rsid w:val="006F3F9C"/>
    <w:rsid w:val="00710851"/>
    <w:rsid w:val="007302B3"/>
    <w:rsid w:val="00730733"/>
    <w:rsid w:val="00730E3A"/>
    <w:rsid w:val="00734C94"/>
    <w:rsid w:val="00736AAF"/>
    <w:rsid w:val="00736F29"/>
    <w:rsid w:val="00764395"/>
    <w:rsid w:val="007650A0"/>
    <w:rsid w:val="00765B2A"/>
    <w:rsid w:val="00783A34"/>
    <w:rsid w:val="00791716"/>
    <w:rsid w:val="00794C98"/>
    <w:rsid w:val="007C52A3"/>
    <w:rsid w:val="007C5382"/>
    <w:rsid w:val="007C6B52"/>
    <w:rsid w:val="007D16C5"/>
    <w:rsid w:val="007D28FF"/>
    <w:rsid w:val="007F1045"/>
    <w:rsid w:val="007F618B"/>
    <w:rsid w:val="007F62C6"/>
    <w:rsid w:val="008574FB"/>
    <w:rsid w:val="00862FE4"/>
    <w:rsid w:val="0086389A"/>
    <w:rsid w:val="00865E1C"/>
    <w:rsid w:val="0087605E"/>
    <w:rsid w:val="008862D9"/>
    <w:rsid w:val="00887B2A"/>
    <w:rsid w:val="008A331F"/>
    <w:rsid w:val="008B1FEE"/>
    <w:rsid w:val="008C552C"/>
    <w:rsid w:val="008E128B"/>
    <w:rsid w:val="008F3CBB"/>
    <w:rsid w:val="0090160B"/>
    <w:rsid w:val="00903C32"/>
    <w:rsid w:val="00912D1C"/>
    <w:rsid w:val="00916B16"/>
    <w:rsid w:val="009173B9"/>
    <w:rsid w:val="0093335D"/>
    <w:rsid w:val="0093613E"/>
    <w:rsid w:val="00936EA8"/>
    <w:rsid w:val="00943026"/>
    <w:rsid w:val="00946061"/>
    <w:rsid w:val="00965E7E"/>
    <w:rsid w:val="00966B81"/>
    <w:rsid w:val="00974F0A"/>
    <w:rsid w:val="009C7720"/>
    <w:rsid w:val="009E4D1A"/>
    <w:rsid w:val="009F73E3"/>
    <w:rsid w:val="00A23AFA"/>
    <w:rsid w:val="00A263F6"/>
    <w:rsid w:val="00A31B3E"/>
    <w:rsid w:val="00A532F3"/>
    <w:rsid w:val="00A567B3"/>
    <w:rsid w:val="00A73AFF"/>
    <w:rsid w:val="00A75DDC"/>
    <w:rsid w:val="00A8489E"/>
    <w:rsid w:val="00A952CB"/>
    <w:rsid w:val="00AA5766"/>
    <w:rsid w:val="00AB02A7"/>
    <w:rsid w:val="00AB2302"/>
    <w:rsid w:val="00AC03B2"/>
    <w:rsid w:val="00AC29F3"/>
    <w:rsid w:val="00AF2BA8"/>
    <w:rsid w:val="00B12707"/>
    <w:rsid w:val="00B231E5"/>
    <w:rsid w:val="00B51F4E"/>
    <w:rsid w:val="00B57BD6"/>
    <w:rsid w:val="00B67C1F"/>
    <w:rsid w:val="00B731E6"/>
    <w:rsid w:val="00B86C39"/>
    <w:rsid w:val="00B97D59"/>
    <w:rsid w:val="00BA2A5D"/>
    <w:rsid w:val="00BB2EEA"/>
    <w:rsid w:val="00BE39E5"/>
    <w:rsid w:val="00C02B87"/>
    <w:rsid w:val="00C1109C"/>
    <w:rsid w:val="00C269A4"/>
    <w:rsid w:val="00C27803"/>
    <w:rsid w:val="00C4086D"/>
    <w:rsid w:val="00C4475F"/>
    <w:rsid w:val="00C4689A"/>
    <w:rsid w:val="00C66D64"/>
    <w:rsid w:val="00CA1896"/>
    <w:rsid w:val="00CB5B28"/>
    <w:rsid w:val="00CC634F"/>
    <w:rsid w:val="00CC7D02"/>
    <w:rsid w:val="00CD2418"/>
    <w:rsid w:val="00CE1280"/>
    <w:rsid w:val="00CE7E99"/>
    <w:rsid w:val="00CF5371"/>
    <w:rsid w:val="00D0323A"/>
    <w:rsid w:val="00D03351"/>
    <w:rsid w:val="00D046C8"/>
    <w:rsid w:val="00D0559F"/>
    <w:rsid w:val="00D077E9"/>
    <w:rsid w:val="00D174F1"/>
    <w:rsid w:val="00D42CB7"/>
    <w:rsid w:val="00D54043"/>
    <w:rsid w:val="00D5413D"/>
    <w:rsid w:val="00D570A9"/>
    <w:rsid w:val="00D70D02"/>
    <w:rsid w:val="00D770C7"/>
    <w:rsid w:val="00D77D2D"/>
    <w:rsid w:val="00D834BF"/>
    <w:rsid w:val="00D86945"/>
    <w:rsid w:val="00D90290"/>
    <w:rsid w:val="00DA30B5"/>
    <w:rsid w:val="00DB754C"/>
    <w:rsid w:val="00DD152F"/>
    <w:rsid w:val="00DE081B"/>
    <w:rsid w:val="00DE14CE"/>
    <w:rsid w:val="00DE213F"/>
    <w:rsid w:val="00DF027C"/>
    <w:rsid w:val="00DF7A84"/>
    <w:rsid w:val="00E00A32"/>
    <w:rsid w:val="00E1044A"/>
    <w:rsid w:val="00E22ACD"/>
    <w:rsid w:val="00E24E1A"/>
    <w:rsid w:val="00E620B0"/>
    <w:rsid w:val="00E62830"/>
    <w:rsid w:val="00E6470C"/>
    <w:rsid w:val="00E745A5"/>
    <w:rsid w:val="00E81B40"/>
    <w:rsid w:val="00E8757E"/>
    <w:rsid w:val="00EC097E"/>
    <w:rsid w:val="00EC594B"/>
    <w:rsid w:val="00EE2B63"/>
    <w:rsid w:val="00EE343C"/>
    <w:rsid w:val="00EF555B"/>
    <w:rsid w:val="00F027BB"/>
    <w:rsid w:val="00F11DCF"/>
    <w:rsid w:val="00F12E0C"/>
    <w:rsid w:val="00F162EA"/>
    <w:rsid w:val="00F210DE"/>
    <w:rsid w:val="00F36199"/>
    <w:rsid w:val="00F52D27"/>
    <w:rsid w:val="00F64403"/>
    <w:rsid w:val="00F7031D"/>
    <w:rsid w:val="00F83527"/>
    <w:rsid w:val="00F871E8"/>
    <w:rsid w:val="00FA4B7C"/>
    <w:rsid w:val="00FC6C88"/>
    <w:rsid w:val="00FD2C1A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45B9B274"/>
  <w15:docId w15:val="{79C34FE7-8C38-43A9-8E55-76BEEBD2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54C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54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2418"/>
    <w:rPr>
      <w:color w:val="3592CF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F1045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25491"/>
    <w:pPr>
      <w:tabs>
        <w:tab w:val="right" w:leader="dot" w:pos="10024"/>
      </w:tabs>
      <w:spacing w:after="100"/>
    </w:pPr>
    <w:rPr>
      <w:noProof/>
      <w:sz w:val="36"/>
      <w:szCs w:val="36"/>
    </w:rPr>
  </w:style>
  <w:style w:type="paragraph" w:styleId="Sommario2">
    <w:name w:val="toc 2"/>
    <w:basedOn w:val="Normale"/>
    <w:next w:val="Normale"/>
    <w:autoRedefine/>
    <w:uiPriority w:val="39"/>
    <w:unhideWhenUsed/>
    <w:rsid w:val="007F104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515679" w:rsidRDefault="00C958A0" w:rsidP="00C958A0">
          <w:pPr>
            <w:pStyle w:val="B938F8023E9A4B8BB68FE101AE87FA1A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A0"/>
    <w:rsid w:val="00060836"/>
    <w:rsid w:val="00150F56"/>
    <w:rsid w:val="00165491"/>
    <w:rsid w:val="00183E9B"/>
    <w:rsid w:val="00381715"/>
    <w:rsid w:val="005102D8"/>
    <w:rsid w:val="00515679"/>
    <w:rsid w:val="00564CC3"/>
    <w:rsid w:val="00637CC3"/>
    <w:rsid w:val="00662985"/>
    <w:rsid w:val="006A4AB8"/>
    <w:rsid w:val="007D3D1E"/>
    <w:rsid w:val="00803AF4"/>
    <w:rsid w:val="008A0951"/>
    <w:rsid w:val="009A60CA"/>
    <w:rsid w:val="00A672BC"/>
    <w:rsid w:val="00B82E28"/>
    <w:rsid w:val="00BE2B1B"/>
    <w:rsid w:val="00C005A0"/>
    <w:rsid w:val="00C958A0"/>
    <w:rsid w:val="00E9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  <w:rsid w:val="00C95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5" ma:contentTypeDescription="Creare un nuovo documento." ma:contentTypeScope="" ma:versionID="667468189ccea1969cd20c4d8058c293">
  <xsd:schema xmlns:xsd="http://www.w3.org/2001/XMLSchema" xmlns:xs="http://www.w3.org/2001/XMLSchema" xmlns:p="http://schemas.microsoft.com/office/2006/metadata/properties" xmlns:ns2="29227b28-5473-4434-901b-56ed82baee3b" targetNamespace="http://schemas.microsoft.com/office/2006/metadata/properties" ma:root="true" ma:fieldsID="a732ba8884d3f4d1d85ee715943001cc" ns2:_="">
    <xsd:import namespace="29227b28-5473-4434-901b-56ed82bae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D5717-E18F-49AE-8A60-8A9D84C7B3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8CD316-CDB2-41A2-970A-EC23586654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F99769-6C6D-46F4-86BF-6073EE29B8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6F0848E-3858-4899-8B6A-FF9802F1E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7</TotalTime>
  <Pages>15</Pages>
  <Words>2005</Words>
  <Characters>11430</Characters>
  <Application>Microsoft Office Word</Application>
  <DocSecurity>0</DocSecurity>
  <Lines>95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MICHELE DEL MASTRO</cp:lastModifiedBy>
  <cp:revision>3</cp:revision>
  <cp:lastPrinted>2021-11-10T11:18:00Z</cp:lastPrinted>
  <dcterms:created xsi:type="dcterms:W3CDTF">2021-11-14T10:47:00Z</dcterms:created>
  <dcterms:modified xsi:type="dcterms:W3CDTF">2021-11-15T13:23:00Z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